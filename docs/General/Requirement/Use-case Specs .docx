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2EA8" w14:textId="53C1155D" w:rsidR="009C307A" w:rsidRDefault="00D07C19">
      <w:pPr>
        <w:pStyle w:val="Title"/>
        <w:jc w:val="right"/>
      </w:pPr>
      <w:r>
        <w:t>USCoffee</w:t>
      </w:r>
    </w:p>
    <w:p w14:paraId="0170C438" w14:textId="77777777" w:rsidR="009C307A" w:rsidRDefault="00000000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5E243C02" w14:textId="77777777" w:rsidR="009C307A" w:rsidRDefault="009C307A">
      <w:pPr>
        <w:pStyle w:val="Title"/>
        <w:jc w:val="right"/>
      </w:pPr>
    </w:p>
    <w:p w14:paraId="2F1F0440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F2E34A" w14:textId="77777777" w:rsidR="009C307A" w:rsidRDefault="009C307A"/>
    <w:p w14:paraId="1B19669F" w14:textId="77777777" w:rsidR="009C307A" w:rsidRDefault="009C307A"/>
    <w:p w14:paraId="3882A98B" w14:textId="77777777" w:rsidR="009C307A" w:rsidRDefault="009C307A">
      <w:pPr>
        <w:pStyle w:val="BodyText"/>
      </w:pPr>
    </w:p>
    <w:p w14:paraId="07AF13CA" w14:textId="77777777" w:rsidR="009C307A" w:rsidRDefault="009C307A">
      <w:pPr>
        <w:pStyle w:val="BodyText"/>
      </w:pPr>
    </w:p>
    <w:p w14:paraId="6296DB2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061B4BE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35A25B00" w14:textId="77777777">
        <w:tc>
          <w:tcPr>
            <w:tcW w:w="2304" w:type="dxa"/>
          </w:tcPr>
          <w:p w14:paraId="4F5FAD7F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48FBE20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7D9510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1CC4C9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7859FF28" w14:textId="77777777">
        <w:tc>
          <w:tcPr>
            <w:tcW w:w="2304" w:type="dxa"/>
          </w:tcPr>
          <w:p w14:paraId="3089E04C" w14:textId="0EF44BB5" w:rsidR="009C307A" w:rsidRDefault="00D07C19">
            <w:pPr>
              <w:pStyle w:val="Tabletext"/>
            </w:pPr>
            <w:r>
              <w:t>07/07/2023</w:t>
            </w:r>
          </w:p>
        </w:tc>
        <w:tc>
          <w:tcPr>
            <w:tcW w:w="1152" w:type="dxa"/>
          </w:tcPr>
          <w:p w14:paraId="346EA086" w14:textId="220175C7" w:rsidR="009C307A" w:rsidRDefault="00D07C1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10F126" w14:textId="2B53B69F" w:rsidR="009C307A" w:rsidRDefault="00D07C19">
            <w:pPr>
              <w:pStyle w:val="Tabletext"/>
            </w:pPr>
            <w:r w:rsidRPr="00D07C19">
              <w:t xml:space="preserve">First version of </w:t>
            </w:r>
            <w:r>
              <w:t>Use-case specification</w:t>
            </w:r>
          </w:p>
        </w:tc>
        <w:tc>
          <w:tcPr>
            <w:tcW w:w="2304" w:type="dxa"/>
          </w:tcPr>
          <w:p w14:paraId="0C0008B0" w14:textId="633150AD" w:rsidR="009C307A" w:rsidRDefault="00D07C19">
            <w:pPr>
              <w:pStyle w:val="Tabletext"/>
            </w:pPr>
            <w:r>
              <w:t>Group 109</w:t>
            </w:r>
          </w:p>
        </w:tc>
      </w:tr>
      <w:tr w:rsidR="009C307A" w14:paraId="4D565F33" w14:textId="77777777">
        <w:tc>
          <w:tcPr>
            <w:tcW w:w="2304" w:type="dxa"/>
          </w:tcPr>
          <w:p w14:paraId="2F9E9CB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2EEE3A1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19F9ECF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39C46D5" w14:textId="77777777" w:rsidR="009C307A" w:rsidRDefault="009C307A">
            <w:pPr>
              <w:pStyle w:val="Tabletext"/>
            </w:pPr>
          </w:p>
        </w:tc>
      </w:tr>
      <w:tr w:rsidR="009C307A" w14:paraId="5B9398AA" w14:textId="77777777">
        <w:tc>
          <w:tcPr>
            <w:tcW w:w="2304" w:type="dxa"/>
          </w:tcPr>
          <w:p w14:paraId="058F1141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C95A967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7490B67F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EB61D6C" w14:textId="77777777" w:rsidR="009C307A" w:rsidRDefault="009C307A">
            <w:pPr>
              <w:pStyle w:val="Tabletext"/>
            </w:pPr>
          </w:p>
        </w:tc>
      </w:tr>
      <w:tr w:rsidR="009C307A" w14:paraId="09F4DB9B" w14:textId="77777777">
        <w:tc>
          <w:tcPr>
            <w:tcW w:w="2304" w:type="dxa"/>
          </w:tcPr>
          <w:p w14:paraId="4854A945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2EE8B0A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4458E9B5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20A8DF6" w14:textId="77777777" w:rsidR="009C307A" w:rsidRDefault="009C307A">
            <w:pPr>
              <w:pStyle w:val="Tabletext"/>
            </w:pPr>
          </w:p>
        </w:tc>
      </w:tr>
    </w:tbl>
    <w:p w14:paraId="1199767E" w14:textId="77777777" w:rsidR="009C307A" w:rsidRDefault="009C307A"/>
    <w:p w14:paraId="4763878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7523D073" w14:textId="72E10B72" w:rsidR="0059238E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238E">
        <w:rPr>
          <w:noProof/>
        </w:rPr>
        <w:t>1.</w:t>
      </w:r>
      <w:r w:rsidR="0059238E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59238E">
        <w:rPr>
          <w:noProof/>
        </w:rPr>
        <w:t>Use-case Model</w:t>
      </w:r>
      <w:r w:rsidR="0059238E">
        <w:rPr>
          <w:noProof/>
        </w:rPr>
        <w:tab/>
      </w:r>
      <w:r w:rsidR="0059238E">
        <w:rPr>
          <w:noProof/>
        </w:rPr>
        <w:fldChar w:fldCharType="begin"/>
      </w:r>
      <w:r w:rsidR="0059238E">
        <w:rPr>
          <w:noProof/>
        </w:rPr>
        <w:instrText xml:space="preserve"> PAGEREF _Toc140793138 \h </w:instrText>
      </w:r>
      <w:r w:rsidR="0059238E">
        <w:rPr>
          <w:noProof/>
        </w:rPr>
      </w:r>
      <w:r w:rsidR="0059238E">
        <w:rPr>
          <w:noProof/>
        </w:rPr>
        <w:fldChar w:fldCharType="separate"/>
      </w:r>
      <w:r w:rsidR="0059238E">
        <w:rPr>
          <w:noProof/>
        </w:rPr>
        <w:t>4</w:t>
      </w:r>
      <w:r w:rsidR="0059238E">
        <w:rPr>
          <w:noProof/>
        </w:rPr>
        <w:fldChar w:fldCharType="end"/>
      </w:r>
    </w:p>
    <w:p w14:paraId="7A00C7B5" w14:textId="6C960AFB" w:rsidR="0059238E" w:rsidRDefault="0059238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A5561" w14:textId="2F75F026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A2FFF" w14:textId="1CE10F9A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002798" w14:textId="58EDFC92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Update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FBE9E2" w14:textId="31AF1534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Searching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4839A6" w14:textId="5B4DDE03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Calculate Charges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D87822" w14:textId="31C0D827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Manage total revenue.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85A098" w14:textId="6441576C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Update a product.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EC4CE" w14:textId="2C5B82AD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Add products to cart.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80E7A7" w14:textId="6562E561" w:rsidR="0059238E" w:rsidRDefault="005923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Manage users.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43E32F" w14:textId="2EE5272D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Manage application.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6F6308" w14:textId="786A9F5D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02253">
        <w:rPr>
          <w:noProof/>
          <w:lang w:val="vi-V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Add a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370565" w14:textId="29F78449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02253">
        <w:rPr>
          <w:noProof/>
          <w:lang w:val="vi-V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Delete a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D6C536" w14:textId="71E54799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02253">
        <w:rPr>
          <w:noProof/>
          <w:lang w:val="vi-V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Make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589A70" w14:textId="40773522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02253">
        <w:rPr>
          <w:noProof/>
          <w:lang w:val="vi-VN"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Assign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296ADF" w14:textId="3439DD5A" w:rsidR="0059238E" w:rsidRDefault="0059238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02253">
        <w:rPr>
          <w:noProof/>
          <w:lang w:val="vi-VN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Use-case: Request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_Toc140793154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6D17AE7" w14:textId="1FF5989F" w:rsidR="004E3DCC" w:rsidRDefault="00630073" w:rsidP="004E3DCC">
      <w:r>
        <w:fldChar w:fldCharType="end"/>
      </w:r>
      <w:r>
        <w:br w:type="page"/>
      </w:r>
    </w:p>
    <w:p w14:paraId="1D64B36E" w14:textId="77777777" w:rsidR="004E3DCC" w:rsidRDefault="004E3DCC" w:rsidP="00876F9C">
      <w:pPr>
        <w:pStyle w:val="Heading1"/>
      </w:pPr>
      <w:bookmarkStart w:id="0" w:name="_Toc140793138"/>
      <w:r>
        <w:lastRenderedPageBreak/>
        <w:t>Use-case Model</w:t>
      </w:r>
      <w:bookmarkEnd w:id="0"/>
    </w:p>
    <w:p w14:paraId="46B1ECC7" w14:textId="73E9F455" w:rsidR="004E3DCC" w:rsidRDefault="007C23A4" w:rsidP="004078A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F4608" wp14:editId="03EAAA49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943600" cy="4380230"/>
            <wp:effectExtent l="0" t="0" r="0" b="127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46840623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623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55FF7" w14:textId="77777777" w:rsidR="004E3DCC" w:rsidRDefault="004E3DCC" w:rsidP="004E3DCC"/>
    <w:p w14:paraId="5EB03991" w14:textId="77777777" w:rsidR="00E93A4E" w:rsidRDefault="00E93A4E" w:rsidP="004E3DCC"/>
    <w:p w14:paraId="12287DFB" w14:textId="77777777" w:rsidR="00E93A4E" w:rsidRDefault="00E93A4E" w:rsidP="004E3DCC"/>
    <w:p w14:paraId="4BAD42BD" w14:textId="77777777" w:rsidR="00E93A4E" w:rsidRDefault="00E93A4E" w:rsidP="004E3DCC"/>
    <w:p w14:paraId="46889882" w14:textId="77777777" w:rsidR="00E93A4E" w:rsidRDefault="00E93A4E" w:rsidP="004E3DCC"/>
    <w:p w14:paraId="791BCF87" w14:textId="77777777" w:rsidR="00E93A4E" w:rsidRDefault="00E93A4E" w:rsidP="004E3DCC"/>
    <w:p w14:paraId="7E2455D3" w14:textId="77777777" w:rsidR="00E93A4E" w:rsidRDefault="00E93A4E" w:rsidP="004E3DCC"/>
    <w:p w14:paraId="02463617" w14:textId="77777777" w:rsidR="00E93A4E" w:rsidRDefault="00E93A4E" w:rsidP="004E3DCC"/>
    <w:p w14:paraId="4FC9EB0F" w14:textId="77777777" w:rsidR="00E93A4E" w:rsidRDefault="00E93A4E" w:rsidP="004E3DCC"/>
    <w:p w14:paraId="7A13C977" w14:textId="77777777" w:rsidR="00E93A4E" w:rsidRDefault="00E93A4E" w:rsidP="004E3DCC"/>
    <w:p w14:paraId="07326DFA" w14:textId="77777777" w:rsidR="00E93A4E" w:rsidRDefault="00E93A4E" w:rsidP="004E3DCC"/>
    <w:p w14:paraId="0EE14FCB" w14:textId="77777777" w:rsidR="00E93A4E" w:rsidRDefault="00E93A4E" w:rsidP="004E3DCC"/>
    <w:p w14:paraId="21B8F5FA" w14:textId="77777777" w:rsidR="00E93A4E" w:rsidRDefault="00E93A4E" w:rsidP="004E3DCC"/>
    <w:p w14:paraId="21DDE3FA" w14:textId="77777777" w:rsidR="00E93A4E" w:rsidRDefault="00E93A4E" w:rsidP="004E3DCC"/>
    <w:p w14:paraId="59455257" w14:textId="77777777" w:rsidR="00E93A4E" w:rsidRDefault="00E93A4E" w:rsidP="004E3DCC"/>
    <w:p w14:paraId="19C1A057" w14:textId="77777777" w:rsidR="00E93A4E" w:rsidRDefault="00E93A4E" w:rsidP="004E3DCC"/>
    <w:p w14:paraId="0DA620D9" w14:textId="77777777" w:rsidR="00E93A4E" w:rsidRDefault="00E93A4E" w:rsidP="004E3DCC"/>
    <w:p w14:paraId="3ECF601F" w14:textId="77777777" w:rsidR="004E3DCC" w:rsidRDefault="00591379" w:rsidP="00876F9C">
      <w:pPr>
        <w:pStyle w:val="Heading1"/>
      </w:pPr>
      <w:bookmarkStart w:id="1" w:name="_Toc140793139"/>
      <w:r>
        <w:lastRenderedPageBreak/>
        <w:t xml:space="preserve">Use-case </w:t>
      </w:r>
      <w:r w:rsidR="00016409">
        <w:t>Specifications</w:t>
      </w:r>
      <w:bookmarkEnd w:id="1"/>
    </w:p>
    <w:p w14:paraId="34A7537D" w14:textId="4523C60B" w:rsidR="004E3DCC" w:rsidRDefault="00B84F54" w:rsidP="00876F9C">
      <w:pPr>
        <w:pStyle w:val="Heading2"/>
      </w:pPr>
      <w:bookmarkStart w:id="2" w:name="_Toc140793140"/>
      <w:r>
        <w:t xml:space="preserve">Use-case: </w:t>
      </w:r>
      <w:r w:rsidR="00AB70A7">
        <w:t>Login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3AF7D7AE" w14:textId="77777777" w:rsidTr="00644A23">
        <w:tc>
          <w:tcPr>
            <w:tcW w:w="2088" w:type="dxa"/>
          </w:tcPr>
          <w:p w14:paraId="123AAE2A" w14:textId="77777777" w:rsidR="004E3DCC" w:rsidRDefault="004E3DCC" w:rsidP="00644A23">
            <w:bookmarkStart w:id="3" w:name="_Hlk139711612"/>
            <w:r>
              <w:t>Use case Name</w:t>
            </w:r>
          </w:p>
        </w:tc>
        <w:tc>
          <w:tcPr>
            <w:tcW w:w="7488" w:type="dxa"/>
          </w:tcPr>
          <w:p w14:paraId="70384D3C" w14:textId="58CEA5EE" w:rsidR="004E3DCC" w:rsidRDefault="00AB70A7" w:rsidP="007201F3">
            <w:r>
              <w:t>Login</w:t>
            </w:r>
          </w:p>
        </w:tc>
      </w:tr>
      <w:tr w:rsidR="004E3DCC" w14:paraId="56A883BC" w14:textId="77777777" w:rsidTr="00644A23">
        <w:tc>
          <w:tcPr>
            <w:tcW w:w="2088" w:type="dxa"/>
          </w:tcPr>
          <w:p w14:paraId="511A02CE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6DEA7572" w14:textId="6EABA9B9" w:rsidR="004E3DCC" w:rsidRDefault="00253488" w:rsidP="00D8281D">
            <w:r w:rsidRPr="00253488">
              <w:t>This use case describes how</w:t>
            </w:r>
            <w:r w:rsidR="00AB70A7">
              <w:t xml:space="preserve"> a user login into system to use other features</w:t>
            </w:r>
            <w:r w:rsidR="00A013D1">
              <w:t>.</w:t>
            </w:r>
          </w:p>
        </w:tc>
      </w:tr>
      <w:tr w:rsidR="004E3DCC" w14:paraId="7885137A" w14:textId="77777777" w:rsidTr="00644A23">
        <w:tc>
          <w:tcPr>
            <w:tcW w:w="2088" w:type="dxa"/>
          </w:tcPr>
          <w:p w14:paraId="19D29DB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3FFA185A" w14:textId="0EBD3DAF" w:rsidR="004E3DCC" w:rsidRDefault="00AB70A7" w:rsidP="00644A23">
            <w:r>
              <w:t>Ad</w:t>
            </w:r>
            <w:r w:rsidR="00E93A4E">
              <w:t>min, Salesperson, Shop owner, diner</w:t>
            </w:r>
          </w:p>
        </w:tc>
      </w:tr>
      <w:tr w:rsidR="004E3DCC" w14:paraId="6A939F1C" w14:textId="77777777" w:rsidTr="00644A23">
        <w:tc>
          <w:tcPr>
            <w:tcW w:w="2088" w:type="dxa"/>
          </w:tcPr>
          <w:p w14:paraId="244926E8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6C6E86BC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user navigates to the login page.</w:t>
            </w:r>
          </w:p>
          <w:p w14:paraId="6733C990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system presents a login form to the user, requesting their username/email and password.</w:t>
            </w:r>
          </w:p>
          <w:p w14:paraId="48C88F79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user enters their valid username/email and password.</w:t>
            </w:r>
          </w:p>
          <w:p w14:paraId="5134FFF4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user submits the login form.</w:t>
            </w:r>
          </w:p>
          <w:p w14:paraId="794C1C2A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system verifies the provided credentials against the stored user data.</w:t>
            </w:r>
          </w:p>
          <w:p w14:paraId="77E16001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system confirms the user's identity and grants access to their account.</w:t>
            </w:r>
          </w:p>
          <w:p w14:paraId="1C2D042C" w14:textId="77777777" w:rsid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system redirects the user to their account dashboard or a designated landing page.</w:t>
            </w:r>
          </w:p>
          <w:p w14:paraId="5BE13AA4" w14:textId="09B8DD4E" w:rsidR="009B420A" w:rsidRPr="00E93A4E" w:rsidRDefault="00E93A4E" w:rsidP="00E93A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user can now interact with their account and perform related actions.</w:t>
            </w:r>
          </w:p>
        </w:tc>
      </w:tr>
      <w:tr w:rsidR="004E3DCC" w14:paraId="3B7BCE09" w14:textId="77777777" w:rsidTr="00644A23">
        <w:tc>
          <w:tcPr>
            <w:tcW w:w="2088" w:type="dxa"/>
          </w:tcPr>
          <w:p w14:paraId="3C4BF24D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489B5AD9" w14:textId="013FEE2F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DA5CB0">
              <w:rPr>
                <w:b/>
              </w:rPr>
              <w:t xml:space="preserve">Users forgot their </w:t>
            </w:r>
            <w:r w:rsidR="00014C0D">
              <w:rPr>
                <w:b/>
              </w:rPr>
              <w:t>password.</w:t>
            </w:r>
          </w:p>
          <w:p w14:paraId="5308F661" w14:textId="7F6BCE01" w:rsidR="00DA5CB0" w:rsidRDefault="00DA5CB0" w:rsidP="00DA5CB0">
            <w:pPr>
              <w:spacing w:line="240" w:lineRule="auto"/>
            </w:pPr>
          </w:p>
          <w:p w14:paraId="19E0CF51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After Step 2, the user can click on a "Forgot Password" link.</w:t>
            </w:r>
          </w:p>
          <w:p w14:paraId="607E155D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system prompts the user to provide their registered email address.</w:t>
            </w:r>
          </w:p>
          <w:p w14:paraId="600680CD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enters their email address and submits the form.</w:t>
            </w:r>
          </w:p>
          <w:p w14:paraId="74882783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system verifies the email address and sends a password reset link to the user's email.</w:t>
            </w:r>
          </w:p>
          <w:p w14:paraId="2660D423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receives the email and follows the instructions to reset their password.</w:t>
            </w:r>
          </w:p>
          <w:p w14:paraId="6BB70CD1" w14:textId="77777777" w:rsidR="00DA5CB0" w:rsidRDefault="00DA5CB0" w:rsidP="00DA5CB0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can then proceed with logging in using their new password.</w:t>
            </w:r>
          </w:p>
          <w:p w14:paraId="6DD2650E" w14:textId="28F924A6" w:rsidR="00366692" w:rsidRPr="004D62D0" w:rsidRDefault="00366692" w:rsidP="00236BCC">
            <w:pPr>
              <w:pStyle w:val="ListParagraph"/>
            </w:pPr>
          </w:p>
        </w:tc>
      </w:tr>
      <w:tr w:rsidR="004E3DCC" w14:paraId="7BCE1312" w14:textId="77777777" w:rsidTr="00644A23">
        <w:tc>
          <w:tcPr>
            <w:tcW w:w="2088" w:type="dxa"/>
          </w:tcPr>
          <w:p w14:paraId="179C042B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607E9BF0" w14:textId="77777777" w:rsidR="00DA5CB0" w:rsidRPr="00DA5CB0" w:rsidRDefault="00DA5CB0" w:rsidP="00DA5CB0">
            <w:r w:rsidRPr="00DA5CB0">
              <w:t>The user has a registered account.</w:t>
            </w:r>
          </w:p>
          <w:p w14:paraId="74313F32" w14:textId="77777777" w:rsidR="00DA5CB0" w:rsidRPr="00DA5CB0" w:rsidRDefault="00DA5CB0" w:rsidP="00DA5CB0">
            <w:r w:rsidRPr="00DA5CB0">
              <w:t>The user has a valid username/email and password combination.</w:t>
            </w:r>
          </w:p>
          <w:p w14:paraId="57589161" w14:textId="2052486B" w:rsidR="004E3DCC" w:rsidRDefault="00DA5CB0" w:rsidP="00DA5CB0">
            <w:r w:rsidRPr="00DA5CB0">
              <w:t>The user has an active internet connection.</w:t>
            </w:r>
          </w:p>
        </w:tc>
      </w:tr>
      <w:tr w:rsidR="004E3DCC" w14:paraId="723173D7" w14:textId="77777777" w:rsidTr="00644A23">
        <w:tc>
          <w:tcPr>
            <w:tcW w:w="2088" w:type="dxa"/>
          </w:tcPr>
          <w:p w14:paraId="2BBE9BC4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4A6A7C5A" w14:textId="66BCD599" w:rsidR="004E3DCC" w:rsidRDefault="00DA5CB0" w:rsidP="000A0E7B">
            <w:r w:rsidRPr="00DA5CB0">
              <w:t>The user is successfully authenticated and gains access to their account.</w:t>
            </w:r>
          </w:p>
        </w:tc>
      </w:tr>
      <w:bookmarkEnd w:id="3"/>
    </w:tbl>
    <w:p w14:paraId="6E35F591" w14:textId="77777777" w:rsidR="004E3DCC" w:rsidRDefault="004E3DCC" w:rsidP="004E3DCC"/>
    <w:p w14:paraId="6B4EFE17" w14:textId="77777777" w:rsidR="00014C0D" w:rsidRDefault="00014C0D" w:rsidP="004E3DCC"/>
    <w:p w14:paraId="725CFCAE" w14:textId="77777777" w:rsidR="00014C0D" w:rsidRDefault="00014C0D" w:rsidP="004E3DCC"/>
    <w:p w14:paraId="5C91C5B5" w14:textId="77777777" w:rsidR="00014C0D" w:rsidRDefault="00014C0D" w:rsidP="004E3DCC"/>
    <w:p w14:paraId="008623A2" w14:textId="77777777" w:rsidR="00014C0D" w:rsidRDefault="00014C0D" w:rsidP="004E3DCC"/>
    <w:p w14:paraId="7A812758" w14:textId="77777777" w:rsidR="00A542B2" w:rsidRDefault="00A542B2" w:rsidP="004E3DCC"/>
    <w:p w14:paraId="76B61213" w14:textId="77777777" w:rsidR="00A542B2" w:rsidRDefault="00A542B2" w:rsidP="004E3DCC"/>
    <w:p w14:paraId="38121E3A" w14:textId="77777777" w:rsidR="00A542B2" w:rsidRDefault="00A542B2" w:rsidP="004E3DCC"/>
    <w:p w14:paraId="0EA1D23D" w14:textId="77777777" w:rsidR="00A542B2" w:rsidRDefault="00A542B2" w:rsidP="004E3DCC"/>
    <w:p w14:paraId="640BFF5C" w14:textId="77777777" w:rsidR="00A542B2" w:rsidRDefault="00A542B2" w:rsidP="004E3DCC"/>
    <w:p w14:paraId="42E96F10" w14:textId="4FBCAA00" w:rsidR="002C788A" w:rsidRDefault="00F25C41" w:rsidP="002C788A">
      <w:pPr>
        <w:pStyle w:val="Heading2"/>
      </w:pPr>
      <w:bookmarkStart w:id="4" w:name="_Toc140793141"/>
      <w:r>
        <w:lastRenderedPageBreak/>
        <w:t xml:space="preserve">Use-case: </w:t>
      </w:r>
      <w:r w:rsidR="00014C0D">
        <w:t>Logout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14C0D" w14:paraId="296E7950" w14:textId="77777777" w:rsidTr="0008220C">
        <w:tc>
          <w:tcPr>
            <w:tcW w:w="2088" w:type="dxa"/>
          </w:tcPr>
          <w:p w14:paraId="5CFC2BCB" w14:textId="77777777" w:rsidR="00014C0D" w:rsidRDefault="00014C0D" w:rsidP="0008220C">
            <w:r>
              <w:t>Use case Name</w:t>
            </w:r>
          </w:p>
        </w:tc>
        <w:tc>
          <w:tcPr>
            <w:tcW w:w="7488" w:type="dxa"/>
          </w:tcPr>
          <w:p w14:paraId="5128E88E" w14:textId="74E5BF45" w:rsidR="00014C0D" w:rsidRDefault="00014C0D" w:rsidP="0008220C">
            <w:r>
              <w:t>Log</w:t>
            </w:r>
            <w:r w:rsidR="004D62D0">
              <w:t>out</w:t>
            </w:r>
          </w:p>
        </w:tc>
      </w:tr>
      <w:tr w:rsidR="00014C0D" w14:paraId="23BBDDB8" w14:textId="77777777" w:rsidTr="0008220C">
        <w:tc>
          <w:tcPr>
            <w:tcW w:w="2088" w:type="dxa"/>
          </w:tcPr>
          <w:p w14:paraId="0E30B0DB" w14:textId="77777777" w:rsidR="00014C0D" w:rsidRDefault="00014C0D" w:rsidP="0008220C">
            <w:r>
              <w:t>Brief description</w:t>
            </w:r>
          </w:p>
        </w:tc>
        <w:tc>
          <w:tcPr>
            <w:tcW w:w="7488" w:type="dxa"/>
          </w:tcPr>
          <w:p w14:paraId="7CFD7D46" w14:textId="618AC304" w:rsidR="00014C0D" w:rsidRDefault="00014C0D" w:rsidP="0008220C">
            <w:r w:rsidRPr="00253488">
              <w:t>This use case describes how</w:t>
            </w:r>
            <w:r>
              <w:t xml:space="preserve"> a user log</w:t>
            </w:r>
            <w:r w:rsidR="004D62D0">
              <w:t>out</w:t>
            </w:r>
            <w:r>
              <w:t xml:space="preserve"> </w:t>
            </w:r>
            <w:r w:rsidR="004D62D0">
              <w:t xml:space="preserve">of </w:t>
            </w:r>
            <w:r>
              <w:t>system to use other features.</w:t>
            </w:r>
          </w:p>
        </w:tc>
      </w:tr>
      <w:tr w:rsidR="00014C0D" w14:paraId="7C1404C8" w14:textId="77777777" w:rsidTr="0008220C">
        <w:tc>
          <w:tcPr>
            <w:tcW w:w="2088" w:type="dxa"/>
          </w:tcPr>
          <w:p w14:paraId="793595E9" w14:textId="77777777" w:rsidR="00014C0D" w:rsidRDefault="00014C0D" w:rsidP="0008220C">
            <w:r>
              <w:t>Actors</w:t>
            </w:r>
          </w:p>
        </w:tc>
        <w:tc>
          <w:tcPr>
            <w:tcW w:w="7488" w:type="dxa"/>
          </w:tcPr>
          <w:p w14:paraId="17C50315" w14:textId="77777777" w:rsidR="00014C0D" w:rsidRDefault="00014C0D" w:rsidP="0008220C">
            <w:r>
              <w:t>Admin, Salesperson, Shop owner, diner</w:t>
            </w:r>
          </w:p>
        </w:tc>
      </w:tr>
      <w:tr w:rsidR="00014C0D" w14:paraId="2B8F8E87" w14:textId="77777777" w:rsidTr="0008220C">
        <w:tc>
          <w:tcPr>
            <w:tcW w:w="2088" w:type="dxa"/>
          </w:tcPr>
          <w:p w14:paraId="270869CA" w14:textId="77777777" w:rsidR="00014C0D" w:rsidRDefault="00014C0D" w:rsidP="0008220C">
            <w:r>
              <w:t>Basic Flow</w:t>
            </w:r>
          </w:p>
        </w:tc>
        <w:tc>
          <w:tcPr>
            <w:tcW w:w="7488" w:type="dxa"/>
          </w:tcPr>
          <w:p w14:paraId="10A29FA4" w14:textId="77777777" w:rsidR="004D62D0" w:rsidRDefault="004D62D0" w:rsidP="004D62D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user clicks on the "Logout" or "Sign Out" button in the application interface.</w:t>
            </w:r>
          </w:p>
          <w:p w14:paraId="49D31CC9" w14:textId="77777777" w:rsidR="004D62D0" w:rsidRDefault="004D62D0" w:rsidP="004D62D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system receives the logout request from the user.</w:t>
            </w:r>
          </w:p>
          <w:p w14:paraId="43042C6D" w14:textId="77777777" w:rsidR="004D62D0" w:rsidRDefault="004D62D0" w:rsidP="004D62D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system invalidates the user's session and clears any session-related data.</w:t>
            </w:r>
          </w:p>
          <w:p w14:paraId="12293089" w14:textId="77777777" w:rsidR="004D62D0" w:rsidRDefault="004D62D0" w:rsidP="004D62D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system logs out the user and terminates their access to the account.</w:t>
            </w:r>
          </w:p>
          <w:p w14:paraId="5137B091" w14:textId="77777777" w:rsidR="004D62D0" w:rsidRDefault="004D62D0" w:rsidP="004D62D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The system redirects the user to the login page or a designated landing page, indicating successful logout.</w:t>
            </w:r>
          </w:p>
          <w:p w14:paraId="4560BF16" w14:textId="7D0A566D" w:rsidR="00014C0D" w:rsidRPr="004D62D0" w:rsidRDefault="00014C0D" w:rsidP="004D62D0">
            <w:pPr>
              <w:spacing w:line="240" w:lineRule="auto"/>
            </w:pPr>
          </w:p>
        </w:tc>
      </w:tr>
      <w:tr w:rsidR="00014C0D" w14:paraId="0DB53D40" w14:textId="77777777" w:rsidTr="0008220C">
        <w:tc>
          <w:tcPr>
            <w:tcW w:w="2088" w:type="dxa"/>
          </w:tcPr>
          <w:p w14:paraId="3D5B9B39" w14:textId="77777777" w:rsidR="00014C0D" w:rsidRDefault="00014C0D" w:rsidP="0008220C">
            <w:r>
              <w:t>Alternative Flows</w:t>
            </w:r>
          </w:p>
        </w:tc>
        <w:tc>
          <w:tcPr>
            <w:tcW w:w="7488" w:type="dxa"/>
          </w:tcPr>
          <w:p w14:paraId="7E5EACCD" w14:textId="7843B324" w:rsidR="00014C0D" w:rsidRPr="00613915" w:rsidRDefault="00014C0D" w:rsidP="0008220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763243" w:rsidRPr="00763243">
              <w:rPr>
                <w:b/>
              </w:rPr>
              <w:t>Automatic Logout (Inactivity Timeout)</w:t>
            </w:r>
          </w:p>
          <w:p w14:paraId="11181F2C" w14:textId="77777777" w:rsidR="00014C0D" w:rsidRDefault="00014C0D" w:rsidP="004D62D0">
            <w:pPr>
              <w:spacing w:line="240" w:lineRule="auto"/>
            </w:pPr>
          </w:p>
          <w:p w14:paraId="4B80409B" w14:textId="77777777" w:rsidR="00763243" w:rsidRDefault="00763243" w:rsidP="0076324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If the system has a feature to automatically log out users after a period of inactivity, the following flow can be included:</w:t>
            </w:r>
          </w:p>
          <w:p w14:paraId="123B690E" w14:textId="77777777" w:rsidR="00763243" w:rsidRDefault="00763243" w:rsidP="0076324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detects that the user's session has exceeded the inactivity timeout threshold.</w:t>
            </w:r>
          </w:p>
          <w:p w14:paraId="0C3A0366" w14:textId="77777777" w:rsidR="00763243" w:rsidRDefault="00763243" w:rsidP="0076324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automatically logs out the user, invalidates the session, and clears session-related data.</w:t>
            </w:r>
          </w:p>
          <w:p w14:paraId="28A11435" w14:textId="77777777" w:rsidR="00763243" w:rsidRDefault="00763243" w:rsidP="0076324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redirects the user to the login page or a designated landing page, indicating automatic logout due to inactivity.</w:t>
            </w:r>
          </w:p>
          <w:p w14:paraId="1E1B05AB" w14:textId="6874D08E" w:rsidR="00014C0D" w:rsidRPr="004D62D0" w:rsidRDefault="00014C0D" w:rsidP="00A542B2">
            <w:pPr>
              <w:pStyle w:val="ListParagraph"/>
            </w:pPr>
          </w:p>
        </w:tc>
      </w:tr>
      <w:tr w:rsidR="00014C0D" w14:paraId="35E602A7" w14:textId="77777777" w:rsidTr="0008220C">
        <w:tc>
          <w:tcPr>
            <w:tcW w:w="2088" w:type="dxa"/>
          </w:tcPr>
          <w:p w14:paraId="7CFB88B4" w14:textId="77777777" w:rsidR="00014C0D" w:rsidRDefault="00014C0D" w:rsidP="0008220C">
            <w:r>
              <w:t>Pre-conditions</w:t>
            </w:r>
          </w:p>
        </w:tc>
        <w:tc>
          <w:tcPr>
            <w:tcW w:w="7488" w:type="dxa"/>
          </w:tcPr>
          <w:p w14:paraId="6F4B46BF" w14:textId="5E64CC45" w:rsidR="00014C0D" w:rsidRDefault="00763243" w:rsidP="0008220C">
            <w:r w:rsidRPr="00763243">
              <w:t>The user is logged in and has an active session</w:t>
            </w:r>
          </w:p>
        </w:tc>
      </w:tr>
      <w:tr w:rsidR="00014C0D" w14:paraId="727F23D5" w14:textId="77777777" w:rsidTr="0008220C">
        <w:tc>
          <w:tcPr>
            <w:tcW w:w="2088" w:type="dxa"/>
          </w:tcPr>
          <w:p w14:paraId="54007E7C" w14:textId="77777777" w:rsidR="00014C0D" w:rsidRDefault="00014C0D" w:rsidP="0008220C">
            <w:r>
              <w:t>Post-conditions</w:t>
            </w:r>
          </w:p>
        </w:tc>
        <w:tc>
          <w:tcPr>
            <w:tcW w:w="7488" w:type="dxa"/>
          </w:tcPr>
          <w:p w14:paraId="1344861C" w14:textId="77777777" w:rsidR="00763243" w:rsidRPr="00763243" w:rsidRDefault="00763243" w:rsidP="00763243">
            <w:r w:rsidRPr="00763243">
              <w:t>The user's session is terminated, and they are logged out of the account.</w:t>
            </w:r>
          </w:p>
          <w:p w14:paraId="32012F44" w14:textId="46D9992F" w:rsidR="00014C0D" w:rsidRDefault="00763243" w:rsidP="00763243">
            <w:r w:rsidRPr="00763243">
              <w:t>The user is redirected to the login page or a designated landing page.</w:t>
            </w:r>
          </w:p>
        </w:tc>
      </w:tr>
    </w:tbl>
    <w:p w14:paraId="0E8C7CA2" w14:textId="77777777" w:rsidR="00014C0D" w:rsidRDefault="00014C0D" w:rsidP="00014C0D">
      <w:pPr>
        <w:rPr>
          <w:lang w:val="vi-VN"/>
        </w:rPr>
      </w:pPr>
    </w:p>
    <w:p w14:paraId="4852B964" w14:textId="77777777" w:rsidR="007E47FF" w:rsidRDefault="007E47FF" w:rsidP="00014C0D">
      <w:pPr>
        <w:rPr>
          <w:lang w:val="vi-VN"/>
        </w:rPr>
      </w:pPr>
    </w:p>
    <w:p w14:paraId="76431BE5" w14:textId="77777777" w:rsidR="007E47FF" w:rsidRDefault="007E47FF" w:rsidP="00014C0D">
      <w:pPr>
        <w:rPr>
          <w:lang w:val="vi-VN"/>
        </w:rPr>
      </w:pPr>
    </w:p>
    <w:p w14:paraId="0D6D035F" w14:textId="77777777" w:rsidR="007E47FF" w:rsidRDefault="007E47FF" w:rsidP="00014C0D">
      <w:pPr>
        <w:rPr>
          <w:lang w:val="vi-VN"/>
        </w:rPr>
      </w:pPr>
    </w:p>
    <w:p w14:paraId="36358A3B" w14:textId="77777777" w:rsidR="007E47FF" w:rsidRDefault="007E47FF" w:rsidP="00014C0D">
      <w:pPr>
        <w:rPr>
          <w:lang w:val="vi-VN"/>
        </w:rPr>
      </w:pPr>
    </w:p>
    <w:p w14:paraId="667D728B" w14:textId="77777777" w:rsidR="007E47FF" w:rsidRDefault="007E47FF" w:rsidP="00014C0D">
      <w:pPr>
        <w:rPr>
          <w:lang w:val="vi-VN"/>
        </w:rPr>
      </w:pPr>
    </w:p>
    <w:p w14:paraId="1886423D" w14:textId="77777777" w:rsidR="00D40CFD" w:rsidRDefault="00D40CFD" w:rsidP="00014C0D">
      <w:pPr>
        <w:rPr>
          <w:lang w:val="vi-VN"/>
        </w:rPr>
      </w:pPr>
    </w:p>
    <w:p w14:paraId="4E9AE674" w14:textId="77777777" w:rsidR="00D40CFD" w:rsidRDefault="00D40CFD" w:rsidP="00014C0D">
      <w:pPr>
        <w:rPr>
          <w:lang w:val="vi-VN"/>
        </w:rPr>
      </w:pPr>
    </w:p>
    <w:p w14:paraId="2219D44D" w14:textId="77777777" w:rsidR="00D40CFD" w:rsidRDefault="00D40CFD" w:rsidP="00014C0D">
      <w:pPr>
        <w:rPr>
          <w:lang w:val="vi-VN"/>
        </w:rPr>
      </w:pPr>
    </w:p>
    <w:p w14:paraId="143DB6FB" w14:textId="77777777" w:rsidR="00D40CFD" w:rsidRDefault="00D40CFD" w:rsidP="00014C0D">
      <w:pPr>
        <w:rPr>
          <w:lang w:val="vi-VN"/>
        </w:rPr>
      </w:pPr>
    </w:p>
    <w:p w14:paraId="33780B8C" w14:textId="77777777" w:rsidR="00D40CFD" w:rsidRDefault="00D40CFD" w:rsidP="00014C0D">
      <w:pPr>
        <w:rPr>
          <w:lang w:val="vi-VN"/>
        </w:rPr>
      </w:pPr>
    </w:p>
    <w:p w14:paraId="3AD9053C" w14:textId="77777777" w:rsidR="00D40CFD" w:rsidRDefault="00D40CFD" w:rsidP="00014C0D">
      <w:pPr>
        <w:rPr>
          <w:lang w:val="vi-VN"/>
        </w:rPr>
      </w:pPr>
    </w:p>
    <w:p w14:paraId="55E0E03C" w14:textId="77777777" w:rsidR="00D40CFD" w:rsidRDefault="00D40CFD" w:rsidP="00014C0D">
      <w:pPr>
        <w:rPr>
          <w:lang w:val="vi-VN"/>
        </w:rPr>
      </w:pPr>
    </w:p>
    <w:p w14:paraId="432D770B" w14:textId="77777777" w:rsidR="00D40CFD" w:rsidRDefault="00D40CFD" w:rsidP="00014C0D">
      <w:pPr>
        <w:rPr>
          <w:lang w:val="vi-VN"/>
        </w:rPr>
      </w:pPr>
    </w:p>
    <w:p w14:paraId="2CB08E3F" w14:textId="77777777" w:rsidR="00D40CFD" w:rsidRDefault="00D40CFD" w:rsidP="00014C0D">
      <w:pPr>
        <w:rPr>
          <w:lang w:val="vi-VN"/>
        </w:rPr>
      </w:pPr>
    </w:p>
    <w:p w14:paraId="2079EADA" w14:textId="77777777" w:rsidR="00D40CFD" w:rsidRDefault="00D40CFD" w:rsidP="00014C0D">
      <w:pPr>
        <w:rPr>
          <w:lang w:val="vi-VN"/>
        </w:rPr>
      </w:pPr>
    </w:p>
    <w:p w14:paraId="1BA6F7D6" w14:textId="77777777" w:rsidR="007E47FF" w:rsidRDefault="007E47FF" w:rsidP="00014C0D">
      <w:pPr>
        <w:rPr>
          <w:lang w:val="vi-VN"/>
        </w:rPr>
      </w:pPr>
    </w:p>
    <w:p w14:paraId="65CCD633" w14:textId="77777777" w:rsidR="007E47FF" w:rsidRDefault="007E47FF" w:rsidP="00014C0D">
      <w:pPr>
        <w:rPr>
          <w:lang w:val="vi-VN"/>
        </w:rPr>
      </w:pPr>
    </w:p>
    <w:p w14:paraId="3B89F88A" w14:textId="72778574" w:rsidR="007E47FF" w:rsidRDefault="007E47FF" w:rsidP="007E47FF">
      <w:pPr>
        <w:pStyle w:val="Heading2"/>
      </w:pPr>
      <w:bookmarkStart w:id="5" w:name="_Toc140793142"/>
      <w:r>
        <w:lastRenderedPageBreak/>
        <w:t xml:space="preserve">Use-case: </w:t>
      </w:r>
      <w:r w:rsidR="00121AF2">
        <w:t>Update user profile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E47FF" w14:paraId="7BE547FD" w14:textId="77777777" w:rsidTr="0008220C">
        <w:tc>
          <w:tcPr>
            <w:tcW w:w="2088" w:type="dxa"/>
          </w:tcPr>
          <w:p w14:paraId="3710A717" w14:textId="77777777" w:rsidR="007E47FF" w:rsidRDefault="007E47FF" w:rsidP="0008220C">
            <w:r>
              <w:t>Use case Name</w:t>
            </w:r>
          </w:p>
        </w:tc>
        <w:tc>
          <w:tcPr>
            <w:tcW w:w="7488" w:type="dxa"/>
          </w:tcPr>
          <w:p w14:paraId="14E6F8D9" w14:textId="75C25EBC" w:rsidR="007E47FF" w:rsidRDefault="003B1B80" w:rsidP="0008220C">
            <w:r>
              <w:t>Update profile</w:t>
            </w:r>
          </w:p>
        </w:tc>
      </w:tr>
      <w:tr w:rsidR="007E47FF" w14:paraId="5F6E9E81" w14:textId="77777777" w:rsidTr="0008220C">
        <w:tc>
          <w:tcPr>
            <w:tcW w:w="2088" w:type="dxa"/>
          </w:tcPr>
          <w:p w14:paraId="2607A6BA" w14:textId="77777777" w:rsidR="007E47FF" w:rsidRDefault="007E47FF" w:rsidP="0008220C">
            <w:r>
              <w:t>Brief description</w:t>
            </w:r>
          </w:p>
        </w:tc>
        <w:tc>
          <w:tcPr>
            <w:tcW w:w="7488" w:type="dxa"/>
          </w:tcPr>
          <w:p w14:paraId="0E94041E" w14:textId="488EA070" w:rsidR="007E47FF" w:rsidRDefault="007E47FF" w:rsidP="0008220C">
            <w:r w:rsidRPr="00253488">
              <w:t>This use case describes how</w:t>
            </w:r>
            <w:r>
              <w:t xml:space="preserve"> a user </w:t>
            </w:r>
            <w:r w:rsidR="003B1B80">
              <w:t>update his/her profile on website</w:t>
            </w:r>
            <w:r>
              <w:t>.</w:t>
            </w:r>
          </w:p>
        </w:tc>
      </w:tr>
      <w:tr w:rsidR="007E47FF" w14:paraId="6C24962F" w14:textId="77777777" w:rsidTr="0008220C">
        <w:tc>
          <w:tcPr>
            <w:tcW w:w="2088" w:type="dxa"/>
          </w:tcPr>
          <w:p w14:paraId="31C3B021" w14:textId="77777777" w:rsidR="007E47FF" w:rsidRDefault="007E47FF" w:rsidP="0008220C">
            <w:r>
              <w:t>Actors</w:t>
            </w:r>
          </w:p>
        </w:tc>
        <w:tc>
          <w:tcPr>
            <w:tcW w:w="7488" w:type="dxa"/>
          </w:tcPr>
          <w:p w14:paraId="3B489FBB" w14:textId="77777777" w:rsidR="007E47FF" w:rsidRDefault="007E47FF" w:rsidP="0008220C">
            <w:r>
              <w:t>Admin, Salesperson, Shop owner, diner</w:t>
            </w:r>
          </w:p>
        </w:tc>
      </w:tr>
      <w:tr w:rsidR="007E47FF" w14:paraId="6474E538" w14:textId="77777777" w:rsidTr="0008220C">
        <w:tc>
          <w:tcPr>
            <w:tcW w:w="2088" w:type="dxa"/>
          </w:tcPr>
          <w:p w14:paraId="52A26D54" w14:textId="77777777" w:rsidR="007E47FF" w:rsidRDefault="007E47FF" w:rsidP="0008220C">
            <w:r>
              <w:t>Basic Flow</w:t>
            </w:r>
          </w:p>
        </w:tc>
        <w:tc>
          <w:tcPr>
            <w:tcW w:w="7488" w:type="dxa"/>
          </w:tcPr>
          <w:p w14:paraId="021D54E1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user navigates to the profile settings or account settings page.</w:t>
            </w:r>
          </w:p>
          <w:p w14:paraId="3A4DEF37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presents the user's current profile information for editing.</w:t>
            </w:r>
          </w:p>
          <w:p w14:paraId="5ADEE2A7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user modifies the desired fields in the profile form (e.g., name, contact details, profile picture, etc.).</w:t>
            </w:r>
          </w:p>
          <w:p w14:paraId="33AA1110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user submits the updated profile form.</w:t>
            </w:r>
          </w:p>
          <w:p w14:paraId="1E5D57F9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validates the updated profile information.</w:t>
            </w:r>
          </w:p>
          <w:p w14:paraId="7E04B808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saves the validated changes to the user's profile.</w:t>
            </w:r>
          </w:p>
          <w:p w14:paraId="1614FD2D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displays a success message indicating that the profile update was successful.</w:t>
            </w:r>
          </w:p>
          <w:p w14:paraId="3E415AF9" w14:textId="77777777" w:rsidR="00813928" w:rsidRDefault="00813928" w:rsidP="0081392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updates the displayed profile information to reflect the changes made by the user.</w:t>
            </w:r>
          </w:p>
          <w:p w14:paraId="6EAFAC61" w14:textId="77777777" w:rsidR="007E47FF" w:rsidRPr="004D62D0" w:rsidRDefault="007E47FF" w:rsidP="00813928">
            <w:pPr>
              <w:spacing w:line="240" w:lineRule="auto"/>
            </w:pPr>
          </w:p>
        </w:tc>
      </w:tr>
      <w:tr w:rsidR="007E47FF" w14:paraId="5FE18D3B" w14:textId="77777777" w:rsidTr="0008220C">
        <w:tc>
          <w:tcPr>
            <w:tcW w:w="2088" w:type="dxa"/>
          </w:tcPr>
          <w:p w14:paraId="738A8968" w14:textId="77777777" w:rsidR="007E47FF" w:rsidRDefault="007E47FF" w:rsidP="0008220C">
            <w:r>
              <w:t>Alternative Flows</w:t>
            </w:r>
          </w:p>
        </w:tc>
        <w:tc>
          <w:tcPr>
            <w:tcW w:w="7488" w:type="dxa"/>
          </w:tcPr>
          <w:p w14:paraId="24C6427C" w14:textId="3C113A7F" w:rsidR="007E47FF" w:rsidRPr="00613915" w:rsidRDefault="007E47FF" w:rsidP="0008220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813928">
              <w:rPr>
                <w:b/>
              </w:rPr>
              <w:t>Change password</w:t>
            </w:r>
          </w:p>
          <w:p w14:paraId="64F15182" w14:textId="77777777" w:rsidR="007E47FF" w:rsidRDefault="007E47FF" w:rsidP="0008220C">
            <w:pPr>
              <w:spacing w:line="240" w:lineRule="auto"/>
            </w:pPr>
          </w:p>
          <w:p w14:paraId="1987D705" w14:textId="77777777" w:rsidR="00813928" w:rsidRDefault="00813928" w:rsidP="0081392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After Step 2 or Step 4, the user can choose to change their password.</w:t>
            </w:r>
          </w:p>
          <w:p w14:paraId="0B509065" w14:textId="77777777" w:rsidR="00813928" w:rsidRDefault="00813928" w:rsidP="0081392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system provides a separate form specifically for changing the password.</w:t>
            </w:r>
          </w:p>
          <w:p w14:paraId="2CC0214C" w14:textId="77777777" w:rsidR="00813928" w:rsidRDefault="00813928" w:rsidP="0081392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user enters their current password and a new password.</w:t>
            </w:r>
          </w:p>
          <w:p w14:paraId="61CA39B3" w14:textId="77777777" w:rsidR="00813928" w:rsidRDefault="00813928" w:rsidP="0081392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system validates the entered passwords and updates the user's password accordingly.</w:t>
            </w:r>
          </w:p>
          <w:p w14:paraId="261460BF" w14:textId="77777777" w:rsidR="00813928" w:rsidRDefault="00813928" w:rsidP="0081392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system displays a success message indicating that the password change was successful.</w:t>
            </w:r>
          </w:p>
          <w:p w14:paraId="7E71694C" w14:textId="77777777" w:rsidR="007E47FF" w:rsidRPr="004D62D0" w:rsidRDefault="007E47FF" w:rsidP="0008220C">
            <w:pPr>
              <w:pStyle w:val="ListParagraph"/>
            </w:pPr>
          </w:p>
        </w:tc>
      </w:tr>
      <w:tr w:rsidR="007E47FF" w14:paraId="0B0AB790" w14:textId="77777777" w:rsidTr="0008220C">
        <w:tc>
          <w:tcPr>
            <w:tcW w:w="2088" w:type="dxa"/>
          </w:tcPr>
          <w:p w14:paraId="6AF3FDC0" w14:textId="77777777" w:rsidR="007E47FF" w:rsidRDefault="007E47FF" w:rsidP="0008220C">
            <w:r>
              <w:t>Pre-conditions</w:t>
            </w:r>
          </w:p>
        </w:tc>
        <w:tc>
          <w:tcPr>
            <w:tcW w:w="7488" w:type="dxa"/>
          </w:tcPr>
          <w:p w14:paraId="0C8E7663" w14:textId="77777777" w:rsidR="00107448" w:rsidRPr="00107448" w:rsidRDefault="00107448" w:rsidP="00107448">
            <w:r w:rsidRPr="00107448">
              <w:t>The user is logged in and has an active session.</w:t>
            </w:r>
          </w:p>
          <w:p w14:paraId="2D5AAF7A" w14:textId="50607B85" w:rsidR="007E47FF" w:rsidRDefault="00107448" w:rsidP="00107448">
            <w:r w:rsidRPr="00107448">
              <w:t>The user has navigated to the profile settings or account settings page.</w:t>
            </w:r>
          </w:p>
        </w:tc>
      </w:tr>
      <w:tr w:rsidR="007E47FF" w14:paraId="58B09FFA" w14:textId="77777777" w:rsidTr="0008220C">
        <w:tc>
          <w:tcPr>
            <w:tcW w:w="2088" w:type="dxa"/>
          </w:tcPr>
          <w:p w14:paraId="3530B36E" w14:textId="77777777" w:rsidR="007E47FF" w:rsidRDefault="007E47FF" w:rsidP="0008220C">
            <w:r>
              <w:t>Post-conditions</w:t>
            </w:r>
          </w:p>
        </w:tc>
        <w:tc>
          <w:tcPr>
            <w:tcW w:w="7488" w:type="dxa"/>
          </w:tcPr>
          <w:p w14:paraId="0E0EF4A7" w14:textId="77777777" w:rsidR="00107448" w:rsidRPr="00107448" w:rsidRDefault="00107448" w:rsidP="00107448">
            <w:r w:rsidRPr="00107448">
              <w:t>The user's profile information is updated and saved in the system.</w:t>
            </w:r>
          </w:p>
          <w:p w14:paraId="6ECC597F" w14:textId="77777777" w:rsidR="00107448" w:rsidRPr="00107448" w:rsidRDefault="00107448" w:rsidP="00107448">
            <w:r w:rsidRPr="00107448">
              <w:t>The updated profile information is displayed to the user.</w:t>
            </w:r>
          </w:p>
          <w:p w14:paraId="113FD3E5" w14:textId="30924B22" w:rsidR="007E47FF" w:rsidRDefault="00107448" w:rsidP="00107448">
            <w:r w:rsidRPr="00107448">
              <w:t>The user can continue using the application with the updated profile information.</w:t>
            </w:r>
          </w:p>
        </w:tc>
      </w:tr>
    </w:tbl>
    <w:p w14:paraId="514E8E93" w14:textId="77777777" w:rsidR="007E47FF" w:rsidRDefault="007E47FF" w:rsidP="00014C0D">
      <w:pPr>
        <w:rPr>
          <w:lang w:val="vi-VN"/>
        </w:rPr>
      </w:pPr>
    </w:p>
    <w:p w14:paraId="28E7CFB0" w14:textId="77777777" w:rsidR="003B1B80" w:rsidRDefault="003B1B80" w:rsidP="00014C0D">
      <w:pPr>
        <w:rPr>
          <w:lang w:val="vi-VN"/>
        </w:rPr>
      </w:pPr>
    </w:p>
    <w:p w14:paraId="7B84592E" w14:textId="77777777" w:rsidR="003B1B80" w:rsidRDefault="003B1B80" w:rsidP="00014C0D">
      <w:pPr>
        <w:rPr>
          <w:lang w:val="vi-VN"/>
        </w:rPr>
      </w:pPr>
    </w:p>
    <w:p w14:paraId="7C81BC18" w14:textId="77777777" w:rsidR="003B1B80" w:rsidRDefault="003B1B80" w:rsidP="00014C0D">
      <w:pPr>
        <w:rPr>
          <w:lang w:val="vi-VN"/>
        </w:rPr>
      </w:pPr>
    </w:p>
    <w:p w14:paraId="33D7AA69" w14:textId="77777777" w:rsidR="003B1B80" w:rsidRDefault="003B1B80" w:rsidP="00014C0D">
      <w:pPr>
        <w:rPr>
          <w:lang w:val="vi-VN"/>
        </w:rPr>
      </w:pPr>
    </w:p>
    <w:p w14:paraId="75CB4D3E" w14:textId="77777777" w:rsidR="003B1B80" w:rsidRDefault="003B1B80" w:rsidP="00014C0D">
      <w:pPr>
        <w:rPr>
          <w:lang w:val="vi-VN"/>
        </w:rPr>
      </w:pPr>
    </w:p>
    <w:p w14:paraId="45F2E822" w14:textId="77777777" w:rsidR="003B1B80" w:rsidRDefault="003B1B80" w:rsidP="00014C0D">
      <w:pPr>
        <w:rPr>
          <w:lang w:val="vi-VN"/>
        </w:rPr>
      </w:pPr>
    </w:p>
    <w:p w14:paraId="7132363E" w14:textId="77777777" w:rsidR="003B1B80" w:rsidRDefault="003B1B80" w:rsidP="00014C0D">
      <w:pPr>
        <w:rPr>
          <w:lang w:val="vi-VN"/>
        </w:rPr>
      </w:pPr>
    </w:p>
    <w:p w14:paraId="7912CCBB" w14:textId="77777777" w:rsidR="003B1B80" w:rsidRDefault="003B1B80" w:rsidP="00014C0D">
      <w:pPr>
        <w:rPr>
          <w:lang w:val="vi-VN"/>
        </w:rPr>
      </w:pPr>
    </w:p>
    <w:p w14:paraId="34388AAB" w14:textId="77777777" w:rsidR="003B1B80" w:rsidRDefault="003B1B80" w:rsidP="00014C0D">
      <w:pPr>
        <w:rPr>
          <w:lang w:val="vi-VN"/>
        </w:rPr>
      </w:pPr>
    </w:p>
    <w:p w14:paraId="5F4BC1DC" w14:textId="77777777" w:rsidR="003B1B80" w:rsidRDefault="003B1B80" w:rsidP="00014C0D">
      <w:pPr>
        <w:rPr>
          <w:lang w:val="vi-VN"/>
        </w:rPr>
      </w:pPr>
    </w:p>
    <w:p w14:paraId="0B168F1D" w14:textId="77777777" w:rsidR="003B1B80" w:rsidRDefault="003B1B80" w:rsidP="00014C0D">
      <w:pPr>
        <w:rPr>
          <w:lang w:val="vi-VN"/>
        </w:rPr>
      </w:pPr>
    </w:p>
    <w:p w14:paraId="0F98F72F" w14:textId="02971DC8" w:rsidR="003B1B80" w:rsidRPr="003B1B80" w:rsidRDefault="003B1B80" w:rsidP="00014C0D">
      <w:pPr>
        <w:pStyle w:val="Heading2"/>
      </w:pPr>
      <w:bookmarkStart w:id="6" w:name="_Toc140793143"/>
      <w:r>
        <w:lastRenderedPageBreak/>
        <w:t xml:space="preserve">Use-case: Searching </w:t>
      </w:r>
      <w:proofErr w:type="gramStart"/>
      <w:r>
        <w:t>products</w:t>
      </w:r>
      <w:bookmarkEnd w:id="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B1B80" w14:paraId="28649E1D" w14:textId="77777777" w:rsidTr="0008220C">
        <w:tc>
          <w:tcPr>
            <w:tcW w:w="2088" w:type="dxa"/>
          </w:tcPr>
          <w:p w14:paraId="2B3CD545" w14:textId="77777777" w:rsidR="003B1B80" w:rsidRDefault="003B1B80" w:rsidP="0008220C">
            <w:r>
              <w:t>Use case Name</w:t>
            </w:r>
          </w:p>
        </w:tc>
        <w:tc>
          <w:tcPr>
            <w:tcW w:w="7488" w:type="dxa"/>
          </w:tcPr>
          <w:p w14:paraId="57CE822B" w14:textId="7755A1C7" w:rsidR="003B1B80" w:rsidRDefault="003B1B80" w:rsidP="0008220C">
            <w:r>
              <w:t>Search product</w:t>
            </w:r>
          </w:p>
        </w:tc>
      </w:tr>
      <w:tr w:rsidR="003B1B80" w14:paraId="6DBD199D" w14:textId="77777777" w:rsidTr="0008220C">
        <w:tc>
          <w:tcPr>
            <w:tcW w:w="2088" w:type="dxa"/>
          </w:tcPr>
          <w:p w14:paraId="371286FE" w14:textId="77777777" w:rsidR="003B1B80" w:rsidRDefault="003B1B80" w:rsidP="0008220C">
            <w:r>
              <w:t>Brief description</w:t>
            </w:r>
          </w:p>
        </w:tc>
        <w:tc>
          <w:tcPr>
            <w:tcW w:w="7488" w:type="dxa"/>
          </w:tcPr>
          <w:p w14:paraId="5CD18A8D" w14:textId="65AD822E" w:rsidR="003B1B80" w:rsidRDefault="003B1B80" w:rsidP="0008220C">
            <w:r w:rsidRPr="00253488">
              <w:t>This use case describes how</w:t>
            </w:r>
            <w:r>
              <w:t xml:space="preserve"> a user search a product on website</w:t>
            </w:r>
          </w:p>
        </w:tc>
      </w:tr>
      <w:tr w:rsidR="003B1B80" w14:paraId="560CE396" w14:textId="77777777" w:rsidTr="0008220C">
        <w:tc>
          <w:tcPr>
            <w:tcW w:w="2088" w:type="dxa"/>
          </w:tcPr>
          <w:p w14:paraId="0A8C8670" w14:textId="77777777" w:rsidR="003B1B80" w:rsidRDefault="003B1B80" w:rsidP="0008220C">
            <w:r>
              <w:t>Actors</w:t>
            </w:r>
          </w:p>
        </w:tc>
        <w:tc>
          <w:tcPr>
            <w:tcW w:w="7488" w:type="dxa"/>
          </w:tcPr>
          <w:p w14:paraId="4C0E2777" w14:textId="77777777" w:rsidR="003B1B80" w:rsidRDefault="003B1B80" w:rsidP="0008220C">
            <w:r>
              <w:t>Admin, Salesperson, Shop owner, diner</w:t>
            </w:r>
          </w:p>
        </w:tc>
      </w:tr>
      <w:tr w:rsidR="003B1B80" w14:paraId="7456851D" w14:textId="77777777" w:rsidTr="0008220C">
        <w:tc>
          <w:tcPr>
            <w:tcW w:w="2088" w:type="dxa"/>
          </w:tcPr>
          <w:p w14:paraId="4783C5C9" w14:textId="77777777" w:rsidR="003B1B80" w:rsidRDefault="003B1B80" w:rsidP="0008220C">
            <w:r>
              <w:t>Basic Flow</w:t>
            </w:r>
          </w:p>
        </w:tc>
        <w:tc>
          <w:tcPr>
            <w:tcW w:w="7488" w:type="dxa"/>
          </w:tcPr>
          <w:p w14:paraId="31DE65DE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user enters a search query or keyword in the search input field.</w:t>
            </w:r>
          </w:p>
          <w:p w14:paraId="3BF6C779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user submits the search query by clicking a "Search" button or pressing the Enter key.</w:t>
            </w:r>
          </w:p>
          <w:p w14:paraId="054F2DEC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receives the search query and validates it.</w:t>
            </w:r>
          </w:p>
          <w:p w14:paraId="49A17CB8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searches the product database using the validated search query.</w:t>
            </w:r>
          </w:p>
          <w:p w14:paraId="533A6B58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retrieves a list of products that match the search query.</w:t>
            </w:r>
          </w:p>
          <w:p w14:paraId="0334FA45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presents the list of matching products to the user.</w:t>
            </w:r>
          </w:p>
          <w:p w14:paraId="2271E0BE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user can scroll through the list of products and view summary information about each product (e.g., name, image, price, rating).</w:t>
            </w:r>
          </w:p>
          <w:p w14:paraId="05C78AEF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user can click on a product to view detailed information about it.</w:t>
            </w:r>
          </w:p>
          <w:p w14:paraId="532995E4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The system displays </w:t>
            </w:r>
            <w:proofErr w:type="gramStart"/>
            <w:r>
              <w:t>the detailed</w:t>
            </w:r>
            <w:proofErr w:type="gramEnd"/>
            <w:r>
              <w:t xml:space="preserve"> product information, including additional details, images, customer reviews, and related products.</w:t>
            </w:r>
          </w:p>
          <w:p w14:paraId="7D6825F7" w14:textId="77777777" w:rsidR="003B1B80" w:rsidRDefault="003B1B80" w:rsidP="003B1B80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user can add the product to their cart, wishlist, or perform other relevant actions.</w:t>
            </w:r>
          </w:p>
          <w:p w14:paraId="2610FA14" w14:textId="77777777" w:rsidR="003B1B80" w:rsidRPr="004D62D0" w:rsidRDefault="003B1B80" w:rsidP="0008220C">
            <w:pPr>
              <w:spacing w:line="240" w:lineRule="auto"/>
            </w:pPr>
          </w:p>
        </w:tc>
      </w:tr>
      <w:tr w:rsidR="003B1B80" w14:paraId="1B09F400" w14:textId="77777777" w:rsidTr="0008220C">
        <w:tc>
          <w:tcPr>
            <w:tcW w:w="2088" w:type="dxa"/>
          </w:tcPr>
          <w:p w14:paraId="363D9E0D" w14:textId="77777777" w:rsidR="003B1B80" w:rsidRDefault="003B1B80" w:rsidP="0008220C">
            <w:r>
              <w:t>Alternative Flows</w:t>
            </w:r>
          </w:p>
        </w:tc>
        <w:tc>
          <w:tcPr>
            <w:tcW w:w="7488" w:type="dxa"/>
          </w:tcPr>
          <w:p w14:paraId="74E51D94" w14:textId="00649360" w:rsidR="003B1B80" w:rsidRPr="00613915" w:rsidRDefault="003B1B80" w:rsidP="0008220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7F6AF4">
              <w:rPr>
                <w:b/>
              </w:rPr>
              <w:t>Empty search query</w:t>
            </w:r>
          </w:p>
          <w:p w14:paraId="14ACB433" w14:textId="77777777" w:rsidR="003B1B80" w:rsidRDefault="003B1B80" w:rsidP="0008220C">
            <w:pPr>
              <w:spacing w:line="240" w:lineRule="auto"/>
            </w:pPr>
          </w:p>
          <w:p w14:paraId="30250E58" w14:textId="77777777" w:rsidR="007F6AF4" w:rsidRDefault="007F6AF4" w:rsidP="007F6AF4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system detects that the user submitted an empty search query.</w:t>
            </w:r>
          </w:p>
          <w:p w14:paraId="18A40BF4" w14:textId="77777777" w:rsidR="007F6AF4" w:rsidRDefault="007F6AF4" w:rsidP="007F6AF4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system displays an error message indicating that a valid search query is required.</w:t>
            </w:r>
          </w:p>
          <w:p w14:paraId="78B56200" w14:textId="77777777" w:rsidR="003B1B80" w:rsidRDefault="007F6AF4" w:rsidP="007F6AF4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user is prompted to enter a valid search query and resubmit the search.</w:t>
            </w:r>
          </w:p>
          <w:p w14:paraId="5A65B3FD" w14:textId="77777777" w:rsidR="007F6AF4" w:rsidRDefault="007F6AF4" w:rsidP="007F6AF4">
            <w:pPr>
              <w:spacing w:line="240" w:lineRule="auto"/>
              <w:rPr>
                <w:b/>
                <w:bCs/>
              </w:rPr>
            </w:pPr>
            <w:r w:rsidRPr="007F6AF4">
              <w:rPr>
                <w:b/>
                <w:bCs/>
              </w:rPr>
              <w:t xml:space="preserve">Alternative flow </w:t>
            </w:r>
            <w:r>
              <w:rPr>
                <w:b/>
                <w:bCs/>
              </w:rPr>
              <w:t>2</w:t>
            </w:r>
            <w:r w:rsidRPr="007F6AF4">
              <w:rPr>
                <w:b/>
                <w:bCs/>
              </w:rPr>
              <w:t>: No Matching Products</w:t>
            </w:r>
          </w:p>
          <w:p w14:paraId="3A49EF74" w14:textId="77777777" w:rsidR="007F6AF4" w:rsidRDefault="007F6AF4" w:rsidP="007F6AF4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The system searches the product database but finds no products that match the search query.</w:t>
            </w:r>
          </w:p>
          <w:p w14:paraId="4173FBCC" w14:textId="77777777" w:rsidR="007F6AF4" w:rsidRDefault="007F6AF4" w:rsidP="007F6AF4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The system displays a message indicating that no matching products were found.</w:t>
            </w:r>
          </w:p>
          <w:p w14:paraId="69487052" w14:textId="318A03CF" w:rsidR="007F6AF4" w:rsidRPr="007F6AF4" w:rsidRDefault="007F6AF4" w:rsidP="007F6AF4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The user can refine their search query and perform a new search.</w:t>
            </w:r>
          </w:p>
        </w:tc>
      </w:tr>
      <w:tr w:rsidR="003B1B80" w14:paraId="338B4B8C" w14:textId="77777777" w:rsidTr="0008220C">
        <w:tc>
          <w:tcPr>
            <w:tcW w:w="2088" w:type="dxa"/>
          </w:tcPr>
          <w:p w14:paraId="67E2614A" w14:textId="77777777" w:rsidR="003B1B80" w:rsidRDefault="003B1B80" w:rsidP="0008220C">
            <w:r>
              <w:t>Pre-conditions</w:t>
            </w:r>
          </w:p>
        </w:tc>
        <w:tc>
          <w:tcPr>
            <w:tcW w:w="7488" w:type="dxa"/>
          </w:tcPr>
          <w:p w14:paraId="5FFAA181" w14:textId="77777777" w:rsidR="000477F5" w:rsidRPr="000477F5" w:rsidRDefault="000477F5" w:rsidP="000477F5">
            <w:r w:rsidRPr="000477F5">
              <w:t>The user has access to the website/application.</w:t>
            </w:r>
          </w:p>
          <w:p w14:paraId="152E7D58" w14:textId="2D12C5DB" w:rsidR="003B1B80" w:rsidRDefault="000477F5" w:rsidP="000477F5">
            <w:r w:rsidRPr="000477F5">
              <w:t>The user is on the page or section where the product search functionality is available.</w:t>
            </w:r>
          </w:p>
        </w:tc>
      </w:tr>
      <w:tr w:rsidR="003B1B80" w14:paraId="6798C7F6" w14:textId="77777777" w:rsidTr="0008220C">
        <w:tc>
          <w:tcPr>
            <w:tcW w:w="2088" w:type="dxa"/>
          </w:tcPr>
          <w:p w14:paraId="01DE04A4" w14:textId="77777777" w:rsidR="003B1B80" w:rsidRDefault="003B1B80" w:rsidP="0008220C">
            <w:r>
              <w:t>Post-conditions</w:t>
            </w:r>
          </w:p>
        </w:tc>
        <w:tc>
          <w:tcPr>
            <w:tcW w:w="7488" w:type="dxa"/>
          </w:tcPr>
          <w:p w14:paraId="7FC304DB" w14:textId="77777777" w:rsidR="000477F5" w:rsidRPr="000477F5" w:rsidRDefault="000477F5" w:rsidP="000477F5">
            <w:r w:rsidRPr="000477F5">
              <w:t>The user is presented with a list of relevant products based on their search query.</w:t>
            </w:r>
          </w:p>
          <w:p w14:paraId="68859457" w14:textId="779E4F59" w:rsidR="003B1B80" w:rsidRDefault="000477F5" w:rsidP="000477F5">
            <w:r w:rsidRPr="000477F5">
              <w:t>The user can view detailed information about the products and proceed with further actions.</w:t>
            </w:r>
          </w:p>
        </w:tc>
      </w:tr>
    </w:tbl>
    <w:p w14:paraId="050AEADF" w14:textId="77777777" w:rsidR="003B1B80" w:rsidRDefault="003B1B80" w:rsidP="00014C0D">
      <w:pPr>
        <w:rPr>
          <w:lang w:val="vi-VN"/>
        </w:rPr>
      </w:pPr>
    </w:p>
    <w:p w14:paraId="17802108" w14:textId="77777777" w:rsidR="001862E3" w:rsidRDefault="001862E3" w:rsidP="00014C0D">
      <w:pPr>
        <w:rPr>
          <w:lang w:val="vi-VN"/>
        </w:rPr>
      </w:pPr>
    </w:p>
    <w:p w14:paraId="2CAA1C99" w14:textId="77777777" w:rsidR="001862E3" w:rsidRDefault="001862E3" w:rsidP="00014C0D">
      <w:pPr>
        <w:rPr>
          <w:lang w:val="vi-VN"/>
        </w:rPr>
      </w:pPr>
    </w:p>
    <w:p w14:paraId="52E247E8" w14:textId="77777777" w:rsidR="001862E3" w:rsidRDefault="001862E3" w:rsidP="00014C0D">
      <w:pPr>
        <w:rPr>
          <w:lang w:val="vi-VN"/>
        </w:rPr>
      </w:pPr>
    </w:p>
    <w:p w14:paraId="27D55CB6" w14:textId="77777777" w:rsidR="001862E3" w:rsidRDefault="001862E3" w:rsidP="00014C0D">
      <w:pPr>
        <w:rPr>
          <w:lang w:val="vi-VN"/>
        </w:rPr>
      </w:pPr>
    </w:p>
    <w:p w14:paraId="2B0C58CB" w14:textId="3536F802" w:rsidR="001862E3" w:rsidRPr="003B1B80" w:rsidRDefault="001862E3" w:rsidP="001862E3">
      <w:pPr>
        <w:pStyle w:val="Heading2"/>
      </w:pPr>
      <w:bookmarkStart w:id="7" w:name="_Toc140793144"/>
      <w:r>
        <w:t xml:space="preserve">Use-case: </w:t>
      </w:r>
      <w:r w:rsidRPr="001862E3">
        <w:t>Calculate Charges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862E3" w14:paraId="1FADF025" w14:textId="77777777" w:rsidTr="0008220C">
        <w:tc>
          <w:tcPr>
            <w:tcW w:w="2088" w:type="dxa"/>
          </w:tcPr>
          <w:p w14:paraId="13B73665" w14:textId="77777777" w:rsidR="001862E3" w:rsidRDefault="001862E3" w:rsidP="0008220C">
            <w:r>
              <w:t>Use case Name</w:t>
            </w:r>
          </w:p>
        </w:tc>
        <w:tc>
          <w:tcPr>
            <w:tcW w:w="7488" w:type="dxa"/>
          </w:tcPr>
          <w:p w14:paraId="76AE8194" w14:textId="1B3E2FAD" w:rsidR="001862E3" w:rsidRDefault="001862E3" w:rsidP="0008220C">
            <w:r w:rsidRPr="001862E3">
              <w:t>Calculate Charges</w:t>
            </w:r>
          </w:p>
        </w:tc>
      </w:tr>
      <w:tr w:rsidR="001862E3" w14:paraId="691B73BE" w14:textId="77777777" w:rsidTr="0008220C">
        <w:tc>
          <w:tcPr>
            <w:tcW w:w="2088" w:type="dxa"/>
          </w:tcPr>
          <w:p w14:paraId="6EE28C23" w14:textId="77777777" w:rsidR="001862E3" w:rsidRDefault="001862E3" w:rsidP="0008220C">
            <w:r>
              <w:t>Brief description</w:t>
            </w:r>
          </w:p>
        </w:tc>
        <w:tc>
          <w:tcPr>
            <w:tcW w:w="7488" w:type="dxa"/>
          </w:tcPr>
          <w:p w14:paraId="04270C9C" w14:textId="397DF5DB" w:rsidR="001862E3" w:rsidRDefault="001862E3" w:rsidP="0008220C">
            <w:r w:rsidRPr="00253488">
              <w:t>This use case describes how</w:t>
            </w:r>
            <w:r>
              <w:t xml:space="preserve"> a shop owner</w:t>
            </w:r>
            <w:r w:rsidR="00FD3398">
              <w:t>/salesperson</w:t>
            </w:r>
            <w:r>
              <w:t xml:space="preserve"> calculate charges</w:t>
            </w:r>
          </w:p>
        </w:tc>
      </w:tr>
      <w:tr w:rsidR="001862E3" w14:paraId="28F52614" w14:textId="77777777" w:rsidTr="0008220C">
        <w:tc>
          <w:tcPr>
            <w:tcW w:w="2088" w:type="dxa"/>
          </w:tcPr>
          <w:p w14:paraId="5D342D44" w14:textId="77777777" w:rsidR="001862E3" w:rsidRDefault="001862E3" w:rsidP="0008220C">
            <w:r>
              <w:t>Actors</w:t>
            </w:r>
          </w:p>
        </w:tc>
        <w:tc>
          <w:tcPr>
            <w:tcW w:w="7488" w:type="dxa"/>
          </w:tcPr>
          <w:p w14:paraId="35B98376" w14:textId="063F50F6" w:rsidR="001862E3" w:rsidRDefault="001862E3" w:rsidP="0008220C">
            <w:r>
              <w:t>Shop owner, salesperson</w:t>
            </w:r>
          </w:p>
        </w:tc>
      </w:tr>
      <w:tr w:rsidR="001862E3" w14:paraId="6AC84C42" w14:textId="77777777" w:rsidTr="0008220C">
        <w:tc>
          <w:tcPr>
            <w:tcW w:w="2088" w:type="dxa"/>
          </w:tcPr>
          <w:p w14:paraId="5FC2896E" w14:textId="77777777" w:rsidR="001862E3" w:rsidRDefault="001862E3" w:rsidP="0008220C">
            <w:r>
              <w:t>Basic Flow</w:t>
            </w:r>
          </w:p>
        </w:tc>
        <w:tc>
          <w:tcPr>
            <w:tcW w:w="7488" w:type="dxa"/>
          </w:tcPr>
          <w:p w14:paraId="0B45C270" w14:textId="153EF897" w:rsidR="001862E3" w:rsidRDefault="001862E3" w:rsidP="001862E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system receives the customer’s order.</w:t>
            </w:r>
          </w:p>
          <w:p w14:paraId="0E4104DA" w14:textId="77777777" w:rsidR="001862E3" w:rsidRDefault="001862E3" w:rsidP="001862E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system applies any applicable discounts or promotions.</w:t>
            </w:r>
          </w:p>
          <w:p w14:paraId="6F63E194" w14:textId="77777777" w:rsidR="001862E3" w:rsidRDefault="001862E3" w:rsidP="001862E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system calculates the subtotal, taxes, and total amount.</w:t>
            </w:r>
          </w:p>
          <w:p w14:paraId="65D1E86B" w14:textId="0DBF75EE" w:rsidR="001862E3" w:rsidRDefault="001862E3" w:rsidP="001862E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system presents the calculated charges to the shop owner or salesperson.</w:t>
            </w:r>
          </w:p>
          <w:p w14:paraId="40CE423D" w14:textId="0BEAEDBE" w:rsidR="001862E3" w:rsidRDefault="001862E3" w:rsidP="001862E3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shop owner/ salesperson provides the customer with an accurate invoice or receipt.</w:t>
            </w:r>
          </w:p>
          <w:p w14:paraId="6A9B819D" w14:textId="77777777" w:rsidR="001862E3" w:rsidRPr="004D62D0" w:rsidRDefault="001862E3" w:rsidP="0008220C">
            <w:pPr>
              <w:spacing w:line="240" w:lineRule="auto"/>
            </w:pPr>
          </w:p>
        </w:tc>
      </w:tr>
      <w:tr w:rsidR="001862E3" w14:paraId="7AC9FA97" w14:textId="77777777" w:rsidTr="0008220C">
        <w:tc>
          <w:tcPr>
            <w:tcW w:w="2088" w:type="dxa"/>
          </w:tcPr>
          <w:p w14:paraId="21227338" w14:textId="77777777" w:rsidR="001862E3" w:rsidRDefault="001862E3" w:rsidP="0008220C">
            <w:r>
              <w:t>Alternative Flows</w:t>
            </w:r>
          </w:p>
        </w:tc>
        <w:tc>
          <w:tcPr>
            <w:tcW w:w="7488" w:type="dxa"/>
          </w:tcPr>
          <w:p w14:paraId="41AAECE8" w14:textId="2598AEFE" w:rsidR="001862E3" w:rsidRPr="00613915" w:rsidRDefault="001862E3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="00BE0673">
              <w:rPr>
                <w:b/>
              </w:rPr>
              <w:t xml:space="preserve"> </w:t>
            </w:r>
            <w:r w:rsidR="00BE0673" w:rsidRPr="00BE0673">
              <w:rPr>
                <w:b/>
              </w:rPr>
              <w:t>Step 4: Applying Discounts or Promotions</w:t>
            </w:r>
          </w:p>
          <w:p w14:paraId="554F57A6" w14:textId="77777777" w:rsidR="001862E3" w:rsidRDefault="001862E3" w:rsidP="0008220C">
            <w:pPr>
              <w:spacing w:line="240" w:lineRule="auto"/>
            </w:pPr>
          </w:p>
          <w:p w14:paraId="19ACDFA0" w14:textId="77777777" w:rsidR="00BE0673" w:rsidRDefault="00BE0673" w:rsidP="00BE067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Step 4: Applying Discounts or Promotions</w:t>
            </w:r>
          </w:p>
          <w:p w14:paraId="180BBAF2" w14:textId="77777777" w:rsidR="00BE0673" w:rsidRDefault="00BE0673" w:rsidP="00BE067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The system checks if any discounts or promotions are applicable to the customer's order.</w:t>
            </w:r>
          </w:p>
          <w:p w14:paraId="150F83C6" w14:textId="77777777" w:rsidR="00BE0673" w:rsidRDefault="00BE0673" w:rsidP="00BE067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If applicable, the system applies </w:t>
            </w:r>
            <w:proofErr w:type="gramStart"/>
            <w:r>
              <w:t>the discounts</w:t>
            </w:r>
            <w:proofErr w:type="gramEnd"/>
            <w:r>
              <w:t xml:space="preserve"> or promotions to the relevant items/services in the order.</w:t>
            </w:r>
          </w:p>
          <w:p w14:paraId="0F3EFCB4" w14:textId="77777777" w:rsidR="00BE0673" w:rsidRDefault="00BE0673" w:rsidP="00BE0673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The system recalculates the subtotal considering the applied discounts or promotions.</w:t>
            </w:r>
          </w:p>
          <w:p w14:paraId="140397D5" w14:textId="1FCE7FA2" w:rsidR="001862E3" w:rsidRDefault="001862E3" w:rsidP="0008220C">
            <w:pPr>
              <w:spacing w:line="240" w:lineRule="auto"/>
              <w:rPr>
                <w:b/>
                <w:bCs/>
              </w:rPr>
            </w:pPr>
            <w:r w:rsidRPr="007F6AF4">
              <w:rPr>
                <w:b/>
                <w:bCs/>
              </w:rPr>
              <w:t xml:space="preserve">Alternative flow </w:t>
            </w:r>
            <w:r>
              <w:rPr>
                <w:b/>
                <w:bCs/>
              </w:rPr>
              <w:t>2</w:t>
            </w:r>
            <w:r w:rsidRPr="007F6AF4">
              <w:rPr>
                <w:b/>
                <w:bCs/>
              </w:rPr>
              <w:t>:</w:t>
            </w:r>
            <w:r w:rsidR="00BE0673" w:rsidRPr="00BE0673">
              <w:rPr>
                <w:b/>
                <w:bCs/>
              </w:rPr>
              <w:t xml:space="preserve"> Step 3: Data Unavailability</w:t>
            </w:r>
          </w:p>
          <w:p w14:paraId="063A5FA9" w14:textId="77777777" w:rsidR="00BE0673" w:rsidRDefault="00BE0673" w:rsidP="00BE0673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 system encounters a situation where the necessary data for calculating charges is unavailable or incomplete.</w:t>
            </w:r>
          </w:p>
          <w:p w14:paraId="08748095" w14:textId="77777777" w:rsidR="00BE0673" w:rsidRDefault="00BE0673" w:rsidP="00BE0673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 system displays an error message indicating the missing or incomplete data.</w:t>
            </w:r>
          </w:p>
          <w:p w14:paraId="787591B8" w14:textId="77777777" w:rsidR="00BE0673" w:rsidRDefault="00BE0673" w:rsidP="00BE0673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 shop owner is prompted to provide or update the necessary data before proceeding with charge calculation.</w:t>
            </w:r>
          </w:p>
          <w:p w14:paraId="2FBCD87D" w14:textId="12CF21DA" w:rsidR="001862E3" w:rsidRPr="007F6AF4" w:rsidRDefault="001862E3" w:rsidP="00BE0673">
            <w:pPr>
              <w:spacing w:line="240" w:lineRule="auto"/>
            </w:pPr>
          </w:p>
        </w:tc>
      </w:tr>
      <w:tr w:rsidR="001862E3" w14:paraId="6E72CEF5" w14:textId="77777777" w:rsidTr="0008220C">
        <w:tc>
          <w:tcPr>
            <w:tcW w:w="2088" w:type="dxa"/>
          </w:tcPr>
          <w:p w14:paraId="319F6220" w14:textId="77777777" w:rsidR="001862E3" w:rsidRDefault="001862E3" w:rsidP="0008220C">
            <w:r>
              <w:t>Pre-conditions</w:t>
            </w:r>
          </w:p>
        </w:tc>
        <w:tc>
          <w:tcPr>
            <w:tcW w:w="7488" w:type="dxa"/>
          </w:tcPr>
          <w:p w14:paraId="33D31F6A" w14:textId="19D62F60" w:rsidR="0050791D" w:rsidRPr="0050791D" w:rsidRDefault="0050791D" w:rsidP="0050791D">
            <w:r w:rsidRPr="0050791D">
              <w:t>The shop owner</w:t>
            </w:r>
            <w:r>
              <w:t>/salesperson</w:t>
            </w:r>
            <w:r w:rsidRPr="0050791D">
              <w:t xml:space="preserve"> has access to the shop management system or interface.</w:t>
            </w:r>
          </w:p>
          <w:p w14:paraId="4D025B3B" w14:textId="334ED8FE" w:rsidR="001862E3" w:rsidRDefault="0050791D" w:rsidP="0050791D">
            <w:r w:rsidRPr="0050791D">
              <w:t>The shop owner</w:t>
            </w:r>
            <w:r>
              <w:t>/salesperson</w:t>
            </w:r>
            <w:r w:rsidRPr="0050791D">
              <w:t xml:space="preserve"> has entered or imported the necessary data for calculating charges, such as product prices, taxes, and discounts.</w:t>
            </w:r>
          </w:p>
        </w:tc>
      </w:tr>
      <w:tr w:rsidR="001862E3" w14:paraId="22D129F4" w14:textId="77777777" w:rsidTr="0008220C">
        <w:tc>
          <w:tcPr>
            <w:tcW w:w="2088" w:type="dxa"/>
          </w:tcPr>
          <w:p w14:paraId="457A75C1" w14:textId="77777777" w:rsidR="001862E3" w:rsidRDefault="001862E3" w:rsidP="0008220C">
            <w:r>
              <w:t>Post-conditions</w:t>
            </w:r>
          </w:p>
        </w:tc>
        <w:tc>
          <w:tcPr>
            <w:tcW w:w="7488" w:type="dxa"/>
          </w:tcPr>
          <w:p w14:paraId="582B88D5" w14:textId="060395CA" w:rsidR="00EF1619" w:rsidRPr="00EF1619" w:rsidRDefault="00EF1619" w:rsidP="00EF1619">
            <w:r w:rsidRPr="00EF1619">
              <w:t>The shop owner</w:t>
            </w:r>
            <w:r>
              <w:t>/salesperson</w:t>
            </w:r>
            <w:r w:rsidRPr="00EF1619">
              <w:t xml:space="preserve"> obtains the calculated charges for the customer's purchase.</w:t>
            </w:r>
          </w:p>
          <w:p w14:paraId="6CC6D473" w14:textId="66405C4F" w:rsidR="001862E3" w:rsidRDefault="00EF1619" w:rsidP="00EF1619">
            <w:r w:rsidRPr="00EF1619">
              <w:t>The shop owner</w:t>
            </w:r>
            <w:r>
              <w:t>/salepersons</w:t>
            </w:r>
            <w:r w:rsidRPr="00EF1619">
              <w:t xml:space="preserve"> can provide the customer with an accurate invoice or receipt.</w:t>
            </w:r>
          </w:p>
        </w:tc>
      </w:tr>
    </w:tbl>
    <w:p w14:paraId="5AB39FFD" w14:textId="77777777" w:rsidR="001862E3" w:rsidRDefault="001862E3" w:rsidP="00014C0D">
      <w:pPr>
        <w:rPr>
          <w:lang w:val="vi-VN"/>
        </w:rPr>
      </w:pPr>
    </w:p>
    <w:p w14:paraId="3040925E" w14:textId="77777777" w:rsidR="00FD3398" w:rsidRDefault="00FD3398" w:rsidP="00014C0D">
      <w:pPr>
        <w:rPr>
          <w:lang w:val="vi-VN"/>
        </w:rPr>
      </w:pPr>
    </w:p>
    <w:p w14:paraId="6C041DD8" w14:textId="77777777" w:rsidR="00FD3398" w:rsidRDefault="00FD3398" w:rsidP="00014C0D">
      <w:pPr>
        <w:rPr>
          <w:lang w:val="vi-VN"/>
        </w:rPr>
      </w:pPr>
    </w:p>
    <w:p w14:paraId="2FD81EA6" w14:textId="77777777" w:rsidR="00FD3398" w:rsidRDefault="00FD3398" w:rsidP="00014C0D">
      <w:pPr>
        <w:rPr>
          <w:lang w:val="vi-VN"/>
        </w:rPr>
      </w:pPr>
    </w:p>
    <w:p w14:paraId="11E800BD" w14:textId="77777777" w:rsidR="00FD3398" w:rsidRDefault="00FD3398" w:rsidP="00014C0D">
      <w:pPr>
        <w:rPr>
          <w:lang w:val="vi-VN"/>
        </w:rPr>
      </w:pPr>
    </w:p>
    <w:p w14:paraId="66FF7EA5" w14:textId="77777777" w:rsidR="00FD3398" w:rsidRDefault="00FD3398" w:rsidP="00014C0D">
      <w:pPr>
        <w:rPr>
          <w:lang w:val="vi-VN"/>
        </w:rPr>
      </w:pPr>
    </w:p>
    <w:p w14:paraId="0D6E11E2" w14:textId="77777777" w:rsidR="00FD3398" w:rsidRDefault="00FD3398" w:rsidP="00014C0D">
      <w:pPr>
        <w:rPr>
          <w:lang w:val="vi-VN"/>
        </w:rPr>
      </w:pPr>
    </w:p>
    <w:p w14:paraId="60839155" w14:textId="77777777" w:rsidR="00FD3398" w:rsidRDefault="00FD3398" w:rsidP="00014C0D">
      <w:pPr>
        <w:rPr>
          <w:lang w:val="vi-VN"/>
        </w:rPr>
      </w:pPr>
    </w:p>
    <w:p w14:paraId="5F031F74" w14:textId="789D07D7" w:rsidR="00FD3398" w:rsidRPr="003B1B80" w:rsidRDefault="00FD3398" w:rsidP="00FD3398">
      <w:pPr>
        <w:pStyle w:val="Heading2"/>
      </w:pPr>
      <w:bookmarkStart w:id="8" w:name="_Toc140793145"/>
      <w:r>
        <w:t>Use-case: Manage total revenue.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D3398" w14:paraId="70225390" w14:textId="77777777" w:rsidTr="0008220C">
        <w:tc>
          <w:tcPr>
            <w:tcW w:w="2088" w:type="dxa"/>
          </w:tcPr>
          <w:p w14:paraId="15DA8AE5" w14:textId="77777777" w:rsidR="00FD3398" w:rsidRDefault="00FD3398" w:rsidP="0008220C">
            <w:r>
              <w:t>Use case Name</w:t>
            </w:r>
          </w:p>
        </w:tc>
        <w:tc>
          <w:tcPr>
            <w:tcW w:w="7488" w:type="dxa"/>
          </w:tcPr>
          <w:p w14:paraId="7C0F404A" w14:textId="6D11CA91" w:rsidR="00FD3398" w:rsidRDefault="00FD3398" w:rsidP="0008220C">
            <w:r w:rsidRPr="00FD3398">
              <w:t>Manage total revenue</w:t>
            </w:r>
          </w:p>
        </w:tc>
      </w:tr>
      <w:tr w:rsidR="00FD3398" w14:paraId="0F044573" w14:textId="77777777" w:rsidTr="0008220C">
        <w:tc>
          <w:tcPr>
            <w:tcW w:w="2088" w:type="dxa"/>
          </w:tcPr>
          <w:p w14:paraId="6FEC9EBD" w14:textId="77777777" w:rsidR="00FD3398" w:rsidRDefault="00FD3398" w:rsidP="0008220C">
            <w:r>
              <w:t>Brief description</w:t>
            </w:r>
          </w:p>
        </w:tc>
        <w:tc>
          <w:tcPr>
            <w:tcW w:w="7488" w:type="dxa"/>
          </w:tcPr>
          <w:p w14:paraId="6392BA5C" w14:textId="55B38F46" w:rsidR="00FD3398" w:rsidRDefault="00FD3398" w:rsidP="0008220C">
            <w:r w:rsidRPr="00253488">
              <w:t>This use case describes how</w:t>
            </w:r>
            <w:r>
              <w:t xml:space="preserve"> a shop owner m</w:t>
            </w:r>
            <w:r w:rsidRPr="00FD3398">
              <w:t>anage total revenue</w:t>
            </w:r>
          </w:p>
        </w:tc>
      </w:tr>
      <w:tr w:rsidR="00FD3398" w14:paraId="3D7B49B5" w14:textId="77777777" w:rsidTr="0008220C">
        <w:tc>
          <w:tcPr>
            <w:tcW w:w="2088" w:type="dxa"/>
          </w:tcPr>
          <w:p w14:paraId="31E90114" w14:textId="77777777" w:rsidR="00FD3398" w:rsidRDefault="00FD3398" w:rsidP="0008220C">
            <w:r>
              <w:t>Actors</w:t>
            </w:r>
          </w:p>
        </w:tc>
        <w:tc>
          <w:tcPr>
            <w:tcW w:w="7488" w:type="dxa"/>
          </w:tcPr>
          <w:p w14:paraId="52DB2DDD" w14:textId="304DB371" w:rsidR="00FD3398" w:rsidRDefault="00FD3398" w:rsidP="0008220C">
            <w:r>
              <w:t>Shop owner</w:t>
            </w:r>
          </w:p>
        </w:tc>
      </w:tr>
      <w:tr w:rsidR="00FD3398" w14:paraId="4D3EEBA4" w14:textId="77777777" w:rsidTr="0008220C">
        <w:tc>
          <w:tcPr>
            <w:tcW w:w="2088" w:type="dxa"/>
          </w:tcPr>
          <w:p w14:paraId="3DC7771A" w14:textId="77777777" w:rsidR="00FD3398" w:rsidRDefault="00FD3398" w:rsidP="0008220C">
            <w:r>
              <w:t>Basic Flow</w:t>
            </w:r>
          </w:p>
        </w:tc>
        <w:tc>
          <w:tcPr>
            <w:tcW w:w="7488" w:type="dxa"/>
          </w:tcPr>
          <w:p w14:paraId="0D9305B6" w14:textId="77777777" w:rsidR="00AE21A4" w:rsidRDefault="00AE21A4" w:rsidP="00AE21A4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The shop owner or authorized personnel accesses the financial management system.</w:t>
            </w:r>
          </w:p>
          <w:p w14:paraId="5C4EDC93" w14:textId="77777777" w:rsidR="00AE21A4" w:rsidRDefault="00AE21A4" w:rsidP="00AE21A4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The system calculates the total revenue from recorded sales and transactions.</w:t>
            </w:r>
          </w:p>
          <w:p w14:paraId="5870DBDA" w14:textId="3D01A9A6" w:rsidR="00AE21A4" w:rsidRDefault="00AE21A4" w:rsidP="00AE21A4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The system generates reports and insights </w:t>
            </w:r>
            <w:r w:rsidR="00F30A27">
              <w:t>based o</w:t>
            </w:r>
            <w:r>
              <w:t>n the total revenue.</w:t>
            </w:r>
          </w:p>
          <w:p w14:paraId="7CAF1BF9" w14:textId="77777777" w:rsidR="00AE21A4" w:rsidRDefault="00AE21A4" w:rsidP="00AE21A4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The shop owner or authorized personnel reviews and analyzes the total revenue data.</w:t>
            </w:r>
          </w:p>
          <w:p w14:paraId="64D1213B" w14:textId="77777777" w:rsidR="00AE21A4" w:rsidRDefault="00AE21A4" w:rsidP="00AE21A4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Informed decisions regarding pricing, promotions, or business strategies are made based on the insights.</w:t>
            </w:r>
          </w:p>
          <w:p w14:paraId="1C06D5A5" w14:textId="77777777" w:rsidR="00FD3398" w:rsidRPr="004D62D0" w:rsidRDefault="00FD3398" w:rsidP="0008220C">
            <w:pPr>
              <w:spacing w:line="240" w:lineRule="auto"/>
            </w:pPr>
          </w:p>
        </w:tc>
      </w:tr>
      <w:tr w:rsidR="00FD3398" w14:paraId="076B05B5" w14:textId="77777777" w:rsidTr="0008220C">
        <w:tc>
          <w:tcPr>
            <w:tcW w:w="2088" w:type="dxa"/>
          </w:tcPr>
          <w:p w14:paraId="01E2BE1C" w14:textId="77777777" w:rsidR="00FD3398" w:rsidRDefault="00FD3398" w:rsidP="0008220C">
            <w:r>
              <w:t>Alternative Flows</w:t>
            </w:r>
          </w:p>
        </w:tc>
        <w:tc>
          <w:tcPr>
            <w:tcW w:w="7488" w:type="dxa"/>
          </w:tcPr>
          <w:p w14:paraId="72A3EF3E" w14:textId="1B8E9C64" w:rsidR="00FD3398" w:rsidRPr="00613915" w:rsidRDefault="00FD3398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="00F30A27" w:rsidRPr="00F30A27">
              <w:rPr>
                <w:b/>
              </w:rPr>
              <w:t xml:space="preserve"> Step 3: Revenue Comparison</w:t>
            </w:r>
          </w:p>
          <w:p w14:paraId="161E0AC6" w14:textId="77777777" w:rsidR="00FD3398" w:rsidRDefault="00FD3398" w:rsidP="0008220C">
            <w:pPr>
              <w:spacing w:line="240" w:lineRule="auto"/>
            </w:pPr>
          </w:p>
          <w:p w14:paraId="78CF7322" w14:textId="77777777" w:rsidR="00F30A27" w:rsidRDefault="00F30A27" w:rsidP="00F30A27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Step 3: Revenue Comparison</w:t>
            </w:r>
          </w:p>
          <w:p w14:paraId="4980D48A" w14:textId="77777777" w:rsidR="00F30A27" w:rsidRDefault="00F30A27" w:rsidP="00F30A27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The system compares revenue data across different time periods.</w:t>
            </w:r>
          </w:p>
          <w:p w14:paraId="6E668F44" w14:textId="77777777" w:rsidR="00F30A27" w:rsidRDefault="00F30A27" w:rsidP="00F30A27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Reports or visualizations highlight revenue growth or decline between compared periods.</w:t>
            </w:r>
          </w:p>
          <w:p w14:paraId="6F931B70" w14:textId="77777777" w:rsidR="00F30A27" w:rsidRDefault="00F30A27" w:rsidP="00F30A27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Insights from the comparison help optimize strategies and make data-driven </w:t>
            </w:r>
            <w:proofErr w:type="gramStart"/>
            <w:r>
              <w:t>decisions</w:t>
            </w:r>
            <w:proofErr w:type="gramEnd"/>
          </w:p>
          <w:p w14:paraId="45C73C8F" w14:textId="77777777" w:rsidR="00FD3398" w:rsidRPr="007F6AF4" w:rsidRDefault="00FD3398" w:rsidP="0008220C">
            <w:pPr>
              <w:spacing w:line="240" w:lineRule="auto"/>
            </w:pPr>
          </w:p>
        </w:tc>
      </w:tr>
      <w:tr w:rsidR="00FD3398" w14:paraId="33D7933E" w14:textId="77777777" w:rsidTr="0008220C">
        <w:tc>
          <w:tcPr>
            <w:tcW w:w="2088" w:type="dxa"/>
          </w:tcPr>
          <w:p w14:paraId="2FC6965F" w14:textId="77777777" w:rsidR="00FD3398" w:rsidRDefault="00FD3398" w:rsidP="0008220C">
            <w:r>
              <w:t>Pre-conditions</w:t>
            </w:r>
          </w:p>
        </w:tc>
        <w:tc>
          <w:tcPr>
            <w:tcW w:w="7488" w:type="dxa"/>
          </w:tcPr>
          <w:p w14:paraId="1EAA2F45" w14:textId="77777777" w:rsidR="00FD3398" w:rsidRPr="00FD3398" w:rsidRDefault="00FD3398" w:rsidP="00FD3398">
            <w:r w:rsidRPr="00FD3398">
              <w:t>The shop owner or authorized personnel has access to the financial management system or interface.</w:t>
            </w:r>
          </w:p>
          <w:p w14:paraId="7E2D886C" w14:textId="01E43E37" w:rsidR="00FD3398" w:rsidRDefault="00FD3398" w:rsidP="00FD3398">
            <w:r w:rsidRPr="00FD3398">
              <w:t>Sales and transaction data are recorded accurately in the system.</w:t>
            </w:r>
          </w:p>
        </w:tc>
      </w:tr>
      <w:tr w:rsidR="00FD3398" w14:paraId="6767F46A" w14:textId="77777777" w:rsidTr="0008220C">
        <w:tc>
          <w:tcPr>
            <w:tcW w:w="2088" w:type="dxa"/>
          </w:tcPr>
          <w:p w14:paraId="70387CAD" w14:textId="77777777" w:rsidR="00FD3398" w:rsidRDefault="00FD3398" w:rsidP="0008220C">
            <w:r>
              <w:t>Post-conditions</w:t>
            </w:r>
          </w:p>
        </w:tc>
        <w:tc>
          <w:tcPr>
            <w:tcW w:w="7488" w:type="dxa"/>
          </w:tcPr>
          <w:p w14:paraId="12712E20" w14:textId="77777777" w:rsidR="00FD3398" w:rsidRPr="00FD3398" w:rsidRDefault="00FD3398" w:rsidP="00FD3398">
            <w:r w:rsidRPr="00FD3398">
              <w:t>The total revenue of the shop is managed and tracked.</w:t>
            </w:r>
          </w:p>
          <w:p w14:paraId="0E978F7A" w14:textId="1B03486F" w:rsidR="00FD3398" w:rsidRDefault="00FD3398" w:rsidP="00FD3398">
            <w:r w:rsidRPr="00FD3398">
              <w:t>Reports and insights on total revenue are available for analysis and decision-making.</w:t>
            </w:r>
          </w:p>
        </w:tc>
      </w:tr>
    </w:tbl>
    <w:p w14:paraId="4EC908A1" w14:textId="77777777" w:rsidR="00FD3398" w:rsidRDefault="00FD3398" w:rsidP="00014C0D">
      <w:pPr>
        <w:rPr>
          <w:lang w:val="vi-VN"/>
        </w:rPr>
      </w:pPr>
    </w:p>
    <w:p w14:paraId="20EC1D67" w14:textId="77777777" w:rsidR="00CA5CD5" w:rsidRDefault="00CA5CD5" w:rsidP="00014C0D">
      <w:pPr>
        <w:rPr>
          <w:lang w:val="vi-VN"/>
        </w:rPr>
      </w:pPr>
    </w:p>
    <w:p w14:paraId="705BD50F" w14:textId="77777777" w:rsidR="00CA5CD5" w:rsidRDefault="00CA5CD5" w:rsidP="00014C0D">
      <w:pPr>
        <w:rPr>
          <w:lang w:val="vi-VN"/>
        </w:rPr>
      </w:pPr>
    </w:p>
    <w:p w14:paraId="1EAD8326" w14:textId="77777777" w:rsidR="00CA5CD5" w:rsidRDefault="00CA5CD5" w:rsidP="00014C0D">
      <w:pPr>
        <w:rPr>
          <w:lang w:val="vi-VN"/>
        </w:rPr>
      </w:pPr>
    </w:p>
    <w:p w14:paraId="1BD923C0" w14:textId="77777777" w:rsidR="00CA5CD5" w:rsidRDefault="00CA5CD5" w:rsidP="00014C0D">
      <w:pPr>
        <w:rPr>
          <w:lang w:val="vi-VN"/>
        </w:rPr>
      </w:pPr>
    </w:p>
    <w:p w14:paraId="6A89DD14" w14:textId="77777777" w:rsidR="00CA5CD5" w:rsidRDefault="00CA5CD5" w:rsidP="00014C0D">
      <w:pPr>
        <w:rPr>
          <w:lang w:val="vi-VN"/>
        </w:rPr>
      </w:pPr>
    </w:p>
    <w:p w14:paraId="1DC61C95" w14:textId="77777777" w:rsidR="00CA5CD5" w:rsidRDefault="00CA5CD5" w:rsidP="00014C0D">
      <w:pPr>
        <w:rPr>
          <w:lang w:val="vi-VN"/>
        </w:rPr>
      </w:pPr>
    </w:p>
    <w:p w14:paraId="34D4284E" w14:textId="77777777" w:rsidR="00CA5CD5" w:rsidRDefault="00CA5CD5" w:rsidP="00014C0D">
      <w:pPr>
        <w:rPr>
          <w:lang w:val="vi-VN"/>
        </w:rPr>
      </w:pPr>
    </w:p>
    <w:p w14:paraId="08EEB88B" w14:textId="77777777" w:rsidR="00CA5CD5" w:rsidRDefault="00CA5CD5" w:rsidP="00014C0D">
      <w:pPr>
        <w:rPr>
          <w:lang w:val="vi-VN"/>
        </w:rPr>
      </w:pPr>
    </w:p>
    <w:p w14:paraId="7BA4CE9F" w14:textId="77777777" w:rsidR="00CA5CD5" w:rsidRDefault="00CA5CD5" w:rsidP="00014C0D">
      <w:pPr>
        <w:rPr>
          <w:lang w:val="vi-VN"/>
        </w:rPr>
      </w:pPr>
    </w:p>
    <w:p w14:paraId="631526D1" w14:textId="77777777" w:rsidR="00CA5CD5" w:rsidRDefault="00CA5CD5" w:rsidP="00014C0D">
      <w:pPr>
        <w:rPr>
          <w:lang w:val="vi-VN"/>
        </w:rPr>
      </w:pPr>
    </w:p>
    <w:p w14:paraId="501A6E01" w14:textId="77777777" w:rsidR="00CA5CD5" w:rsidRDefault="00CA5CD5" w:rsidP="00014C0D">
      <w:pPr>
        <w:rPr>
          <w:lang w:val="vi-VN"/>
        </w:rPr>
      </w:pPr>
    </w:p>
    <w:p w14:paraId="5A1C9406" w14:textId="77777777" w:rsidR="00CA5CD5" w:rsidRDefault="00CA5CD5" w:rsidP="00014C0D">
      <w:pPr>
        <w:rPr>
          <w:lang w:val="vi-VN"/>
        </w:rPr>
      </w:pPr>
    </w:p>
    <w:p w14:paraId="3F1E070A" w14:textId="77777777" w:rsidR="00CA5CD5" w:rsidRDefault="00CA5CD5" w:rsidP="00014C0D">
      <w:pPr>
        <w:rPr>
          <w:lang w:val="vi-VN"/>
        </w:rPr>
      </w:pPr>
    </w:p>
    <w:p w14:paraId="04E1F545" w14:textId="77777777" w:rsidR="00CA5CD5" w:rsidRDefault="00CA5CD5" w:rsidP="00014C0D">
      <w:pPr>
        <w:rPr>
          <w:lang w:val="vi-VN"/>
        </w:rPr>
      </w:pPr>
    </w:p>
    <w:p w14:paraId="4EBFB6C1" w14:textId="77777777" w:rsidR="00CA5CD5" w:rsidRDefault="00CA5CD5" w:rsidP="00014C0D">
      <w:pPr>
        <w:rPr>
          <w:lang w:val="vi-VN"/>
        </w:rPr>
      </w:pPr>
    </w:p>
    <w:p w14:paraId="57F5317B" w14:textId="77777777" w:rsidR="00CA5CD5" w:rsidRDefault="00CA5CD5" w:rsidP="00014C0D">
      <w:pPr>
        <w:rPr>
          <w:lang w:val="vi-VN"/>
        </w:rPr>
      </w:pPr>
    </w:p>
    <w:p w14:paraId="7439E3A3" w14:textId="786AED5F" w:rsidR="00CA5CD5" w:rsidRPr="003B1B80" w:rsidRDefault="00CA5CD5" w:rsidP="00CA5CD5">
      <w:pPr>
        <w:pStyle w:val="Heading2"/>
      </w:pPr>
      <w:bookmarkStart w:id="9" w:name="_Toc140793146"/>
      <w:r>
        <w:t>Use-case: Update a product.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A5CD5" w14:paraId="372B8118" w14:textId="77777777" w:rsidTr="0008220C">
        <w:tc>
          <w:tcPr>
            <w:tcW w:w="2088" w:type="dxa"/>
          </w:tcPr>
          <w:p w14:paraId="6BDED74D" w14:textId="77777777" w:rsidR="00CA5CD5" w:rsidRDefault="00CA5CD5" w:rsidP="0008220C">
            <w:r>
              <w:t>Use case Name</w:t>
            </w:r>
          </w:p>
        </w:tc>
        <w:tc>
          <w:tcPr>
            <w:tcW w:w="7488" w:type="dxa"/>
          </w:tcPr>
          <w:p w14:paraId="5EF6A52C" w14:textId="5C155023" w:rsidR="00CA5CD5" w:rsidRDefault="00CA5CD5" w:rsidP="0008220C">
            <w:r>
              <w:t>Update a product</w:t>
            </w:r>
          </w:p>
        </w:tc>
      </w:tr>
      <w:tr w:rsidR="00CA5CD5" w14:paraId="5B9293A3" w14:textId="77777777" w:rsidTr="0008220C">
        <w:tc>
          <w:tcPr>
            <w:tcW w:w="2088" w:type="dxa"/>
          </w:tcPr>
          <w:p w14:paraId="1B045614" w14:textId="77777777" w:rsidR="00CA5CD5" w:rsidRDefault="00CA5CD5" w:rsidP="0008220C">
            <w:r>
              <w:t>Brief description</w:t>
            </w:r>
          </w:p>
        </w:tc>
        <w:tc>
          <w:tcPr>
            <w:tcW w:w="7488" w:type="dxa"/>
          </w:tcPr>
          <w:p w14:paraId="1067075F" w14:textId="6F105693" w:rsidR="00CA5CD5" w:rsidRDefault="00CA5CD5" w:rsidP="0008220C">
            <w:r w:rsidRPr="00253488">
              <w:t>This use case describes how</w:t>
            </w:r>
            <w:r>
              <w:t xml:space="preserve"> a user update information of a product</w:t>
            </w:r>
          </w:p>
        </w:tc>
      </w:tr>
      <w:tr w:rsidR="00CA5CD5" w14:paraId="07B95D41" w14:textId="77777777" w:rsidTr="0008220C">
        <w:tc>
          <w:tcPr>
            <w:tcW w:w="2088" w:type="dxa"/>
          </w:tcPr>
          <w:p w14:paraId="2136C309" w14:textId="77777777" w:rsidR="00CA5CD5" w:rsidRDefault="00CA5CD5" w:rsidP="0008220C">
            <w:r>
              <w:t>Actors</w:t>
            </w:r>
          </w:p>
        </w:tc>
        <w:tc>
          <w:tcPr>
            <w:tcW w:w="7488" w:type="dxa"/>
          </w:tcPr>
          <w:p w14:paraId="4CE4FC8C" w14:textId="35A57A8F" w:rsidR="00CA5CD5" w:rsidRDefault="00CA5CD5" w:rsidP="0008220C">
            <w:r>
              <w:t>Shop owner, admin, salesperson</w:t>
            </w:r>
          </w:p>
        </w:tc>
      </w:tr>
      <w:tr w:rsidR="00CA5CD5" w14:paraId="66279534" w14:textId="77777777" w:rsidTr="0008220C">
        <w:tc>
          <w:tcPr>
            <w:tcW w:w="2088" w:type="dxa"/>
          </w:tcPr>
          <w:p w14:paraId="6D3B4AA5" w14:textId="77777777" w:rsidR="00CA5CD5" w:rsidRDefault="00CA5CD5" w:rsidP="0008220C">
            <w:r>
              <w:t>Basic Flow</w:t>
            </w:r>
          </w:p>
        </w:tc>
        <w:tc>
          <w:tcPr>
            <w:tcW w:w="7488" w:type="dxa"/>
          </w:tcPr>
          <w:p w14:paraId="648C0F35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navigates to the product management section of the system.</w:t>
            </w:r>
          </w:p>
          <w:p w14:paraId="6C30614F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searches for the specific product they want to update.</w:t>
            </w:r>
          </w:p>
          <w:p w14:paraId="1711F39C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displays the product details for the selected product.</w:t>
            </w:r>
          </w:p>
          <w:p w14:paraId="26BB6E55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modifies the desired fields or attributes of the product, such as name, price, description, or stock quantity.</w:t>
            </w:r>
          </w:p>
          <w:p w14:paraId="7F84715E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submits the updated information.</w:t>
            </w:r>
          </w:p>
          <w:p w14:paraId="16FE0FB9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validates the updated data for accuracy and completeness.</w:t>
            </w:r>
          </w:p>
          <w:p w14:paraId="2BADE754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saves the updated product information in the database.</w:t>
            </w:r>
          </w:p>
          <w:p w14:paraId="4990410E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confirms the successful update and displays a confirmation message.</w:t>
            </w:r>
          </w:p>
          <w:p w14:paraId="3E1C9120" w14:textId="77777777" w:rsidR="00CA5CD5" w:rsidRDefault="00CA5CD5" w:rsidP="00CA5CD5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updated product details are reflected in the product listings or catalog.</w:t>
            </w:r>
          </w:p>
          <w:p w14:paraId="3F4C1DFF" w14:textId="77777777" w:rsidR="00CA5CD5" w:rsidRPr="004D62D0" w:rsidRDefault="00CA5CD5" w:rsidP="0008220C">
            <w:pPr>
              <w:spacing w:line="240" w:lineRule="auto"/>
            </w:pPr>
          </w:p>
        </w:tc>
      </w:tr>
      <w:tr w:rsidR="00CA5CD5" w14:paraId="74622E25" w14:textId="77777777" w:rsidTr="0008220C">
        <w:tc>
          <w:tcPr>
            <w:tcW w:w="2088" w:type="dxa"/>
          </w:tcPr>
          <w:p w14:paraId="1793D65E" w14:textId="77777777" w:rsidR="00CA5CD5" w:rsidRDefault="00CA5CD5" w:rsidP="0008220C">
            <w:r>
              <w:t>Alternative Flows</w:t>
            </w:r>
          </w:p>
        </w:tc>
        <w:tc>
          <w:tcPr>
            <w:tcW w:w="7488" w:type="dxa"/>
          </w:tcPr>
          <w:p w14:paraId="1D938BE6" w14:textId="64BED192" w:rsidR="00CA5CD5" w:rsidRPr="00613915" w:rsidRDefault="00CA5CD5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F30A27">
              <w:rPr>
                <w:b/>
              </w:rPr>
              <w:t xml:space="preserve"> </w:t>
            </w:r>
            <w:r w:rsidR="00990DA4" w:rsidRPr="00990DA4">
              <w:rPr>
                <w:b/>
              </w:rPr>
              <w:t>Step 2: Product Not Found</w:t>
            </w:r>
          </w:p>
          <w:p w14:paraId="406AAF6D" w14:textId="77777777" w:rsidR="00CA5CD5" w:rsidRDefault="00CA5CD5" w:rsidP="0008220C">
            <w:pPr>
              <w:spacing w:line="240" w:lineRule="auto"/>
            </w:pPr>
          </w:p>
          <w:p w14:paraId="2CC07940" w14:textId="77777777" w:rsidR="00990DA4" w:rsidRDefault="00990DA4" w:rsidP="00990DA4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The user searches for a specific product, but the system does not find a matching product.</w:t>
            </w:r>
          </w:p>
          <w:p w14:paraId="6EF847F7" w14:textId="77777777" w:rsidR="00990DA4" w:rsidRDefault="00990DA4" w:rsidP="00990DA4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The system displays a message indicating that the product was not found.</w:t>
            </w:r>
          </w:p>
          <w:p w14:paraId="45EDC604" w14:textId="77777777" w:rsidR="00990DA4" w:rsidRDefault="00990DA4" w:rsidP="00990DA4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The user may need to verify the product details or create a new product entry if necessary.</w:t>
            </w:r>
          </w:p>
          <w:p w14:paraId="7E7FF700" w14:textId="3495DD91" w:rsidR="004C7718" w:rsidRDefault="004C7718" w:rsidP="0008220C">
            <w:pPr>
              <w:spacing w:line="240" w:lineRule="auto"/>
              <w:rPr>
                <w:b/>
                <w:bCs/>
              </w:rPr>
            </w:pPr>
            <w:r w:rsidRPr="004C7718">
              <w:rPr>
                <w:b/>
                <w:bCs/>
              </w:rPr>
              <w:t xml:space="preserve">Alternative flow 1: Step </w:t>
            </w:r>
            <w:r>
              <w:rPr>
                <w:b/>
                <w:bCs/>
              </w:rPr>
              <w:t>6</w:t>
            </w:r>
            <w:r w:rsidRPr="004C7718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Validation </w:t>
            </w:r>
            <w:r w:rsidR="00115813">
              <w:rPr>
                <w:b/>
                <w:bCs/>
              </w:rPr>
              <w:t>failed.</w:t>
            </w:r>
          </w:p>
          <w:p w14:paraId="576A43CF" w14:textId="77777777" w:rsidR="004C7718" w:rsidRDefault="004C7718" w:rsidP="004C7718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The system detects that the updated data is invalid or incomplete.</w:t>
            </w:r>
          </w:p>
          <w:p w14:paraId="22B84806" w14:textId="77777777" w:rsidR="004C7718" w:rsidRDefault="004C7718" w:rsidP="004C7718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The system displays an error message indicating the validation errors.</w:t>
            </w:r>
          </w:p>
          <w:p w14:paraId="4B2C0FAD" w14:textId="5C0D2BA8" w:rsidR="004C7718" w:rsidRPr="004C7718" w:rsidRDefault="004C7718" w:rsidP="004C7718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The user is prompted to correct the invalid fields and resubmit the update.</w:t>
            </w:r>
          </w:p>
        </w:tc>
      </w:tr>
      <w:tr w:rsidR="00CA5CD5" w14:paraId="3AFC886E" w14:textId="77777777" w:rsidTr="0008220C">
        <w:tc>
          <w:tcPr>
            <w:tcW w:w="2088" w:type="dxa"/>
          </w:tcPr>
          <w:p w14:paraId="75913A86" w14:textId="77777777" w:rsidR="00CA5CD5" w:rsidRDefault="00CA5CD5" w:rsidP="0008220C">
            <w:r>
              <w:t>Pre-conditions</w:t>
            </w:r>
          </w:p>
        </w:tc>
        <w:tc>
          <w:tcPr>
            <w:tcW w:w="7488" w:type="dxa"/>
          </w:tcPr>
          <w:p w14:paraId="3910239A" w14:textId="77777777" w:rsidR="00852E96" w:rsidRPr="00852E96" w:rsidRDefault="00852E96" w:rsidP="00852E96">
            <w:r w:rsidRPr="00852E96">
              <w:t>The user (admin, salesperson, or shop owner) has the necessary permissions to update products.</w:t>
            </w:r>
          </w:p>
          <w:p w14:paraId="29519CE3" w14:textId="3B328B02" w:rsidR="00CA5CD5" w:rsidRDefault="00852E96" w:rsidP="00852E96">
            <w:r w:rsidRPr="00852E96">
              <w:t>The user has access to the product management system or interface.</w:t>
            </w:r>
          </w:p>
        </w:tc>
      </w:tr>
      <w:tr w:rsidR="00CA5CD5" w14:paraId="7F319226" w14:textId="77777777" w:rsidTr="0008220C">
        <w:tc>
          <w:tcPr>
            <w:tcW w:w="2088" w:type="dxa"/>
          </w:tcPr>
          <w:p w14:paraId="050AC73F" w14:textId="77777777" w:rsidR="00CA5CD5" w:rsidRDefault="00CA5CD5" w:rsidP="0008220C">
            <w:r>
              <w:t>Post-conditions</w:t>
            </w:r>
          </w:p>
        </w:tc>
        <w:tc>
          <w:tcPr>
            <w:tcW w:w="7488" w:type="dxa"/>
          </w:tcPr>
          <w:p w14:paraId="1842A357" w14:textId="77777777" w:rsidR="00FA4BFA" w:rsidRPr="00FA4BFA" w:rsidRDefault="00FA4BFA" w:rsidP="00FA4BFA">
            <w:r w:rsidRPr="00FA4BFA">
              <w:t>The product information is successfully updated in the system.</w:t>
            </w:r>
          </w:p>
          <w:p w14:paraId="1CFF0A0F" w14:textId="4F8107F0" w:rsidR="00CA5CD5" w:rsidRDefault="00FA4BFA" w:rsidP="00FA4BFA">
            <w:r w:rsidRPr="00FA4BFA">
              <w:t>The updated product details are reflected in the product listings or catalog.</w:t>
            </w:r>
          </w:p>
        </w:tc>
      </w:tr>
    </w:tbl>
    <w:p w14:paraId="3D4ECDD1" w14:textId="77777777" w:rsidR="00CA5CD5" w:rsidRDefault="00CA5CD5" w:rsidP="00014C0D">
      <w:pPr>
        <w:rPr>
          <w:lang w:val="vi-VN"/>
        </w:rPr>
      </w:pPr>
    </w:p>
    <w:p w14:paraId="4DE0AD14" w14:textId="77777777" w:rsidR="00CA5CD5" w:rsidRDefault="00CA5CD5" w:rsidP="00014C0D">
      <w:pPr>
        <w:rPr>
          <w:lang w:val="vi-VN"/>
        </w:rPr>
      </w:pPr>
    </w:p>
    <w:p w14:paraId="0088120E" w14:textId="77777777" w:rsidR="00115813" w:rsidRDefault="00115813" w:rsidP="00014C0D">
      <w:pPr>
        <w:rPr>
          <w:lang w:val="vi-VN"/>
        </w:rPr>
      </w:pPr>
    </w:p>
    <w:p w14:paraId="6EBFB16F" w14:textId="77777777" w:rsidR="00115813" w:rsidRDefault="00115813" w:rsidP="00014C0D">
      <w:pPr>
        <w:rPr>
          <w:lang w:val="vi-VN"/>
        </w:rPr>
      </w:pPr>
    </w:p>
    <w:p w14:paraId="6106837B" w14:textId="77777777" w:rsidR="00115813" w:rsidRDefault="00115813" w:rsidP="00014C0D">
      <w:pPr>
        <w:rPr>
          <w:lang w:val="vi-VN"/>
        </w:rPr>
      </w:pPr>
    </w:p>
    <w:p w14:paraId="58B6532A" w14:textId="77777777" w:rsidR="00115813" w:rsidRDefault="00115813" w:rsidP="00014C0D">
      <w:pPr>
        <w:rPr>
          <w:lang w:val="vi-VN"/>
        </w:rPr>
      </w:pPr>
    </w:p>
    <w:p w14:paraId="77D18E2C" w14:textId="77777777" w:rsidR="00115813" w:rsidRDefault="00115813" w:rsidP="00014C0D">
      <w:pPr>
        <w:rPr>
          <w:lang w:val="vi-VN"/>
        </w:rPr>
      </w:pPr>
    </w:p>
    <w:p w14:paraId="161ACE03" w14:textId="77777777" w:rsidR="00115813" w:rsidRDefault="00115813" w:rsidP="00014C0D">
      <w:pPr>
        <w:rPr>
          <w:lang w:val="vi-VN"/>
        </w:rPr>
      </w:pPr>
    </w:p>
    <w:p w14:paraId="39B7B7F6" w14:textId="77777777" w:rsidR="00115813" w:rsidRDefault="00115813" w:rsidP="00014C0D">
      <w:pPr>
        <w:rPr>
          <w:lang w:val="vi-VN"/>
        </w:rPr>
      </w:pPr>
    </w:p>
    <w:p w14:paraId="57BC630A" w14:textId="77777777" w:rsidR="00115813" w:rsidRDefault="00115813" w:rsidP="00014C0D">
      <w:pPr>
        <w:rPr>
          <w:lang w:val="vi-VN"/>
        </w:rPr>
      </w:pPr>
    </w:p>
    <w:p w14:paraId="679A0BF6" w14:textId="1121208B" w:rsidR="00115813" w:rsidRPr="00115813" w:rsidRDefault="00115813" w:rsidP="00014C0D">
      <w:pPr>
        <w:pStyle w:val="Heading2"/>
      </w:pPr>
      <w:bookmarkStart w:id="10" w:name="_Toc140793147"/>
      <w:r>
        <w:t xml:space="preserve">Use-case: </w:t>
      </w:r>
      <w:r w:rsidR="00226D51">
        <w:t>Add products to cart</w:t>
      </w:r>
      <w:r>
        <w:t>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15813" w14:paraId="0E8FA4D8" w14:textId="77777777" w:rsidTr="0008220C">
        <w:tc>
          <w:tcPr>
            <w:tcW w:w="2088" w:type="dxa"/>
          </w:tcPr>
          <w:p w14:paraId="04711AEE" w14:textId="77777777" w:rsidR="00115813" w:rsidRDefault="00115813" w:rsidP="0008220C">
            <w:r>
              <w:t>Use case Name</w:t>
            </w:r>
          </w:p>
        </w:tc>
        <w:tc>
          <w:tcPr>
            <w:tcW w:w="7488" w:type="dxa"/>
          </w:tcPr>
          <w:p w14:paraId="0222DD47" w14:textId="77777777" w:rsidR="00115813" w:rsidRDefault="00115813" w:rsidP="0008220C">
            <w:r>
              <w:t>Update a product</w:t>
            </w:r>
          </w:p>
        </w:tc>
      </w:tr>
      <w:tr w:rsidR="00115813" w14:paraId="75B1D99C" w14:textId="77777777" w:rsidTr="0008220C">
        <w:tc>
          <w:tcPr>
            <w:tcW w:w="2088" w:type="dxa"/>
          </w:tcPr>
          <w:p w14:paraId="37B3A0DA" w14:textId="77777777" w:rsidR="00115813" w:rsidRDefault="00115813" w:rsidP="0008220C">
            <w:r>
              <w:t>Brief description</w:t>
            </w:r>
          </w:p>
        </w:tc>
        <w:tc>
          <w:tcPr>
            <w:tcW w:w="7488" w:type="dxa"/>
          </w:tcPr>
          <w:p w14:paraId="012EA663" w14:textId="312EB21F" w:rsidR="00115813" w:rsidRDefault="00115813" w:rsidP="0008220C">
            <w:r w:rsidRPr="00253488">
              <w:t>This use case describes how</w:t>
            </w:r>
            <w:r>
              <w:t xml:space="preserve"> a </w:t>
            </w:r>
            <w:r w:rsidR="00226D51">
              <w:t>customers</w:t>
            </w:r>
            <w:r>
              <w:t xml:space="preserve"> </w:t>
            </w:r>
            <w:r w:rsidR="00226D51">
              <w:t>add a product to their cart</w:t>
            </w:r>
          </w:p>
        </w:tc>
      </w:tr>
      <w:tr w:rsidR="00115813" w14:paraId="527C5AA4" w14:textId="77777777" w:rsidTr="0008220C">
        <w:tc>
          <w:tcPr>
            <w:tcW w:w="2088" w:type="dxa"/>
          </w:tcPr>
          <w:p w14:paraId="42F637F9" w14:textId="77777777" w:rsidR="00115813" w:rsidRDefault="00115813" w:rsidP="0008220C">
            <w:r>
              <w:t>Actors</w:t>
            </w:r>
          </w:p>
        </w:tc>
        <w:tc>
          <w:tcPr>
            <w:tcW w:w="7488" w:type="dxa"/>
          </w:tcPr>
          <w:p w14:paraId="7ACE2C09" w14:textId="44C806EC" w:rsidR="00115813" w:rsidRDefault="00226D51" w:rsidP="0008220C">
            <w:r>
              <w:t>Diners (Customer)</w:t>
            </w:r>
          </w:p>
        </w:tc>
      </w:tr>
      <w:tr w:rsidR="00115813" w14:paraId="1E5AB6DA" w14:textId="77777777" w:rsidTr="0008220C">
        <w:tc>
          <w:tcPr>
            <w:tcW w:w="2088" w:type="dxa"/>
          </w:tcPr>
          <w:p w14:paraId="07AE2BB6" w14:textId="77777777" w:rsidR="00115813" w:rsidRDefault="00115813" w:rsidP="0008220C">
            <w:r>
              <w:t>Basic Flow</w:t>
            </w:r>
          </w:p>
        </w:tc>
        <w:tc>
          <w:tcPr>
            <w:tcW w:w="7488" w:type="dxa"/>
          </w:tcPr>
          <w:p w14:paraId="51206C7F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diner browses the available menu items or products.</w:t>
            </w:r>
          </w:p>
          <w:p w14:paraId="63EF35A7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diner selects a specific product they want to add to their cart.</w:t>
            </w:r>
          </w:p>
          <w:p w14:paraId="6AEA289F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system displays the product details, including name, price, description, and options if applicable.</w:t>
            </w:r>
          </w:p>
          <w:p w14:paraId="34255D9D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diner customizes the product by selecting any desired options (e.g., size, toppings, quantity).</w:t>
            </w:r>
          </w:p>
          <w:p w14:paraId="188521A3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diner confirms their selection and chooses to add the product to their cart.</w:t>
            </w:r>
          </w:p>
          <w:p w14:paraId="46681646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system validates the availability of the selected product and its options.</w:t>
            </w:r>
          </w:p>
          <w:p w14:paraId="222B4DC7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system adds the product to the diner's cart, associating it with their account or session.</w:t>
            </w:r>
          </w:p>
          <w:p w14:paraId="725396AB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system confirms the successful addition of the product and displays a notification or summary of the updated cart.</w:t>
            </w:r>
          </w:p>
          <w:p w14:paraId="0BC813FD" w14:textId="77777777" w:rsidR="00226D51" w:rsidRDefault="00226D51" w:rsidP="00226D51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The diner can continue browsing and adding more products to their cart or proceed to checkout.</w:t>
            </w:r>
          </w:p>
          <w:p w14:paraId="0C4DC3BC" w14:textId="77777777" w:rsidR="00115813" w:rsidRPr="004D62D0" w:rsidRDefault="00115813" w:rsidP="0008220C">
            <w:pPr>
              <w:spacing w:line="240" w:lineRule="auto"/>
            </w:pPr>
          </w:p>
        </w:tc>
      </w:tr>
      <w:tr w:rsidR="00115813" w14:paraId="49452149" w14:textId="77777777" w:rsidTr="0008220C">
        <w:tc>
          <w:tcPr>
            <w:tcW w:w="2088" w:type="dxa"/>
          </w:tcPr>
          <w:p w14:paraId="19257B7A" w14:textId="77777777" w:rsidR="00115813" w:rsidRDefault="00115813" w:rsidP="0008220C">
            <w:r>
              <w:t>Alternative Flows</w:t>
            </w:r>
          </w:p>
        </w:tc>
        <w:tc>
          <w:tcPr>
            <w:tcW w:w="7488" w:type="dxa"/>
          </w:tcPr>
          <w:p w14:paraId="4DFEA63A" w14:textId="4E48118E" w:rsidR="00115813" w:rsidRPr="00613915" w:rsidRDefault="00115813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="00057AFF" w:rsidRPr="00057AFF">
              <w:rPr>
                <w:b/>
              </w:rPr>
              <w:t xml:space="preserve"> Step 6: Product Unavailability</w:t>
            </w:r>
          </w:p>
          <w:p w14:paraId="3D3BCDAC" w14:textId="77777777" w:rsidR="00115813" w:rsidRDefault="00115813" w:rsidP="0008220C">
            <w:pPr>
              <w:spacing w:line="240" w:lineRule="auto"/>
            </w:pPr>
          </w:p>
          <w:p w14:paraId="1A54648F" w14:textId="77777777" w:rsidR="00057AFF" w:rsidRDefault="00057AFF" w:rsidP="00057AFF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detects that the selected product or options are currently unavailable (e.g., out of stock).</w:t>
            </w:r>
          </w:p>
          <w:p w14:paraId="32A27F64" w14:textId="712A7715" w:rsidR="00057AFF" w:rsidRDefault="00057AFF" w:rsidP="00057AFF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displays a message indicating unavailability.</w:t>
            </w:r>
          </w:p>
          <w:p w14:paraId="1EFDF712" w14:textId="77777777" w:rsidR="00057AFF" w:rsidRDefault="00057AFF" w:rsidP="00057AFF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diner may be prompted to choose an alternative product or proceed without the unavailable item.</w:t>
            </w:r>
          </w:p>
          <w:p w14:paraId="39D7F292" w14:textId="514BFA73" w:rsidR="00115813" w:rsidRDefault="00115813" w:rsidP="0008220C">
            <w:pPr>
              <w:spacing w:line="240" w:lineRule="auto"/>
              <w:rPr>
                <w:b/>
                <w:bCs/>
              </w:rPr>
            </w:pPr>
            <w:r w:rsidRPr="004C7718">
              <w:rPr>
                <w:b/>
                <w:bCs/>
              </w:rPr>
              <w:t xml:space="preserve">Alternative flow </w:t>
            </w:r>
            <w:r w:rsidR="008A2E80">
              <w:rPr>
                <w:b/>
                <w:bCs/>
              </w:rPr>
              <w:t>2</w:t>
            </w:r>
            <w:r w:rsidRPr="004C7718">
              <w:rPr>
                <w:b/>
                <w:bCs/>
              </w:rPr>
              <w:t>:</w:t>
            </w:r>
            <w:r w:rsidR="00057AFF" w:rsidRPr="00057AFF">
              <w:rPr>
                <w:b/>
                <w:bCs/>
              </w:rPr>
              <w:t xml:space="preserve"> Step 2: No Product Selected</w:t>
            </w:r>
            <w:r>
              <w:rPr>
                <w:b/>
                <w:bCs/>
              </w:rPr>
              <w:t>.</w:t>
            </w:r>
          </w:p>
          <w:p w14:paraId="048DF97A" w14:textId="77777777" w:rsidR="00057AFF" w:rsidRDefault="00057AFF" w:rsidP="00057AFF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The diner does not select any specific product to add to the cart.</w:t>
            </w:r>
          </w:p>
          <w:p w14:paraId="22198D0E" w14:textId="21CFD194" w:rsidR="00115813" w:rsidRPr="008A2E80" w:rsidRDefault="00057AFF" w:rsidP="008A2E80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The system may display a message or provide suggestions to encourage the selection of a product.</w:t>
            </w:r>
          </w:p>
        </w:tc>
      </w:tr>
      <w:tr w:rsidR="00115813" w14:paraId="4564EFA9" w14:textId="77777777" w:rsidTr="0008220C">
        <w:tc>
          <w:tcPr>
            <w:tcW w:w="2088" w:type="dxa"/>
          </w:tcPr>
          <w:p w14:paraId="7C1AC721" w14:textId="77777777" w:rsidR="00115813" w:rsidRDefault="00115813" w:rsidP="0008220C">
            <w:r>
              <w:t>Pre-conditions</w:t>
            </w:r>
          </w:p>
        </w:tc>
        <w:tc>
          <w:tcPr>
            <w:tcW w:w="7488" w:type="dxa"/>
          </w:tcPr>
          <w:p w14:paraId="3351A784" w14:textId="77777777" w:rsidR="00C25936" w:rsidRPr="00C25936" w:rsidRDefault="00C25936" w:rsidP="00C25936">
            <w:r w:rsidRPr="00C25936">
              <w:t>The diner has access to the online ordering system or application.</w:t>
            </w:r>
          </w:p>
          <w:p w14:paraId="4ADAC283" w14:textId="5E944C1E" w:rsidR="00115813" w:rsidRDefault="00C25936" w:rsidP="00C25936">
            <w:r w:rsidRPr="00C25936">
              <w:t>The diner has logged into their account or provided necessary identification details.</w:t>
            </w:r>
          </w:p>
        </w:tc>
      </w:tr>
      <w:tr w:rsidR="00115813" w14:paraId="1CDF282B" w14:textId="77777777" w:rsidTr="0008220C">
        <w:tc>
          <w:tcPr>
            <w:tcW w:w="2088" w:type="dxa"/>
          </w:tcPr>
          <w:p w14:paraId="4C4AF897" w14:textId="77777777" w:rsidR="00115813" w:rsidRDefault="00115813" w:rsidP="0008220C">
            <w:r>
              <w:t>Post-conditions</w:t>
            </w:r>
          </w:p>
        </w:tc>
        <w:tc>
          <w:tcPr>
            <w:tcW w:w="7488" w:type="dxa"/>
          </w:tcPr>
          <w:p w14:paraId="03EAB9FB" w14:textId="77777777" w:rsidR="00B11F90" w:rsidRPr="00B11F90" w:rsidRDefault="00B11F90" w:rsidP="00B11F90">
            <w:r w:rsidRPr="00B11F90">
              <w:t>The selected product is successfully added to the diner's cart.</w:t>
            </w:r>
          </w:p>
          <w:p w14:paraId="0499D724" w14:textId="5EED7254" w:rsidR="00115813" w:rsidRDefault="00B11F90" w:rsidP="00B11F90">
            <w:r w:rsidRPr="00B11F90">
              <w:t>The diner can view and proceed to checkout with the items in their cart.</w:t>
            </w:r>
          </w:p>
        </w:tc>
      </w:tr>
    </w:tbl>
    <w:p w14:paraId="26488AF1" w14:textId="77777777" w:rsidR="00115813" w:rsidRDefault="00115813" w:rsidP="00014C0D">
      <w:pPr>
        <w:rPr>
          <w:lang w:val="vi-VN"/>
        </w:rPr>
      </w:pPr>
    </w:p>
    <w:p w14:paraId="523B7683" w14:textId="77777777" w:rsidR="005337CB" w:rsidRDefault="005337CB" w:rsidP="00014C0D">
      <w:pPr>
        <w:rPr>
          <w:lang w:val="vi-VN"/>
        </w:rPr>
      </w:pPr>
    </w:p>
    <w:p w14:paraId="4C8E9961" w14:textId="77777777" w:rsidR="005337CB" w:rsidRDefault="005337CB" w:rsidP="00014C0D">
      <w:pPr>
        <w:rPr>
          <w:lang w:val="vi-VN"/>
        </w:rPr>
      </w:pPr>
    </w:p>
    <w:p w14:paraId="0D04DB6F" w14:textId="77777777" w:rsidR="005337CB" w:rsidRDefault="005337CB" w:rsidP="00014C0D">
      <w:pPr>
        <w:rPr>
          <w:lang w:val="vi-VN"/>
        </w:rPr>
      </w:pPr>
    </w:p>
    <w:p w14:paraId="77C0EB71" w14:textId="77777777" w:rsidR="005337CB" w:rsidRDefault="005337CB" w:rsidP="00014C0D">
      <w:pPr>
        <w:rPr>
          <w:lang w:val="vi-VN"/>
        </w:rPr>
      </w:pPr>
    </w:p>
    <w:p w14:paraId="3087586E" w14:textId="77777777" w:rsidR="005337CB" w:rsidRDefault="005337CB" w:rsidP="00014C0D">
      <w:pPr>
        <w:rPr>
          <w:lang w:val="vi-VN"/>
        </w:rPr>
      </w:pPr>
    </w:p>
    <w:p w14:paraId="7A634909" w14:textId="77777777" w:rsidR="005337CB" w:rsidRDefault="005337CB" w:rsidP="00014C0D">
      <w:pPr>
        <w:rPr>
          <w:lang w:val="vi-VN"/>
        </w:rPr>
      </w:pPr>
    </w:p>
    <w:p w14:paraId="694E1D31" w14:textId="77777777" w:rsidR="005337CB" w:rsidRDefault="005337CB" w:rsidP="00014C0D">
      <w:pPr>
        <w:rPr>
          <w:lang w:val="vi-VN"/>
        </w:rPr>
      </w:pPr>
    </w:p>
    <w:p w14:paraId="7089F433" w14:textId="3049DF2E" w:rsidR="005337CB" w:rsidRPr="005337CB" w:rsidRDefault="005337CB" w:rsidP="00014C0D">
      <w:pPr>
        <w:pStyle w:val="Heading2"/>
      </w:pPr>
      <w:bookmarkStart w:id="11" w:name="_Toc140793148"/>
      <w:r>
        <w:t xml:space="preserve">Use-case: </w:t>
      </w:r>
      <w:r w:rsidR="008B06CC">
        <w:t>Manage users</w:t>
      </w:r>
      <w:r>
        <w:t>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37CB" w14:paraId="3BA474C6" w14:textId="77777777" w:rsidTr="0008220C">
        <w:tc>
          <w:tcPr>
            <w:tcW w:w="2088" w:type="dxa"/>
          </w:tcPr>
          <w:p w14:paraId="21130E82" w14:textId="77777777" w:rsidR="005337CB" w:rsidRDefault="005337CB" w:rsidP="0008220C">
            <w:r>
              <w:t>Use case Name</w:t>
            </w:r>
          </w:p>
        </w:tc>
        <w:tc>
          <w:tcPr>
            <w:tcW w:w="7488" w:type="dxa"/>
          </w:tcPr>
          <w:p w14:paraId="73205D33" w14:textId="3036FD29" w:rsidR="005337CB" w:rsidRDefault="008B06CC" w:rsidP="0008220C">
            <w:r w:rsidRPr="008B06CC">
              <w:t>Manage users</w:t>
            </w:r>
          </w:p>
        </w:tc>
      </w:tr>
      <w:tr w:rsidR="005337CB" w14:paraId="4F8A5534" w14:textId="77777777" w:rsidTr="0008220C">
        <w:tc>
          <w:tcPr>
            <w:tcW w:w="2088" w:type="dxa"/>
          </w:tcPr>
          <w:p w14:paraId="2F20A486" w14:textId="77777777" w:rsidR="005337CB" w:rsidRDefault="005337CB" w:rsidP="0008220C">
            <w:r>
              <w:t>Brief description</w:t>
            </w:r>
          </w:p>
        </w:tc>
        <w:tc>
          <w:tcPr>
            <w:tcW w:w="7488" w:type="dxa"/>
          </w:tcPr>
          <w:p w14:paraId="1254854B" w14:textId="77578462" w:rsidR="005337CB" w:rsidRDefault="005337CB" w:rsidP="0008220C">
            <w:r w:rsidRPr="00253488">
              <w:t>This use case describes how</w:t>
            </w:r>
            <w:r>
              <w:t xml:space="preserve"> </w:t>
            </w:r>
            <w:r w:rsidR="008B06CC">
              <w:t>admin manage users</w:t>
            </w:r>
          </w:p>
        </w:tc>
      </w:tr>
      <w:tr w:rsidR="005337CB" w14:paraId="183580EF" w14:textId="77777777" w:rsidTr="0008220C">
        <w:tc>
          <w:tcPr>
            <w:tcW w:w="2088" w:type="dxa"/>
          </w:tcPr>
          <w:p w14:paraId="08F38642" w14:textId="77777777" w:rsidR="005337CB" w:rsidRDefault="005337CB" w:rsidP="0008220C">
            <w:r>
              <w:t>Actors</w:t>
            </w:r>
          </w:p>
        </w:tc>
        <w:tc>
          <w:tcPr>
            <w:tcW w:w="7488" w:type="dxa"/>
          </w:tcPr>
          <w:p w14:paraId="017247B4" w14:textId="4CFD6649" w:rsidR="005337CB" w:rsidRDefault="008B06CC" w:rsidP="0008220C">
            <w:r>
              <w:t>Admin</w:t>
            </w:r>
          </w:p>
        </w:tc>
      </w:tr>
      <w:tr w:rsidR="005337CB" w14:paraId="7461A9D5" w14:textId="77777777" w:rsidTr="0008220C">
        <w:tc>
          <w:tcPr>
            <w:tcW w:w="2088" w:type="dxa"/>
          </w:tcPr>
          <w:p w14:paraId="57A021AC" w14:textId="77777777" w:rsidR="005337CB" w:rsidRDefault="005337CB" w:rsidP="0008220C">
            <w:r>
              <w:t>Basic Flow</w:t>
            </w:r>
          </w:p>
        </w:tc>
        <w:tc>
          <w:tcPr>
            <w:tcW w:w="7488" w:type="dxa"/>
          </w:tcPr>
          <w:p w14:paraId="37692EBB" w14:textId="77777777" w:rsidR="00450125" w:rsidRDefault="00450125" w:rsidP="00450125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The administrator accesses the user management system.</w:t>
            </w:r>
          </w:p>
          <w:p w14:paraId="593283F0" w14:textId="77777777" w:rsidR="00450125" w:rsidRDefault="00450125" w:rsidP="00450125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The administrator selects a user and performs desired actions (create, modify, deactivate).</w:t>
            </w:r>
          </w:p>
          <w:p w14:paraId="01FC7D63" w14:textId="77777777" w:rsidR="00450125" w:rsidRDefault="00450125" w:rsidP="00450125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The system updates the user information and permissions accordingly.</w:t>
            </w:r>
          </w:p>
          <w:p w14:paraId="4E62E15B" w14:textId="77777777" w:rsidR="00450125" w:rsidRDefault="00450125" w:rsidP="00450125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Confirmation of the successful user management action is displayed.</w:t>
            </w:r>
          </w:p>
          <w:p w14:paraId="04D4D7A6" w14:textId="77777777" w:rsidR="005337CB" w:rsidRPr="004D62D0" w:rsidRDefault="005337CB" w:rsidP="0008220C">
            <w:pPr>
              <w:spacing w:line="240" w:lineRule="auto"/>
            </w:pPr>
          </w:p>
        </w:tc>
      </w:tr>
      <w:tr w:rsidR="005337CB" w14:paraId="680126D1" w14:textId="77777777" w:rsidTr="0008220C">
        <w:tc>
          <w:tcPr>
            <w:tcW w:w="2088" w:type="dxa"/>
          </w:tcPr>
          <w:p w14:paraId="61BD48DD" w14:textId="77777777" w:rsidR="005337CB" w:rsidRDefault="005337CB" w:rsidP="0008220C">
            <w:r>
              <w:t>Alternative Flows</w:t>
            </w:r>
          </w:p>
        </w:tc>
        <w:tc>
          <w:tcPr>
            <w:tcW w:w="7488" w:type="dxa"/>
          </w:tcPr>
          <w:p w14:paraId="35A1231F" w14:textId="781B3CD2" w:rsidR="005337CB" w:rsidRPr="00613915" w:rsidRDefault="005337CB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="00154BD8" w:rsidRPr="00154BD8">
              <w:rPr>
                <w:b/>
              </w:rPr>
              <w:t xml:space="preserve"> Step </w:t>
            </w:r>
            <w:r w:rsidR="00E43B7F">
              <w:rPr>
                <w:b/>
              </w:rPr>
              <w:t>3</w:t>
            </w:r>
            <w:r w:rsidR="00154BD8" w:rsidRPr="00154BD8">
              <w:rPr>
                <w:b/>
              </w:rPr>
              <w:t xml:space="preserve">: </w:t>
            </w:r>
            <w:r w:rsidR="00E43B7F">
              <w:rPr>
                <w:b/>
              </w:rPr>
              <w:t xml:space="preserve">User not </w:t>
            </w:r>
            <w:proofErr w:type="gramStart"/>
            <w:r w:rsidR="00E43B7F">
              <w:rPr>
                <w:b/>
              </w:rPr>
              <w:t>found</w:t>
            </w:r>
            <w:proofErr w:type="gramEnd"/>
          </w:p>
          <w:p w14:paraId="01CD3821" w14:textId="77777777" w:rsidR="005337CB" w:rsidRDefault="005337CB" w:rsidP="0008220C">
            <w:pPr>
              <w:spacing w:line="240" w:lineRule="auto"/>
            </w:pPr>
          </w:p>
          <w:p w14:paraId="6674F02A" w14:textId="77777777" w:rsidR="00E43B7F" w:rsidRDefault="00E43B7F" w:rsidP="00E43B7F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>The administrator searches for a specific user, but the system does not find a matching user account.</w:t>
            </w:r>
          </w:p>
          <w:p w14:paraId="2F2E7B63" w14:textId="77777777" w:rsidR="00E43B7F" w:rsidRDefault="00E43B7F" w:rsidP="00E43B7F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>The system displays a message indicating that the user was not found.</w:t>
            </w:r>
          </w:p>
          <w:p w14:paraId="5808E334" w14:textId="003DC3D9" w:rsidR="005337CB" w:rsidRPr="00E43B7F" w:rsidRDefault="00E43B7F" w:rsidP="00E43B7F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>The administrator may need to verify the user details or create a new user account if necessary.</w:t>
            </w:r>
          </w:p>
        </w:tc>
      </w:tr>
      <w:tr w:rsidR="005337CB" w14:paraId="2D40B1FB" w14:textId="77777777" w:rsidTr="0008220C">
        <w:tc>
          <w:tcPr>
            <w:tcW w:w="2088" w:type="dxa"/>
          </w:tcPr>
          <w:p w14:paraId="0F3B1378" w14:textId="77777777" w:rsidR="005337CB" w:rsidRDefault="005337CB" w:rsidP="0008220C">
            <w:r>
              <w:t>Pre-conditions</w:t>
            </w:r>
          </w:p>
        </w:tc>
        <w:tc>
          <w:tcPr>
            <w:tcW w:w="7488" w:type="dxa"/>
          </w:tcPr>
          <w:p w14:paraId="73A14B01" w14:textId="77777777" w:rsidR="00CE7F7C" w:rsidRPr="00CE7F7C" w:rsidRDefault="00CE7F7C" w:rsidP="00CE7F7C">
            <w:r w:rsidRPr="00CE7F7C">
              <w:t>The administrator has access to the user management system or interface.</w:t>
            </w:r>
          </w:p>
          <w:p w14:paraId="431C3C43" w14:textId="0DC74DE4" w:rsidR="005337CB" w:rsidRDefault="00CE7F7C" w:rsidP="00CE7F7C">
            <w:r w:rsidRPr="00CE7F7C">
              <w:t>User account information and related data are available in the system.</w:t>
            </w:r>
          </w:p>
        </w:tc>
      </w:tr>
      <w:tr w:rsidR="005337CB" w14:paraId="24DAD71C" w14:textId="77777777" w:rsidTr="0008220C">
        <w:tc>
          <w:tcPr>
            <w:tcW w:w="2088" w:type="dxa"/>
          </w:tcPr>
          <w:p w14:paraId="25F8A348" w14:textId="77777777" w:rsidR="005337CB" w:rsidRDefault="005337CB" w:rsidP="0008220C">
            <w:r>
              <w:t>Post-conditions</w:t>
            </w:r>
          </w:p>
        </w:tc>
        <w:tc>
          <w:tcPr>
            <w:tcW w:w="7488" w:type="dxa"/>
          </w:tcPr>
          <w:p w14:paraId="155AFB6D" w14:textId="77777777" w:rsidR="00CE7F7C" w:rsidRPr="00CE7F7C" w:rsidRDefault="00CE7F7C" w:rsidP="00CE7F7C">
            <w:r w:rsidRPr="00CE7F7C">
              <w:t>User-related actions, such as creation, modification, and deactivation, are successfully performed.</w:t>
            </w:r>
          </w:p>
          <w:p w14:paraId="6F26215D" w14:textId="5E6C5119" w:rsidR="005337CB" w:rsidRDefault="00CE7F7C" w:rsidP="00CE7F7C">
            <w:r w:rsidRPr="00CE7F7C">
              <w:t>User accounts and permissions are accurately updated in the system.</w:t>
            </w:r>
          </w:p>
        </w:tc>
      </w:tr>
    </w:tbl>
    <w:p w14:paraId="42C2C7B3" w14:textId="77777777" w:rsidR="005337CB" w:rsidRDefault="005337CB" w:rsidP="00014C0D">
      <w:pPr>
        <w:rPr>
          <w:lang w:val="vi-VN"/>
        </w:rPr>
      </w:pPr>
    </w:p>
    <w:p w14:paraId="5848AA00" w14:textId="77777777" w:rsidR="00084C76" w:rsidRDefault="00084C76" w:rsidP="00014C0D">
      <w:pPr>
        <w:rPr>
          <w:lang w:val="vi-VN"/>
        </w:rPr>
      </w:pPr>
    </w:p>
    <w:p w14:paraId="23E255AD" w14:textId="77777777" w:rsidR="00084C76" w:rsidRDefault="00084C76" w:rsidP="00014C0D">
      <w:pPr>
        <w:rPr>
          <w:lang w:val="vi-VN"/>
        </w:rPr>
      </w:pPr>
    </w:p>
    <w:p w14:paraId="4AC50535" w14:textId="77777777" w:rsidR="00084C76" w:rsidRDefault="00084C76" w:rsidP="00014C0D">
      <w:pPr>
        <w:rPr>
          <w:lang w:val="vi-VN"/>
        </w:rPr>
      </w:pPr>
    </w:p>
    <w:p w14:paraId="6D1F0B02" w14:textId="77777777" w:rsidR="00084C76" w:rsidRDefault="00084C76" w:rsidP="00014C0D">
      <w:pPr>
        <w:rPr>
          <w:lang w:val="vi-VN"/>
        </w:rPr>
      </w:pPr>
    </w:p>
    <w:p w14:paraId="331F99FD" w14:textId="77777777" w:rsidR="00084C76" w:rsidRDefault="00084C76" w:rsidP="00014C0D">
      <w:pPr>
        <w:rPr>
          <w:lang w:val="vi-VN"/>
        </w:rPr>
      </w:pPr>
    </w:p>
    <w:p w14:paraId="22CC80E2" w14:textId="77777777" w:rsidR="00084C76" w:rsidRDefault="00084C76" w:rsidP="00014C0D">
      <w:pPr>
        <w:rPr>
          <w:lang w:val="vi-VN"/>
        </w:rPr>
      </w:pPr>
    </w:p>
    <w:p w14:paraId="3475ABFA" w14:textId="77777777" w:rsidR="00084C76" w:rsidRDefault="00084C76" w:rsidP="00014C0D">
      <w:pPr>
        <w:rPr>
          <w:lang w:val="vi-VN"/>
        </w:rPr>
      </w:pPr>
    </w:p>
    <w:p w14:paraId="1914D663" w14:textId="77777777" w:rsidR="00084C76" w:rsidRDefault="00084C76" w:rsidP="00014C0D">
      <w:pPr>
        <w:rPr>
          <w:lang w:val="vi-VN"/>
        </w:rPr>
      </w:pPr>
    </w:p>
    <w:p w14:paraId="4B358489" w14:textId="77777777" w:rsidR="00084C76" w:rsidRDefault="00084C76" w:rsidP="00014C0D">
      <w:pPr>
        <w:rPr>
          <w:lang w:val="vi-VN"/>
        </w:rPr>
      </w:pPr>
    </w:p>
    <w:p w14:paraId="78A9D63E" w14:textId="77777777" w:rsidR="00084C76" w:rsidRDefault="00084C76" w:rsidP="00014C0D">
      <w:pPr>
        <w:rPr>
          <w:lang w:val="vi-VN"/>
        </w:rPr>
      </w:pPr>
    </w:p>
    <w:p w14:paraId="0A89456C" w14:textId="77777777" w:rsidR="00084C76" w:rsidRDefault="00084C76" w:rsidP="00014C0D">
      <w:pPr>
        <w:rPr>
          <w:lang w:val="vi-VN"/>
        </w:rPr>
      </w:pPr>
    </w:p>
    <w:p w14:paraId="58E16828" w14:textId="77777777" w:rsidR="00084C76" w:rsidRDefault="00084C76" w:rsidP="00014C0D">
      <w:pPr>
        <w:rPr>
          <w:lang w:val="vi-VN"/>
        </w:rPr>
      </w:pPr>
    </w:p>
    <w:p w14:paraId="08DD01A5" w14:textId="77777777" w:rsidR="00084C76" w:rsidRDefault="00084C76" w:rsidP="00014C0D">
      <w:pPr>
        <w:rPr>
          <w:lang w:val="vi-VN"/>
        </w:rPr>
      </w:pPr>
    </w:p>
    <w:p w14:paraId="61AAF91F" w14:textId="77777777" w:rsidR="00084C76" w:rsidRDefault="00084C76" w:rsidP="00014C0D">
      <w:pPr>
        <w:rPr>
          <w:lang w:val="vi-VN"/>
        </w:rPr>
      </w:pPr>
    </w:p>
    <w:p w14:paraId="3D888AE1" w14:textId="77777777" w:rsidR="00084C76" w:rsidRDefault="00084C76" w:rsidP="00014C0D">
      <w:pPr>
        <w:rPr>
          <w:lang w:val="vi-VN"/>
        </w:rPr>
      </w:pPr>
    </w:p>
    <w:p w14:paraId="78370B9B" w14:textId="77777777" w:rsidR="00084C76" w:rsidRDefault="00084C76" w:rsidP="00014C0D">
      <w:pPr>
        <w:rPr>
          <w:lang w:val="vi-VN"/>
        </w:rPr>
      </w:pPr>
    </w:p>
    <w:p w14:paraId="14DFD575" w14:textId="77777777" w:rsidR="00084C76" w:rsidRDefault="00084C76" w:rsidP="00014C0D">
      <w:pPr>
        <w:rPr>
          <w:lang w:val="vi-VN"/>
        </w:rPr>
      </w:pPr>
    </w:p>
    <w:p w14:paraId="03BDBA87" w14:textId="77777777" w:rsidR="00084C76" w:rsidRDefault="00084C76" w:rsidP="00014C0D">
      <w:pPr>
        <w:rPr>
          <w:lang w:val="vi-VN"/>
        </w:rPr>
      </w:pPr>
    </w:p>
    <w:p w14:paraId="2277B732" w14:textId="77777777" w:rsidR="00084C76" w:rsidRDefault="00084C76" w:rsidP="00014C0D">
      <w:pPr>
        <w:rPr>
          <w:lang w:val="vi-VN"/>
        </w:rPr>
      </w:pPr>
    </w:p>
    <w:p w14:paraId="6FC8F3FC" w14:textId="77777777" w:rsidR="00084C76" w:rsidRDefault="00084C76" w:rsidP="00014C0D">
      <w:pPr>
        <w:rPr>
          <w:lang w:val="vi-VN"/>
        </w:rPr>
      </w:pPr>
    </w:p>
    <w:p w14:paraId="6F3961D8" w14:textId="77777777" w:rsidR="00084C76" w:rsidRDefault="00084C76" w:rsidP="00014C0D">
      <w:pPr>
        <w:rPr>
          <w:lang w:val="vi-VN"/>
        </w:rPr>
      </w:pPr>
    </w:p>
    <w:p w14:paraId="44711C21" w14:textId="77777777" w:rsidR="00084C76" w:rsidRDefault="00084C76" w:rsidP="00014C0D">
      <w:pPr>
        <w:rPr>
          <w:lang w:val="vi-VN"/>
        </w:rPr>
      </w:pPr>
    </w:p>
    <w:p w14:paraId="35380919" w14:textId="77777777" w:rsidR="00084C76" w:rsidRDefault="00084C76" w:rsidP="00014C0D">
      <w:pPr>
        <w:rPr>
          <w:lang w:val="vi-VN"/>
        </w:rPr>
      </w:pPr>
    </w:p>
    <w:p w14:paraId="4226FE0A" w14:textId="77777777" w:rsidR="00084C76" w:rsidRDefault="00084C76" w:rsidP="00014C0D">
      <w:pPr>
        <w:rPr>
          <w:lang w:val="vi-VN"/>
        </w:rPr>
      </w:pPr>
    </w:p>
    <w:p w14:paraId="66B88368" w14:textId="17F61E82" w:rsidR="00084C76" w:rsidRPr="00084C76" w:rsidRDefault="00084C76" w:rsidP="00014C0D">
      <w:pPr>
        <w:pStyle w:val="Heading2"/>
      </w:pPr>
      <w:bookmarkStart w:id="12" w:name="_Toc140793149"/>
      <w:r>
        <w:t>Use-case: Manage application.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84C76" w14:paraId="2EABADAB" w14:textId="77777777" w:rsidTr="0008220C">
        <w:tc>
          <w:tcPr>
            <w:tcW w:w="2088" w:type="dxa"/>
          </w:tcPr>
          <w:p w14:paraId="6440EFAC" w14:textId="77777777" w:rsidR="00084C76" w:rsidRDefault="00084C76" w:rsidP="0008220C">
            <w:bookmarkStart w:id="13" w:name="_Hlk140755159"/>
            <w:r>
              <w:t>Use case Name</w:t>
            </w:r>
          </w:p>
        </w:tc>
        <w:tc>
          <w:tcPr>
            <w:tcW w:w="7488" w:type="dxa"/>
          </w:tcPr>
          <w:p w14:paraId="2A37830F" w14:textId="34711E79" w:rsidR="00084C76" w:rsidRDefault="00084C76" w:rsidP="0008220C">
            <w:r w:rsidRPr="008B06CC">
              <w:t xml:space="preserve">Manage </w:t>
            </w:r>
            <w:r w:rsidRPr="00084C76">
              <w:t>application</w:t>
            </w:r>
          </w:p>
        </w:tc>
      </w:tr>
      <w:tr w:rsidR="00084C76" w14:paraId="32D085F3" w14:textId="77777777" w:rsidTr="0008220C">
        <w:tc>
          <w:tcPr>
            <w:tcW w:w="2088" w:type="dxa"/>
          </w:tcPr>
          <w:p w14:paraId="0B323D16" w14:textId="77777777" w:rsidR="00084C76" w:rsidRDefault="00084C76" w:rsidP="0008220C">
            <w:r>
              <w:t>Brief description</w:t>
            </w:r>
          </w:p>
        </w:tc>
        <w:tc>
          <w:tcPr>
            <w:tcW w:w="7488" w:type="dxa"/>
          </w:tcPr>
          <w:p w14:paraId="215E1ECE" w14:textId="7C1F0683" w:rsidR="00084C76" w:rsidRDefault="00084C76" w:rsidP="0008220C">
            <w:r w:rsidRPr="00253488">
              <w:t>This use case describes how</w:t>
            </w:r>
            <w:r>
              <w:t xml:space="preserve"> admin manage </w:t>
            </w:r>
            <w:r w:rsidRPr="00084C76">
              <w:t>application</w:t>
            </w:r>
          </w:p>
        </w:tc>
      </w:tr>
      <w:tr w:rsidR="00084C76" w14:paraId="746F1A10" w14:textId="77777777" w:rsidTr="0008220C">
        <w:tc>
          <w:tcPr>
            <w:tcW w:w="2088" w:type="dxa"/>
          </w:tcPr>
          <w:p w14:paraId="04AF8F33" w14:textId="77777777" w:rsidR="00084C76" w:rsidRDefault="00084C76" w:rsidP="0008220C">
            <w:r>
              <w:t>Actors</w:t>
            </w:r>
          </w:p>
        </w:tc>
        <w:tc>
          <w:tcPr>
            <w:tcW w:w="7488" w:type="dxa"/>
          </w:tcPr>
          <w:p w14:paraId="5E155BC9" w14:textId="77777777" w:rsidR="00084C76" w:rsidRDefault="00084C76" w:rsidP="0008220C">
            <w:r>
              <w:t>Admin</w:t>
            </w:r>
          </w:p>
        </w:tc>
      </w:tr>
      <w:tr w:rsidR="00084C76" w14:paraId="5CC01DAC" w14:textId="77777777" w:rsidTr="0008220C">
        <w:tc>
          <w:tcPr>
            <w:tcW w:w="2088" w:type="dxa"/>
          </w:tcPr>
          <w:p w14:paraId="6547D52A" w14:textId="77777777" w:rsidR="00084C76" w:rsidRDefault="00084C76" w:rsidP="0008220C">
            <w:r>
              <w:t>Basic Flow</w:t>
            </w:r>
          </w:p>
        </w:tc>
        <w:tc>
          <w:tcPr>
            <w:tcW w:w="7488" w:type="dxa"/>
          </w:tcPr>
          <w:p w14:paraId="11251D78" w14:textId="77777777" w:rsidR="00084C76" w:rsidRDefault="00084C76" w:rsidP="00084C76">
            <w:pPr>
              <w:pStyle w:val="ListParagraph"/>
              <w:numPr>
                <w:ilvl w:val="0"/>
                <w:numId w:val="51"/>
              </w:numPr>
              <w:spacing w:line="240" w:lineRule="auto"/>
            </w:pPr>
            <w:r>
              <w:t>The administrator accesses the application management system.</w:t>
            </w:r>
          </w:p>
          <w:p w14:paraId="57E84C4D" w14:textId="77777777" w:rsidR="00084C76" w:rsidRDefault="00084C76" w:rsidP="00084C76">
            <w:pPr>
              <w:pStyle w:val="ListParagraph"/>
              <w:numPr>
                <w:ilvl w:val="0"/>
                <w:numId w:val="51"/>
              </w:numPr>
              <w:spacing w:line="240" w:lineRule="auto"/>
            </w:pPr>
            <w:r>
              <w:t>The administrator performs desired actions (configure settings, update modules).</w:t>
            </w:r>
          </w:p>
          <w:p w14:paraId="05C3F94C" w14:textId="77777777" w:rsidR="00084C76" w:rsidRDefault="00084C76" w:rsidP="00084C76">
            <w:pPr>
              <w:pStyle w:val="ListParagraph"/>
              <w:numPr>
                <w:ilvl w:val="0"/>
                <w:numId w:val="51"/>
              </w:numPr>
              <w:spacing w:line="240" w:lineRule="auto"/>
            </w:pPr>
            <w:r>
              <w:t>The system applies the requested changes or updates to the application.</w:t>
            </w:r>
          </w:p>
          <w:p w14:paraId="21D19E26" w14:textId="65EC32F6" w:rsidR="00084C76" w:rsidRDefault="00084C76" w:rsidP="00084C76">
            <w:pPr>
              <w:pStyle w:val="ListParagraph"/>
              <w:numPr>
                <w:ilvl w:val="0"/>
                <w:numId w:val="51"/>
              </w:numPr>
              <w:spacing w:line="240" w:lineRule="auto"/>
            </w:pPr>
            <w:r>
              <w:t>Confirmation of the successful application management action is displayed.</w:t>
            </w:r>
          </w:p>
          <w:p w14:paraId="01ACC9A3" w14:textId="77777777" w:rsidR="00084C76" w:rsidRPr="004D62D0" w:rsidRDefault="00084C76" w:rsidP="0008220C">
            <w:pPr>
              <w:spacing w:line="240" w:lineRule="auto"/>
            </w:pPr>
          </w:p>
        </w:tc>
      </w:tr>
      <w:tr w:rsidR="00084C76" w14:paraId="4DFF22B4" w14:textId="77777777" w:rsidTr="0008220C">
        <w:tc>
          <w:tcPr>
            <w:tcW w:w="2088" w:type="dxa"/>
          </w:tcPr>
          <w:p w14:paraId="513F36D0" w14:textId="77777777" w:rsidR="00084C76" w:rsidRDefault="00084C76" w:rsidP="0008220C">
            <w:r>
              <w:t>Alternative Flows</w:t>
            </w:r>
          </w:p>
        </w:tc>
        <w:tc>
          <w:tcPr>
            <w:tcW w:w="7488" w:type="dxa"/>
          </w:tcPr>
          <w:p w14:paraId="0126A68D" w14:textId="0C98229F" w:rsidR="00084C76" w:rsidRPr="00613915" w:rsidRDefault="00084C76" w:rsidP="0008220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 w:rsidR="002A1306">
              <w:rPr>
                <w:b/>
              </w:rPr>
              <w:t>Step 5:</w:t>
            </w:r>
            <w:r w:rsidR="002A1306" w:rsidRPr="002A1306">
              <w:rPr>
                <w:b/>
              </w:rPr>
              <w:t xml:space="preserve"> Invalid Input or Incomplete Information</w:t>
            </w:r>
          </w:p>
          <w:p w14:paraId="42D032A9" w14:textId="77777777" w:rsidR="00084C76" w:rsidRDefault="00084C76" w:rsidP="0008220C">
            <w:pPr>
              <w:spacing w:line="240" w:lineRule="auto"/>
            </w:pPr>
          </w:p>
          <w:p w14:paraId="5649DFB9" w14:textId="77777777" w:rsidR="002A1306" w:rsidRDefault="002A1306" w:rsidP="002A1306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>The system detects that the provided information for application configuration or update is invalid or incomplete.</w:t>
            </w:r>
          </w:p>
          <w:p w14:paraId="6B189392" w14:textId="77777777" w:rsidR="002A1306" w:rsidRDefault="002A1306" w:rsidP="002A1306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>The system displays an error message indicating the validation errors.</w:t>
            </w:r>
          </w:p>
          <w:p w14:paraId="28E2404D" w14:textId="77777777" w:rsidR="002A1306" w:rsidRDefault="002A1306" w:rsidP="002A1306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>The administrator is prompted to correct the invalid fields or provide complete information before proceeding.</w:t>
            </w:r>
          </w:p>
          <w:p w14:paraId="7D19487F" w14:textId="7525ADFA" w:rsidR="00084C76" w:rsidRPr="00E43B7F" w:rsidRDefault="00084C76" w:rsidP="002A1306">
            <w:pPr>
              <w:spacing w:line="240" w:lineRule="auto"/>
            </w:pPr>
          </w:p>
        </w:tc>
      </w:tr>
      <w:tr w:rsidR="00084C76" w14:paraId="2570F9C6" w14:textId="77777777" w:rsidTr="0008220C">
        <w:tc>
          <w:tcPr>
            <w:tcW w:w="2088" w:type="dxa"/>
          </w:tcPr>
          <w:p w14:paraId="4FE322E4" w14:textId="77777777" w:rsidR="00084C76" w:rsidRDefault="00084C76" w:rsidP="0008220C">
            <w:r>
              <w:t>Pre-conditions</w:t>
            </w:r>
          </w:p>
        </w:tc>
        <w:tc>
          <w:tcPr>
            <w:tcW w:w="7488" w:type="dxa"/>
          </w:tcPr>
          <w:p w14:paraId="6C527486" w14:textId="77777777" w:rsidR="007E517F" w:rsidRPr="007E517F" w:rsidRDefault="007E517F" w:rsidP="007E517F">
            <w:r w:rsidRPr="007E517F">
              <w:t>The administrator has access to the application management system or interface.</w:t>
            </w:r>
          </w:p>
          <w:p w14:paraId="3BA78A4A" w14:textId="324D1A76" w:rsidR="00084C76" w:rsidRDefault="007E517F" w:rsidP="007E517F">
            <w:r w:rsidRPr="007E517F">
              <w:t>Application configuration settings and related data are available in the system.</w:t>
            </w:r>
          </w:p>
        </w:tc>
      </w:tr>
      <w:tr w:rsidR="00084C76" w14:paraId="1C94E0DC" w14:textId="77777777" w:rsidTr="0008220C">
        <w:tc>
          <w:tcPr>
            <w:tcW w:w="2088" w:type="dxa"/>
          </w:tcPr>
          <w:p w14:paraId="7A2ADFF1" w14:textId="77777777" w:rsidR="00084C76" w:rsidRDefault="00084C76" w:rsidP="0008220C">
            <w:r>
              <w:t>Post-conditions</w:t>
            </w:r>
          </w:p>
        </w:tc>
        <w:tc>
          <w:tcPr>
            <w:tcW w:w="7488" w:type="dxa"/>
          </w:tcPr>
          <w:p w14:paraId="0DCAD950" w14:textId="77777777" w:rsidR="007E517F" w:rsidRPr="007E517F" w:rsidRDefault="007E517F" w:rsidP="007E517F">
            <w:r w:rsidRPr="007E517F">
              <w:t>Application-related actions, such as configuration, settings, and updates, are successfully performed.</w:t>
            </w:r>
          </w:p>
          <w:p w14:paraId="3839CDB1" w14:textId="39FF798D" w:rsidR="00084C76" w:rsidRDefault="007E517F" w:rsidP="007E517F">
            <w:r w:rsidRPr="007E517F">
              <w:t>The application functions with the desired settings and updates in place.</w:t>
            </w:r>
          </w:p>
        </w:tc>
      </w:tr>
      <w:bookmarkEnd w:id="13"/>
    </w:tbl>
    <w:p w14:paraId="32937F04" w14:textId="77777777" w:rsidR="00084C76" w:rsidRDefault="00084C76" w:rsidP="00014C0D">
      <w:pPr>
        <w:rPr>
          <w:lang w:val="vi-VN"/>
        </w:rPr>
      </w:pPr>
    </w:p>
    <w:p w14:paraId="45D2F8A1" w14:textId="77777777" w:rsidR="00084C76" w:rsidRDefault="00084C76" w:rsidP="00014C0D">
      <w:pPr>
        <w:rPr>
          <w:lang w:val="vi-VN"/>
        </w:rPr>
      </w:pPr>
    </w:p>
    <w:p w14:paraId="1215DE88" w14:textId="77777777" w:rsidR="00084C76" w:rsidRDefault="00084C76" w:rsidP="00014C0D">
      <w:pPr>
        <w:rPr>
          <w:lang w:val="vi-VN"/>
        </w:rPr>
      </w:pPr>
    </w:p>
    <w:p w14:paraId="5D07D60F" w14:textId="77777777" w:rsidR="00084C76" w:rsidRDefault="00084C76" w:rsidP="00014C0D">
      <w:pPr>
        <w:rPr>
          <w:lang w:val="vi-VN"/>
        </w:rPr>
      </w:pPr>
    </w:p>
    <w:p w14:paraId="2F57568D" w14:textId="77777777" w:rsidR="00084C76" w:rsidRDefault="00084C76" w:rsidP="00014C0D">
      <w:pPr>
        <w:rPr>
          <w:lang w:val="vi-VN"/>
        </w:rPr>
      </w:pPr>
    </w:p>
    <w:p w14:paraId="4F75469C" w14:textId="77777777" w:rsidR="00084C76" w:rsidRDefault="00084C76" w:rsidP="00014C0D">
      <w:pPr>
        <w:rPr>
          <w:lang w:val="vi-VN"/>
        </w:rPr>
      </w:pPr>
    </w:p>
    <w:p w14:paraId="07DB8FF5" w14:textId="77777777" w:rsidR="00084C76" w:rsidRDefault="00084C76" w:rsidP="00014C0D">
      <w:pPr>
        <w:rPr>
          <w:lang w:val="vi-VN"/>
        </w:rPr>
      </w:pPr>
    </w:p>
    <w:p w14:paraId="47C7BDB7" w14:textId="77777777" w:rsidR="00084C76" w:rsidRDefault="00084C76" w:rsidP="00014C0D">
      <w:pPr>
        <w:rPr>
          <w:lang w:val="vi-VN"/>
        </w:rPr>
      </w:pPr>
    </w:p>
    <w:p w14:paraId="4A525940" w14:textId="77777777" w:rsidR="00084C76" w:rsidRDefault="00084C76" w:rsidP="00014C0D">
      <w:pPr>
        <w:rPr>
          <w:lang w:val="vi-VN"/>
        </w:rPr>
      </w:pPr>
    </w:p>
    <w:p w14:paraId="567C5974" w14:textId="77777777" w:rsidR="00084C76" w:rsidRDefault="00084C76" w:rsidP="00014C0D">
      <w:pPr>
        <w:rPr>
          <w:lang w:val="vi-VN"/>
        </w:rPr>
      </w:pPr>
    </w:p>
    <w:p w14:paraId="11999894" w14:textId="77777777" w:rsidR="00084C76" w:rsidRDefault="00084C76" w:rsidP="00014C0D">
      <w:pPr>
        <w:rPr>
          <w:lang w:val="vi-VN"/>
        </w:rPr>
      </w:pPr>
    </w:p>
    <w:p w14:paraId="4417A443" w14:textId="77777777" w:rsidR="00084C76" w:rsidRDefault="00084C76" w:rsidP="00014C0D">
      <w:pPr>
        <w:rPr>
          <w:lang w:val="vi-VN"/>
        </w:rPr>
      </w:pPr>
    </w:p>
    <w:p w14:paraId="204A7E17" w14:textId="77777777" w:rsidR="00084C76" w:rsidRDefault="00084C76" w:rsidP="00014C0D">
      <w:pPr>
        <w:rPr>
          <w:lang w:val="vi-VN"/>
        </w:rPr>
      </w:pPr>
    </w:p>
    <w:p w14:paraId="33A5FE0C" w14:textId="77777777" w:rsidR="00084C76" w:rsidRDefault="00084C76" w:rsidP="00014C0D">
      <w:pPr>
        <w:rPr>
          <w:lang w:val="vi-VN"/>
        </w:rPr>
      </w:pPr>
    </w:p>
    <w:p w14:paraId="3846EDCE" w14:textId="77777777" w:rsidR="00084C76" w:rsidRDefault="00084C76" w:rsidP="00014C0D">
      <w:pPr>
        <w:rPr>
          <w:lang w:val="vi-VN"/>
        </w:rPr>
      </w:pPr>
    </w:p>
    <w:p w14:paraId="0AB45DA2" w14:textId="0739B131" w:rsidR="00965149" w:rsidRPr="00CA6E3E" w:rsidRDefault="00965149" w:rsidP="002F4B03">
      <w:pPr>
        <w:pStyle w:val="Heading2"/>
        <w:rPr>
          <w:lang w:val="vi-VN"/>
        </w:rPr>
      </w:pPr>
      <w:bookmarkStart w:id="14" w:name="_Toc140793150"/>
      <w:r>
        <w:t>Use-case: Add</w:t>
      </w:r>
      <w:r w:rsidR="00CA6E3E">
        <w:t xml:space="preserve"> a </w:t>
      </w:r>
      <w:proofErr w:type="gramStart"/>
      <w:r w:rsidR="00CA6E3E">
        <w:t>product</w:t>
      </w:r>
      <w:bookmarkEnd w:id="14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65149" w14:paraId="50A4690B" w14:textId="77777777" w:rsidTr="00EF714C">
        <w:tc>
          <w:tcPr>
            <w:tcW w:w="2088" w:type="dxa"/>
          </w:tcPr>
          <w:p w14:paraId="7E76D717" w14:textId="77777777" w:rsidR="00965149" w:rsidRDefault="00965149" w:rsidP="00EF714C">
            <w:r>
              <w:t>Use case Name</w:t>
            </w:r>
          </w:p>
        </w:tc>
        <w:tc>
          <w:tcPr>
            <w:tcW w:w="7488" w:type="dxa"/>
          </w:tcPr>
          <w:p w14:paraId="3026840B" w14:textId="61C591BD" w:rsidR="00965149" w:rsidRDefault="009E3084" w:rsidP="00EF714C">
            <w:r>
              <w:t>Add product</w:t>
            </w:r>
          </w:p>
        </w:tc>
      </w:tr>
      <w:tr w:rsidR="00965149" w14:paraId="0A579196" w14:textId="77777777" w:rsidTr="00EF714C">
        <w:tc>
          <w:tcPr>
            <w:tcW w:w="2088" w:type="dxa"/>
          </w:tcPr>
          <w:p w14:paraId="4E5EBD09" w14:textId="77777777" w:rsidR="00965149" w:rsidRDefault="00965149" w:rsidP="00EF714C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2386EDA5" w14:textId="6CDD2E47" w:rsidR="00965149" w:rsidRDefault="00965149" w:rsidP="00EF714C">
            <w:r w:rsidRPr="00253488">
              <w:t>This use case describes how</w:t>
            </w:r>
            <w:r>
              <w:t xml:space="preserve"> </w:t>
            </w:r>
            <w:r w:rsidR="009E3084">
              <w:t xml:space="preserve">users add a new product to </w:t>
            </w:r>
            <w:r w:rsidR="001C254C">
              <w:t>catalog</w:t>
            </w:r>
          </w:p>
        </w:tc>
      </w:tr>
      <w:tr w:rsidR="00965149" w14:paraId="248221E7" w14:textId="77777777" w:rsidTr="00EF714C">
        <w:tc>
          <w:tcPr>
            <w:tcW w:w="2088" w:type="dxa"/>
          </w:tcPr>
          <w:p w14:paraId="5C78D546" w14:textId="77777777" w:rsidR="00965149" w:rsidRDefault="00965149" w:rsidP="00EF714C">
            <w:r>
              <w:t>Actors</w:t>
            </w:r>
          </w:p>
        </w:tc>
        <w:tc>
          <w:tcPr>
            <w:tcW w:w="7488" w:type="dxa"/>
          </w:tcPr>
          <w:p w14:paraId="229AB799" w14:textId="609848DA" w:rsidR="00965149" w:rsidRDefault="00965149" w:rsidP="00EF714C">
            <w:r>
              <w:t>Admin</w:t>
            </w:r>
            <w:r w:rsidR="00321078">
              <w:t>, Shop owner, saleperson</w:t>
            </w:r>
          </w:p>
        </w:tc>
      </w:tr>
      <w:tr w:rsidR="00965149" w14:paraId="4C8BCBA3" w14:textId="77777777" w:rsidTr="00EF714C">
        <w:tc>
          <w:tcPr>
            <w:tcW w:w="2088" w:type="dxa"/>
          </w:tcPr>
          <w:p w14:paraId="2F5B7309" w14:textId="77777777" w:rsidR="00965149" w:rsidRDefault="00965149" w:rsidP="00EF714C">
            <w:r>
              <w:t>Basic Flow</w:t>
            </w:r>
          </w:p>
        </w:tc>
        <w:tc>
          <w:tcPr>
            <w:tcW w:w="7488" w:type="dxa"/>
          </w:tcPr>
          <w:p w14:paraId="6420B3C6" w14:textId="77777777" w:rsidR="00D56BA6" w:rsidRDefault="00D56BA6" w:rsidP="00D56BA6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The actor accesses the product management system.</w:t>
            </w:r>
          </w:p>
          <w:p w14:paraId="559DA5A5" w14:textId="77777777" w:rsidR="00D56BA6" w:rsidRDefault="00D56BA6" w:rsidP="00D56BA6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The actor fills in the required product information in the provided form.</w:t>
            </w:r>
          </w:p>
          <w:p w14:paraId="1BE8884E" w14:textId="77777777" w:rsidR="00D56BA6" w:rsidRDefault="00D56BA6" w:rsidP="00D56BA6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The actor submits the product details for addition.</w:t>
            </w:r>
          </w:p>
          <w:p w14:paraId="42C1D840" w14:textId="77777777" w:rsidR="00D56BA6" w:rsidRDefault="00D56BA6" w:rsidP="00D56BA6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The system validates the entered information and saves the new product in the catalog.</w:t>
            </w:r>
          </w:p>
          <w:p w14:paraId="2191E6C5" w14:textId="77777777" w:rsidR="00D56BA6" w:rsidRDefault="00D56BA6" w:rsidP="00D56BA6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The system confirms the successful addition of the product.</w:t>
            </w:r>
          </w:p>
          <w:p w14:paraId="7B7181C1" w14:textId="77777777" w:rsidR="00965149" w:rsidRPr="004D62D0" w:rsidRDefault="00965149" w:rsidP="00EF714C">
            <w:pPr>
              <w:spacing w:line="240" w:lineRule="auto"/>
            </w:pPr>
          </w:p>
        </w:tc>
      </w:tr>
      <w:tr w:rsidR="00965149" w14:paraId="5958E5F2" w14:textId="77777777" w:rsidTr="00EF714C">
        <w:tc>
          <w:tcPr>
            <w:tcW w:w="2088" w:type="dxa"/>
          </w:tcPr>
          <w:p w14:paraId="2A10163D" w14:textId="77777777" w:rsidR="00965149" w:rsidRDefault="00965149" w:rsidP="00EF714C">
            <w:r>
              <w:t>Alternative Flows</w:t>
            </w:r>
          </w:p>
        </w:tc>
        <w:tc>
          <w:tcPr>
            <w:tcW w:w="7488" w:type="dxa"/>
          </w:tcPr>
          <w:p w14:paraId="4631FCD3" w14:textId="765595F0" w:rsidR="00965149" w:rsidRPr="00613915" w:rsidRDefault="00965149" w:rsidP="00EF714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>
              <w:rPr>
                <w:b/>
              </w:rPr>
              <w:t xml:space="preserve">Step </w:t>
            </w:r>
            <w:r w:rsidR="0098432F">
              <w:rPr>
                <w:b/>
              </w:rPr>
              <w:t>2</w:t>
            </w:r>
            <w:r>
              <w:rPr>
                <w:b/>
              </w:rPr>
              <w:t>:</w:t>
            </w:r>
            <w:r w:rsidRPr="002A1306">
              <w:rPr>
                <w:b/>
              </w:rPr>
              <w:t xml:space="preserve"> </w:t>
            </w:r>
            <w:r w:rsidR="0098432F">
              <w:rPr>
                <w:b/>
              </w:rPr>
              <w:t xml:space="preserve">Adding an existing </w:t>
            </w:r>
            <w:proofErr w:type="gramStart"/>
            <w:r w:rsidR="0098432F">
              <w:rPr>
                <w:b/>
              </w:rPr>
              <w:t>product</w:t>
            </w:r>
            <w:proofErr w:type="gramEnd"/>
          </w:p>
          <w:p w14:paraId="06BCFC41" w14:textId="77777777" w:rsidR="00965149" w:rsidRDefault="00965149" w:rsidP="00EF714C">
            <w:pPr>
              <w:spacing w:line="240" w:lineRule="auto"/>
            </w:pPr>
          </w:p>
          <w:p w14:paraId="2866011D" w14:textId="77777777" w:rsidR="0098432F" w:rsidRDefault="0098432F" w:rsidP="0098432F">
            <w:pPr>
              <w:pStyle w:val="ListParagraph"/>
              <w:numPr>
                <w:ilvl w:val="0"/>
                <w:numId w:val="54"/>
              </w:numPr>
              <w:spacing w:line="240" w:lineRule="auto"/>
            </w:pPr>
            <w:r>
              <w:t>The actor attempts to add a product with information matching an existing product.</w:t>
            </w:r>
          </w:p>
          <w:p w14:paraId="6C4572AD" w14:textId="77777777" w:rsidR="0098432F" w:rsidRDefault="0098432F" w:rsidP="0098432F">
            <w:pPr>
              <w:pStyle w:val="ListParagraph"/>
              <w:numPr>
                <w:ilvl w:val="0"/>
                <w:numId w:val="54"/>
              </w:numPr>
              <w:spacing w:line="240" w:lineRule="auto"/>
            </w:pPr>
            <w:r>
              <w:t>The system detects the duplicate and prompts the actor to provide unique product details.</w:t>
            </w:r>
          </w:p>
          <w:p w14:paraId="3F4D3914" w14:textId="77777777" w:rsidR="0098432F" w:rsidRDefault="0098432F" w:rsidP="0098432F">
            <w:pPr>
              <w:pStyle w:val="ListParagraph"/>
              <w:numPr>
                <w:ilvl w:val="0"/>
                <w:numId w:val="54"/>
              </w:numPr>
              <w:spacing w:line="240" w:lineRule="auto"/>
            </w:pPr>
            <w:r>
              <w:t>The actor resubmits the product details with distinct information.</w:t>
            </w:r>
          </w:p>
          <w:p w14:paraId="10939334" w14:textId="77777777" w:rsidR="0098432F" w:rsidRDefault="0098432F" w:rsidP="0098432F">
            <w:pPr>
              <w:pStyle w:val="ListParagraph"/>
              <w:numPr>
                <w:ilvl w:val="0"/>
                <w:numId w:val="54"/>
              </w:numPr>
              <w:spacing w:line="240" w:lineRule="auto"/>
            </w:pPr>
            <w:r>
              <w:t>The system successfully adds the new product to the catalog.</w:t>
            </w:r>
          </w:p>
          <w:p w14:paraId="731720F9" w14:textId="77777777" w:rsidR="00965149" w:rsidRPr="00E43B7F" w:rsidRDefault="00965149" w:rsidP="00EF714C">
            <w:pPr>
              <w:spacing w:line="240" w:lineRule="auto"/>
            </w:pPr>
          </w:p>
        </w:tc>
      </w:tr>
      <w:tr w:rsidR="00965149" w14:paraId="688C79E7" w14:textId="77777777" w:rsidTr="00EF714C">
        <w:tc>
          <w:tcPr>
            <w:tcW w:w="2088" w:type="dxa"/>
          </w:tcPr>
          <w:p w14:paraId="427A478F" w14:textId="77777777" w:rsidR="00965149" w:rsidRDefault="00965149" w:rsidP="00EF714C">
            <w:r>
              <w:t>Pre-conditions</w:t>
            </w:r>
          </w:p>
        </w:tc>
        <w:tc>
          <w:tcPr>
            <w:tcW w:w="7488" w:type="dxa"/>
          </w:tcPr>
          <w:p w14:paraId="78680301" w14:textId="77777777" w:rsidR="00660EE9" w:rsidRPr="00660EE9" w:rsidRDefault="00660EE9" w:rsidP="00660EE9">
            <w:r w:rsidRPr="00660EE9">
              <w:t>The actor has the necessary permissions to add products.</w:t>
            </w:r>
          </w:p>
          <w:p w14:paraId="009829E9" w14:textId="49484881" w:rsidR="00965149" w:rsidRDefault="00660EE9" w:rsidP="00660EE9">
            <w:r w:rsidRPr="00660EE9">
              <w:t>The actor has access to the product management system or interface.</w:t>
            </w:r>
          </w:p>
        </w:tc>
      </w:tr>
      <w:tr w:rsidR="00965149" w14:paraId="17FD82C4" w14:textId="77777777" w:rsidTr="00EF714C">
        <w:tc>
          <w:tcPr>
            <w:tcW w:w="2088" w:type="dxa"/>
          </w:tcPr>
          <w:p w14:paraId="702D7DD7" w14:textId="77777777" w:rsidR="00965149" w:rsidRDefault="00965149" w:rsidP="00EF714C">
            <w:r>
              <w:t>Post-conditions</w:t>
            </w:r>
          </w:p>
        </w:tc>
        <w:tc>
          <w:tcPr>
            <w:tcW w:w="7488" w:type="dxa"/>
          </w:tcPr>
          <w:p w14:paraId="19F6468E" w14:textId="47381F40" w:rsidR="00965149" w:rsidRDefault="00F373A8" w:rsidP="00EF714C">
            <w:r w:rsidRPr="00F373A8">
              <w:t>The new product is successfully added to the system's product catalog.</w:t>
            </w:r>
          </w:p>
        </w:tc>
      </w:tr>
    </w:tbl>
    <w:p w14:paraId="55C298BA" w14:textId="77777777" w:rsidR="00965149" w:rsidRDefault="00965149" w:rsidP="00014C0D">
      <w:pPr>
        <w:rPr>
          <w:lang w:val="vi-VN"/>
        </w:rPr>
      </w:pPr>
    </w:p>
    <w:p w14:paraId="4D4B9533" w14:textId="77777777" w:rsidR="00A77D41" w:rsidRDefault="00A77D41" w:rsidP="00014C0D">
      <w:pPr>
        <w:rPr>
          <w:lang w:val="vi-VN"/>
        </w:rPr>
      </w:pPr>
    </w:p>
    <w:p w14:paraId="274E6BA8" w14:textId="77777777" w:rsidR="00A77D41" w:rsidRDefault="00A77D41" w:rsidP="00014C0D">
      <w:pPr>
        <w:rPr>
          <w:lang w:val="vi-VN"/>
        </w:rPr>
      </w:pPr>
    </w:p>
    <w:p w14:paraId="2E46494E" w14:textId="77777777" w:rsidR="00A77D41" w:rsidRDefault="00A77D41" w:rsidP="00014C0D">
      <w:pPr>
        <w:rPr>
          <w:lang w:val="vi-VN"/>
        </w:rPr>
      </w:pPr>
    </w:p>
    <w:p w14:paraId="44BC837B" w14:textId="77777777" w:rsidR="00A77D41" w:rsidRDefault="00A77D41" w:rsidP="00014C0D">
      <w:pPr>
        <w:rPr>
          <w:lang w:val="vi-VN"/>
        </w:rPr>
      </w:pPr>
    </w:p>
    <w:p w14:paraId="7BA00C95" w14:textId="77777777" w:rsidR="00A77D41" w:rsidRDefault="00A77D41" w:rsidP="00014C0D">
      <w:pPr>
        <w:rPr>
          <w:lang w:val="vi-VN"/>
        </w:rPr>
      </w:pPr>
    </w:p>
    <w:p w14:paraId="610C7425" w14:textId="77777777" w:rsidR="00A77D41" w:rsidRDefault="00A77D41" w:rsidP="00014C0D">
      <w:pPr>
        <w:rPr>
          <w:lang w:val="vi-VN"/>
        </w:rPr>
      </w:pPr>
    </w:p>
    <w:p w14:paraId="2184C367" w14:textId="77777777" w:rsidR="00A77D41" w:rsidRDefault="00A77D41" w:rsidP="00014C0D">
      <w:pPr>
        <w:rPr>
          <w:lang w:val="vi-VN"/>
        </w:rPr>
      </w:pPr>
    </w:p>
    <w:p w14:paraId="7370FA51" w14:textId="77777777" w:rsidR="00A77D41" w:rsidRDefault="00A77D41" w:rsidP="00014C0D">
      <w:pPr>
        <w:rPr>
          <w:lang w:val="vi-VN"/>
        </w:rPr>
      </w:pPr>
    </w:p>
    <w:p w14:paraId="40ECF12B" w14:textId="77777777" w:rsidR="00A77D41" w:rsidRDefault="00A77D41" w:rsidP="00014C0D">
      <w:pPr>
        <w:rPr>
          <w:lang w:val="vi-VN"/>
        </w:rPr>
      </w:pPr>
    </w:p>
    <w:p w14:paraId="02113CE2" w14:textId="77777777" w:rsidR="00A77D41" w:rsidRDefault="00A77D41" w:rsidP="00014C0D">
      <w:pPr>
        <w:rPr>
          <w:lang w:val="vi-VN"/>
        </w:rPr>
      </w:pPr>
    </w:p>
    <w:p w14:paraId="02679CEF" w14:textId="77777777" w:rsidR="00A77D41" w:rsidRDefault="00A77D41" w:rsidP="00014C0D">
      <w:pPr>
        <w:rPr>
          <w:lang w:val="vi-VN"/>
        </w:rPr>
      </w:pPr>
    </w:p>
    <w:p w14:paraId="74FE09D5" w14:textId="77777777" w:rsidR="00A77D41" w:rsidRDefault="00A77D41" w:rsidP="00014C0D">
      <w:pPr>
        <w:rPr>
          <w:lang w:val="vi-VN"/>
        </w:rPr>
      </w:pPr>
    </w:p>
    <w:p w14:paraId="44EC3064" w14:textId="77777777" w:rsidR="00A77D41" w:rsidRDefault="00A77D41" w:rsidP="00014C0D">
      <w:pPr>
        <w:rPr>
          <w:lang w:val="vi-VN"/>
        </w:rPr>
      </w:pPr>
    </w:p>
    <w:p w14:paraId="614BE302" w14:textId="77777777" w:rsidR="00A77D41" w:rsidRDefault="00A77D41" w:rsidP="00014C0D">
      <w:pPr>
        <w:rPr>
          <w:lang w:val="vi-VN"/>
        </w:rPr>
      </w:pPr>
    </w:p>
    <w:p w14:paraId="2EC746AA" w14:textId="77777777" w:rsidR="00A77D41" w:rsidRDefault="00A77D41" w:rsidP="00014C0D">
      <w:pPr>
        <w:rPr>
          <w:lang w:val="vi-VN"/>
        </w:rPr>
      </w:pPr>
    </w:p>
    <w:p w14:paraId="36F9B0A2" w14:textId="77777777" w:rsidR="00A77D41" w:rsidRDefault="00A77D41" w:rsidP="00014C0D">
      <w:pPr>
        <w:rPr>
          <w:lang w:val="vi-VN"/>
        </w:rPr>
      </w:pPr>
    </w:p>
    <w:p w14:paraId="4876A978" w14:textId="77777777" w:rsidR="00A77D41" w:rsidRDefault="00A77D41" w:rsidP="00014C0D">
      <w:pPr>
        <w:rPr>
          <w:lang w:val="vi-VN"/>
        </w:rPr>
      </w:pPr>
    </w:p>
    <w:p w14:paraId="1EC7B28B" w14:textId="77777777" w:rsidR="00A77D41" w:rsidRDefault="00A77D41" w:rsidP="00014C0D">
      <w:pPr>
        <w:rPr>
          <w:lang w:val="vi-VN"/>
        </w:rPr>
      </w:pPr>
    </w:p>
    <w:p w14:paraId="59F7B419" w14:textId="77777777" w:rsidR="00A77D41" w:rsidRDefault="00A77D41" w:rsidP="00014C0D">
      <w:pPr>
        <w:rPr>
          <w:lang w:val="vi-VN"/>
        </w:rPr>
      </w:pPr>
    </w:p>
    <w:p w14:paraId="394117B7" w14:textId="77777777" w:rsidR="00A77D41" w:rsidRDefault="00A77D41" w:rsidP="00014C0D">
      <w:pPr>
        <w:rPr>
          <w:lang w:val="vi-VN"/>
        </w:rPr>
      </w:pPr>
    </w:p>
    <w:p w14:paraId="1A69042D" w14:textId="77777777" w:rsidR="00A77D41" w:rsidRDefault="00A77D41" w:rsidP="00014C0D">
      <w:pPr>
        <w:rPr>
          <w:lang w:val="vi-VN"/>
        </w:rPr>
      </w:pPr>
    </w:p>
    <w:p w14:paraId="161F8DAB" w14:textId="77777777" w:rsidR="00A77D41" w:rsidRDefault="00A77D41" w:rsidP="00014C0D">
      <w:pPr>
        <w:rPr>
          <w:lang w:val="vi-VN"/>
        </w:rPr>
      </w:pPr>
    </w:p>
    <w:p w14:paraId="0DB684F2" w14:textId="77777777" w:rsidR="00A77D41" w:rsidRDefault="00A77D41" w:rsidP="00014C0D">
      <w:pPr>
        <w:rPr>
          <w:lang w:val="vi-VN"/>
        </w:rPr>
      </w:pPr>
    </w:p>
    <w:p w14:paraId="3EBEBF1B" w14:textId="77777777" w:rsidR="00A77D41" w:rsidRDefault="00A77D41" w:rsidP="00014C0D"/>
    <w:p w14:paraId="416A478E" w14:textId="38C731CD" w:rsidR="00A77D41" w:rsidRPr="00CA6E3E" w:rsidRDefault="00A77D41" w:rsidP="00A77D41">
      <w:pPr>
        <w:pStyle w:val="Heading2"/>
        <w:rPr>
          <w:lang w:val="vi-VN"/>
        </w:rPr>
      </w:pPr>
      <w:r>
        <w:lastRenderedPageBreak/>
        <w:t xml:space="preserve"> </w:t>
      </w:r>
      <w:bookmarkStart w:id="15" w:name="_Toc140793151"/>
      <w:r>
        <w:t xml:space="preserve">Use-case: Delete a </w:t>
      </w:r>
      <w:proofErr w:type="gramStart"/>
      <w:r>
        <w:t>product</w:t>
      </w:r>
      <w:bookmarkEnd w:id="15"/>
      <w:proofErr w:type="gramEnd"/>
    </w:p>
    <w:p w14:paraId="53306E7E" w14:textId="2547EF80" w:rsidR="00084C76" w:rsidRPr="00A77D41" w:rsidRDefault="00084C76" w:rsidP="00014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77D41" w14:paraId="688FC35C" w14:textId="77777777" w:rsidTr="00EF714C">
        <w:tc>
          <w:tcPr>
            <w:tcW w:w="2088" w:type="dxa"/>
          </w:tcPr>
          <w:p w14:paraId="6CBF9FF8" w14:textId="77777777" w:rsidR="00A77D41" w:rsidRDefault="00A77D41" w:rsidP="00EF714C">
            <w:r>
              <w:t>Use case Name</w:t>
            </w:r>
          </w:p>
        </w:tc>
        <w:tc>
          <w:tcPr>
            <w:tcW w:w="7488" w:type="dxa"/>
          </w:tcPr>
          <w:p w14:paraId="0E68E116" w14:textId="066F2877" w:rsidR="00A77D41" w:rsidRDefault="00FB4271" w:rsidP="00EF714C">
            <w:r>
              <w:t xml:space="preserve">Delete </w:t>
            </w:r>
            <w:r w:rsidR="00A77D41">
              <w:t>product</w:t>
            </w:r>
          </w:p>
        </w:tc>
      </w:tr>
      <w:tr w:rsidR="00A77D41" w14:paraId="528E7CAC" w14:textId="77777777" w:rsidTr="00EF714C">
        <w:tc>
          <w:tcPr>
            <w:tcW w:w="2088" w:type="dxa"/>
          </w:tcPr>
          <w:p w14:paraId="6E468D5D" w14:textId="77777777" w:rsidR="00A77D41" w:rsidRDefault="00A77D41" w:rsidP="00EF714C">
            <w:r>
              <w:t>Brief description</w:t>
            </w:r>
          </w:p>
        </w:tc>
        <w:tc>
          <w:tcPr>
            <w:tcW w:w="7488" w:type="dxa"/>
          </w:tcPr>
          <w:p w14:paraId="23AA2D09" w14:textId="19908250" w:rsidR="00A77D41" w:rsidRDefault="00A77D41" w:rsidP="00EF714C">
            <w:r w:rsidRPr="00253488">
              <w:t>This use case describes how</w:t>
            </w:r>
            <w:r>
              <w:t xml:space="preserve"> users </w:t>
            </w:r>
            <w:r w:rsidR="00FB4271">
              <w:t>delete</w:t>
            </w:r>
            <w:r>
              <w:t xml:space="preserve"> a product </w:t>
            </w:r>
            <w:r w:rsidR="00FB4271">
              <w:t>from catalog</w:t>
            </w:r>
          </w:p>
        </w:tc>
      </w:tr>
      <w:tr w:rsidR="00A77D41" w14:paraId="74174E60" w14:textId="77777777" w:rsidTr="00EF714C">
        <w:tc>
          <w:tcPr>
            <w:tcW w:w="2088" w:type="dxa"/>
          </w:tcPr>
          <w:p w14:paraId="3F51BA7C" w14:textId="77777777" w:rsidR="00A77D41" w:rsidRDefault="00A77D41" w:rsidP="00EF714C">
            <w:r>
              <w:t>Actors</w:t>
            </w:r>
          </w:p>
        </w:tc>
        <w:tc>
          <w:tcPr>
            <w:tcW w:w="7488" w:type="dxa"/>
          </w:tcPr>
          <w:p w14:paraId="3D6C0562" w14:textId="77777777" w:rsidR="00A77D41" w:rsidRDefault="00A77D41" w:rsidP="00EF714C">
            <w:r>
              <w:t>Admin, Shop owner, saleperson</w:t>
            </w:r>
          </w:p>
        </w:tc>
      </w:tr>
      <w:tr w:rsidR="00A77D41" w14:paraId="6DFB3831" w14:textId="77777777" w:rsidTr="00EF714C">
        <w:tc>
          <w:tcPr>
            <w:tcW w:w="2088" w:type="dxa"/>
          </w:tcPr>
          <w:p w14:paraId="3D26A78B" w14:textId="77777777" w:rsidR="00A77D41" w:rsidRDefault="00A77D41" w:rsidP="00EF714C">
            <w:r>
              <w:t>Basic Flow</w:t>
            </w:r>
          </w:p>
        </w:tc>
        <w:tc>
          <w:tcPr>
            <w:tcW w:w="7488" w:type="dxa"/>
          </w:tcPr>
          <w:p w14:paraId="7B5509C1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actor accesses the product management system.</w:t>
            </w:r>
          </w:p>
          <w:p w14:paraId="0864330B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system displays a list of existing products and available product management actions.</w:t>
            </w:r>
          </w:p>
          <w:p w14:paraId="0706DF47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actor searches for the specific product they want to delete.</w:t>
            </w:r>
          </w:p>
          <w:p w14:paraId="2DB055B3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system presents the details of the selected product.</w:t>
            </w:r>
          </w:p>
          <w:p w14:paraId="60D482A0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actor confirms their intention to delete the product.</w:t>
            </w:r>
          </w:p>
          <w:p w14:paraId="53A422B8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system prompts for confirmation to proceed with the deletion.</w:t>
            </w:r>
          </w:p>
          <w:p w14:paraId="5AD4CA94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actor confirms the deletion request.</w:t>
            </w:r>
          </w:p>
          <w:p w14:paraId="306C7286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system removes the product from the product catalog.</w:t>
            </w:r>
          </w:p>
          <w:p w14:paraId="4B724197" w14:textId="77777777" w:rsidR="00300E13" w:rsidRDefault="00300E13" w:rsidP="00300E13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The system displays a success message confirming the deletion of the product.</w:t>
            </w:r>
          </w:p>
          <w:p w14:paraId="79CDF9F5" w14:textId="77777777" w:rsidR="00A77D41" w:rsidRPr="004D62D0" w:rsidRDefault="00A77D41" w:rsidP="00EF714C">
            <w:pPr>
              <w:spacing w:line="240" w:lineRule="auto"/>
            </w:pPr>
          </w:p>
        </w:tc>
      </w:tr>
      <w:tr w:rsidR="00A77D41" w14:paraId="1A1F0B1B" w14:textId="77777777" w:rsidTr="00EF714C">
        <w:tc>
          <w:tcPr>
            <w:tcW w:w="2088" w:type="dxa"/>
          </w:tcPr>
          <w:p w14:paraId="59A7AA4F" w14:textId="77777777" w:rsidR="00A77D41" w:rsidRDefault="00A77D41" w:rsidP="00EF714C">
            <w:r>
              <w:t>Alternative Flows</w:t>
            </w:r>
          </w:p>
        </w:tc>
        <w:tc>
          <w:tcPr>
            <w:tcW w:w="7488" w:type="dxa"/>
          </w:tcPr>
          <w:p w14:paraId="103D71F1" w14:textId="58D81D44" w:rsidR="00A77D41" w:rsidRPr="00613915" w:rsidRDefault="00A77D41" w:rsidP="00EF714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>
              <w:rPr>
                <w:b/>
              </w:rPr>
              <w:t xml:space="preserve">Step </w:t>
            </w:r>
            <w:r w:rsidR="0092144C">
              <w:rPr>
                <w:b/>
              </w:rPr>
              <w:t>3</w:t>
            </w:r>
            <w:r>
              <w:rPr>
                <w:b/>
              </w:rPr>
              <w:t>:</w:t>
            </w:r>
            <w:r w:rsidRPr="002A1306">
              <w:rPr>
                <w:b/>
              </w:rPr>
              <w:t xml:space="preserve"> </w:t>
            </w:r>
            <w:r w:rsidR="0092144C">
              <w:rPr>
                <w:b/>
              </w:rPr>
              <w:t>Delete</w:t>
            </w:r>
            <w:r>
              <w:rPr>
                <w:b/>
              </w:rPr>
              <w:t xml:space="preserve"> an </w:t>
            </w:r>
            <w:r w:rsidR="0092144C">
              <w:rPr>
                <w:b/>
              </w:rPr>
              <w:t>un</w:t>
            </w:r>
            <w:r>
              <w:rPr>
                <w:b/>
              </w:rPr>
              <w:t xml:space="preserve">existing </w:t>
            </w:r>
            <w:r w:rsidR="008239A8">
              <w:rPr>
                <w:b/>
              </w:rPr>
              <w:t>product.</w:t>
            </w:r>
          </w:p>
          <w:p w14:paraId="2048EAD7" w14:textId="77777777" w:rsidR="00A77D41" w:rsidRDefault="00A77D41" w:rsidP="00EF714C">
            <w:pPr>
              <w:spacing w:line="240" w:lineRule="auto"/>
            </w:pPr>
          </w:p>
          <w:p w14:paraId="0B80B779" w14:textId="77777777" w:rsidR="0023683A" w:rsidRDefault="0023683A" w:rsidP="0023683A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>The actor attempts to add a product with information matching an existing product.</w:t>
            </w:r>
          </w:p>
          <w:p w14:paraId="640B57EC" w14:textId="77777777" w:rsidR="0023683A" w:rsidRDefault="0023683A" w:rsidP="0023683A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>The system detects the duplicate and prompts the actor to provide unique product details.</w:t>
            </w:r>
          </w:p>
          <w:p w14:paraId="2238F711" w14:textId="77777777" w:rsidR="0023683A" w:rsidRDefault="0023683A" w:rsidP="0023683A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>The actor resubmits the product details with distinct information.</w:t>
            </w:r>
          </w:p>
          <w:p w14:paraId="7E6B0417" w14:textId="77777777" w:rsidR="0023683A" w:rsidRDefault="0023683A" w:rsidP="0023683A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>The system successfully adds the new product to the catalog.</w:t>
            </w:r>
          </w:p>
          <w:p w14:paraId="4FF2366E" w14:textId="77777777" w:rsidR="00A77D41" w:rsidRPr="00E43B7F" w:rsidRDefault="00A77D41" w:rsidP="00EF714C">
            <w:pPr>
              <w:spacing w:line="240" w:lineRule="auto"/>
            </w:pPr>
          </w:p>
        </w:tc>
      </w:tr>
      <w:tr w:rsidR="00A77D41" w14:paraId="0D3677D2" w14:textId="77777777" w:rsidTr="00EF714C">
        <w:tc>
          <w:tcPr>
            <w:tcW w:w="2088" w:type="dxa"/>
          </w:tcPr>
          <w:p w14:paraId="33F9C8ED" w14:textId="77777777" w:rsidR="00A77D41" w:rsidRDefault="00A77D41" w:rsidP="00EF714C">
            <w:r>
              <w:t>Pre-conditions</w:t>
            </w:r>
          </w:p>
        </w:tc>
        <w:tc>
          <w:tcPr>
            <w:tcW w:w="7488" w:type="dxa"/>
          </w:tcPr>
          <w:p w14:paraId="74DB12C6" w14:textId="77777777" w:rsidR="008239A8" w:rsidRPr="008239A8" w:rsidRDefault="008239A8" w:rsidP="008239A8">
            <w:r w:rsidRPr="008239A8">
              <w:t>The actor has the necessary permissions to delete products.</w:t>
            </w:r>
          </w:p>
          <w:p w14:paraId="16EC95AB" w14:textId="136C2726" w:rsidR="00A77D41" w:rsidRDefault="008239A8" w:rsidP="008239A8">
            <w:r w:rsidRPr="008239A8">
              <w:t>The actor has access to the product management system or interface.</w:t>
            </w:r>
          </w:p>
        </w:tc>
      </w:tr>
      <w:tr w:rsidR="00A77D41" w14:paraId="7741834E" w14:textId="77777777" w:rsidTr="00EF714C">
        <w:tc>
          <w:tcPr>
            <w:tcW w:w="2088" w:type="dxa"/>
          </w:tcPr>
          <w:p w14:paraId="7D9F7DB0" w14:textId="77777777" w:rsidR="00A77D41" w:rsidRDefault="00A77D41" w:rsidP="00EF714C">
            <w:r>
              <w:t>Post-conditions</w:t>
            </w:r>
          </w:p>
        </w:tc>
        <w:tc>
          <w:tcPr>
            <w:tcW w:w="7488" w:type="dxa"/>
          </w:tcPr>
          <w:p w14:paraId="6AA5D74D" w14:textId="2D15BD8F" w:rsidR="00A77D41" w:rsidRDefault="000D4CB5" w:rsidP="00EF714C">
            <w:r w:rsidRPr="000D4CB5">
              <w:t>The selected product is successfully removed from the system's product catalog</w:t>
            </w:r>
          </w:p>
        </w:tc>
      </w:tr>
    </w:tbl>
    <w:p w14:paraId="513EF379" w14:textId="77777777" w:rsidR="00084C76" w:rsidRDefault="00084C76" w:rsidP="00014C0D">
      <w:pPr>
        <w:rPr>
          <w:lang w:val="vi-VN"/>
        </w:rPr>
      </w:pPr>
    </w:p>
    <w:p w14:paraId="15292487" w14:textId="77777777" w:rsidR="009241E8" w:rsidRDefault="009241E8" w:rsidP="00014C0D">
      <w:pPr>
        <w:rPr>
          <w:lang w:val="vi-VN"/>
        </w:rPr>
      </w:pPr>
    </w:p>
    <w:p w14:paraId="322CDB69" w14:textId="77777777" w:rsidR="009241E8" w:rsidRDefault="009241E8" w:rsidP="00014C0D">
      <w:pPr>
        <w:rPr>
          <w:lang w:val="vi-VN"/>
        </w:rPr>
      </w:pPr>
    </w:p>
    <w:p w14:paraId="1B93BDF8" w14:textId="77777777" w:rsidR="009241E8" w:rsidRDefault="009241E8" w:rsidP="00014C0D">
      <w:pPr>
        <w:rPr>
          <w:lang w:val="vi-VN"/>
        </w:rPr>
      </w:pPr>
    </w:p>
    <w:p w14:paraId="234AF609" w14:textId="77777777" w:rsidR="009241E8" w:rsidRDefault="009241E8" w:rsidP="00014C0D">
      <w:pPr>
        <w:rPr>
          <w:lang w:val="vi-VN"/>
        </w:rPr>
      </w:pPr>
    </w:p>
    <w:p w14:paraId="1F9E4F5E" w14:textId="77777777" w:rsidR="009241E8" w:rsidRDefault="009241E8" w:rsidP="00014C0D">
      <w:pPr>
        <w:rPr>
          <w:lang w:val="vi-VN"/>
        </w:rPr>
      </w:pPr>
    </w:p>
    <w:p w14:paraId="1449014C" w14:textId="77777777" w:rsidR="009241E8" w:rsidRDefault="009241E8" w:rsidP="00014C0D">
      <w:pPr>
        <w:rPr>
          <w:lang w:val="vi-VN"/>
        </w:rPr>
      </w:pPr>
    </w:p>
    <w:p w14:paraId="19FE2E02" w14:textId="77777777" w:rsidR="009241E8" w:rsidRDefault="009241E8" w:rsidP="00014C0D">
      <w:pPr>
        <w:rPr>
          <w:lang w:val="vi-VN"/>
        </w:rPr>
      </w:pPr>
    </w:p>
    <w:p w14:paraId="43214EDA" w14:textId="77777777" w:rsidR="009241E8" w:rsidRDefault="009241E8" w:rsidP="00014C0D">
      <w:pPr>
        <w:rPr>
          <w:lang w:val="vi-VN"/>
        </w:rPr>
      </w:pPr>
    </w:p>
    <w:p w14:paraId="383A4F27" w14:textId="77777777" w:rsidR="009241E8" w:rsidRDefault="009241E8" w:rsidP="00014C0D">
      <w:pPr>
        <w:rPr>
          <w:lang w:val="vi-VN"/>
        </w:rPr>
      </w:pPr>
    </w:p>
    <w:p w14:paraId="581FE943" w14:textId="77777777" w:rsidR="009241E8" w:rsidRDefault="009241E8" w:rsidP="00014C0D">
      <w:pPr>
        <w:rPr>
          <w:lang w:val="vi-VN"/>
        </w:rPr>
      </w:pPr>
    </w:p>
    <w:p w14:paraId="72071C15" w14:textId="77777777" w:rsidR="009241E8" w:rsidRDefault="009241E8" w:rsidP="00014C0D">
      <w:pPr>
        <w:rPr>
          <w:lang w:val="vi-VN"/>
        </w:rPr>
      </w:pPr>
    </w:p>
    <w:p w14:paraId="00BDAAA6" w14:textId="77777777" w:rsidR="009241E8" w:rsidRDefault="009241E8" w:rsidP="00014C0D">
      <w:pPr>
        <w:rPr>
          <w:lang w:val="vi-VN"/>
        </w:rPr>
      </w:pPr>
    </w:p>
    <w:p w14:paraId="7AC265D6" w14:textId="77777777" w:rsidR="009241E8" w:rsidRDefault="009241E8" w:rsidP="00014C0D">
      <w:pPr>
        <w:rPr>
          <w:lang w:val="vi-VN"/>
        </w:rPr>
      </w:pPr>
    </w:p>
    <w:p w14:paraId="6F102B1F" w14:textId="77777777" w:rsidR="009241E8" w:rsidRDefault="009241E8" w:rsidP="00014C0D">
      <w:pPr>
        <w:rPr>
          <w:lang w:val="vi-VN"/>
        </w:rPr>
      </w:pPr>
    </w:p>
    <w:p w14:paraId="47C3F78F" w14:textId="77777777" w:rsidR="009241E8" w:rsidRDefault="009241E8" w:rsidP="00014C0D">
      <w:pPr>
        <w:rPr>
          <w:lang w:val="vi-VN"/>
        </w:rPr>
      </w:pPr>
    </w:p>
    <w:p w14:paraId="5EF8D32E" w14:textId="60C6C3A7" w:rsidR="009241E8" w:rsidRPr="009241E8" w:rsidRDefault="009241E8" w:rsidP="00014C0D">
      <w:pPr>
        <w:pStyle w:val="Heading2"/>
        <w:rPr>
          <w:lang w:val="vi-VN"/>
        </w:rPr>
      </w:pPr>
      <w:bookmarkStart w:id="16" w:name="_Toc140793152"/>
      <w:r>
        <w:lastRenderedPageBreak/>
        <w:t xml:space="preserve">Use-case: Make </w:t>
      </w:r>
      <w:proofErr w:type="gramStart"/>
      <w:r>
        <w:t>payment</w:t>
      </w:r>
      <w:bookmarkEnd w:id="16"/>
      <w:proofErr w:type="gramEnd"/>
    </w:p>
    <w:p w14:paraId="47906A3E" w14:textId="77777777" w:rsidR="009241E8" w:rsidRDefault="009241E8" w:rsidP="00014C0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241E8" w14:paraId="2F2AA3FA" w14:textId="77777777" w:rsidTr="00EF714C">
        <w:tc>
          <w:tcPr>
            <w:tcW w:w="2088" w:type="dxa"/>
          </w:tcPr>
          <w:p w14:paraId="17DA5EEB" w14:textId="77777777" w:rsidR="009241E8" w:rsidRDefault="009241E8" w:rsidP="00EF714C">
            <w:r>
              <w:t>Use case Name</w:t>
            </w:r>
          </w:p>
        </w:tc>
        <w:tc>
          <w:tcPr>
            <w:tcW w:w="7488" w:type="dxa"/>
          </w:tcPr>
          <w:p w14:paraId="2F7824DB" w14:textId="40A3C240" w:rsidR="009241E8" w:rsidRDefault="009241E8" w:rsidP="00EF714C">
            <w:r>
              <w:t xml:space="preserve">Make payment </w:t>
            </w:r>
          </w:p>
        </w:tc>
      </w:tr>
      <w:tr w:rsidR="009241E8" w14:paraId="7981FE60" w14:textId="77777777" w:rsidTr="00EF714C">
        <w:tc>
          <w:tcPr>
            <w:tcW w:w="2088" w:type="dxa"/>
          </w:tcPr>
          <w:p w14:paraId="11E16D10" w14:textId="77777777" w:rsidR="009241E8" w:rsidRDefault="009241E8" w:rsidP="00EF714C">
            <w:r>
              <w:t>Brief description</w:t>
            </w:r>
          </w:p>
        </w:tc>
        <w:tc>
          <w:tcPr>
            <w:tcW w:w="7488" w:type="dxa"/>
          </w:tcPr>
          <w:p w14:paraId="1021BDFB" w14:textId="7D7EA663" w:rsidR="009241E8" w:rsidRDefault="009241E8" w:rsidP="00EF714C">
            <w:r w:rsidRPr="00253488">
              <w:t>This use case describes how</w:t>
            </w:r>
            <w:r>
              <w:t xml:space="preserve"> customers pay for their cart</w:t>
            </w:r>
          </w:p>
        </w:tc>
      </w:tr>
      <w:tr w:rsidR="009241E8" w14:paraId="42D8C08C" w14:textId="77777777" w:rsidTr="00EF714C">
        <w:tc>
          <w:tcPr>
            <w:tcW w:w="2088" w:type="dxa"/>
          </w:tcPr>
          <w:p w14:paraId="0B08B1EC" w14:textId="77777777" w:rsidR="009241E8" w:rsidRDefault="009241E8" w:rsidP="00EF714C">
            <w:r>
              <w:t>Actors</w:t>
            </w:r>
          </w:p>
        </w:tc>
        <w:tc>
          <w:tcPr>
            <w:tcW w:w="7488" w:type="dxa"/>
          </w:tcPr>
          <w:p w14:paraId="679E66C0" w14:textId="144E7B35" w:rsidR="009241E8" w:rsidRDefault="002C75EF" w:rsidP="00EF714C">
            <w:r>
              <w:t>Diners</w:t>
            </w:r>
          </w:p>
        </w:tc>
      </w:tr>
      <w:tr w:rsidR="009241E8" w14:paraId="51F9B87D" w14:textId="77777777" w:rsidTr="00EF714C">
        <w:tc>
          <w:tcPr>
            <w:tcW w:w="2088" w:type="dxa"/>
          </w:tcPr>
          <w:p w14:paraId="105F8AD0" w14:textId="77777777" w:rsidR="009241E8" w:rsidRDefault="009241E8" w:rsidP="00EF714C">
            <w:r>
              <w:t>Basic Flow</w:t>
            </w:r>
          </w:p>
        </w:tc>
        <w:tc>
          <w:tcPr>
            <w:tcW w:w="7488" w:type="dxa"/>
          </w:tcPr>
          <w:p w14:paraId="23F626E4" w14:textId="77777777" w:rsidR="00F27A14" w:rsidRDefault="00F27A14" w:rsidP="00F27A14">
            <w:pPr>
              <w:pStyle w:val="ListParagraph"/>
              <w:numPr>
                <w:ilvl w:val="0"/>
                <w:numId w:val="57"/>
              </w:numPr>
              <w:spacing w:line="240" w:lineRule="auto"/>
            </w:pPr>
            <w:r>
              <w:t>The customer proceeds to checkout and reviews the cart.</w:t>
            </w:r>
          </w:p>
          <w:p w14:paraId="353EBA04" w14:textId="77777777" w:rsidR="00F27A14" w:rsidRDefault="00F27A14" w:rsidP="00F27A14">
            <w:pPr>
              <w:pStyle w:val="ListParagraph"/>
              <w:numPr>
                <w:ilvl w:val="0"/>
                <w:numId w:val="57"/>
              </w:numPr>
              <w:spacing w:line="240" w:lineRule="auto"/>
            </w:pPr>
            <w:r>
              <w:t>The customer selects a payment method and provides necessary details if required.</w:t>
            </w:r>
          </w:p>
          <w:p w14:paraId="42730657" w14:textId="77777777" w:rsidR="00F27A14" w:rsidRDefault="00F27A14" w:rsidP="00F27A14">
            <w:pPr>
              <w:pStyle w:val="ListParagraph"/>
              <w:numPr>
                <w:ilvl w:val="0"/>
                <w:numId w:val="57"/>
              </w:numPr>
              <w:spacing w:line="240" w:lineRule="auto"/>
            </w:pPr>
            <w:r>
              <w:t>The system securely processes the payment and confirms the transaction.</w:t>
            </w:r>
          </w:p>
          <w:p w14:paraId="51C71E1B" w14:textId="77777777" w:rsidR="00F27A14" w:rsidRDefault="00F27A14" w:rsidP="00F27A14">
            <w:pPr>
              <w:pStyle w:val="ListParagraph"/>
              <w:numPr>
                <w:ilvl w:val="0"/>
                <w:numId w:val="57"/>
              </w:numPr>
              <w:spacing w:line="240" w:lineRule="auto"/>
            </w:pPr>
            <w:r>
              <w:t>The customer receives a payment confirmation and receipt.</w:t>
            </w:r>
          </w:p>
          <w:p w14:paraId="56CB57F2" w14:textId="77777777" w:rsidR="009241E8" w:rsidRPr="004D62D0" w:rsidRDefault="009241E8" w:rsidP="00EF714C">
            <w:pPr>
              <w:spacing w:line="240" w:lineRule="auto"/>
            </w:pPr>
          </w:p>
        </w:tc>
      </w:tr>
      <w:tr w:rsidR="009241E8" w14:paraId="263024A8" w14:textId="77777777" w:rsidTr="00EF714C">
        <w:tc>
          <w:tcPr>
            <w:tcW w:w="2088" w:type="dxa"/>
          </w:tcPr>
          <w:p w14:paraId="74278633" w14:textId="77777777" w:rsidR="009241E8" w:rsidRDefault="009241E8" w:rsidP="00EF714C">
            <w:r>
              <w:t>Alternative Flows</w:t>
            </w:r>
          </w:p>
        </w:tc>
        <w:tc>
          <w:tcPr>
            <w:tcW w:w="7488" w:type="dxa"/>
          </w:tcPr>
          <w:p w14:paraId="2B5436DC" w14:textId="5BB62E00" w:rsidR="009241E8" w:rsidRPr="00613915" w:rsidRDefault="009241E8" w:rsidP="00EF714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>
              <w:rPr>
                <w:b/>
              </w:rPr>
              <w:t xml:space="preserve">Step </w:t>
            </w:r>
            <w:r w:rsidR="0070385A">
              <w:rPr>
                <w:b/>
              </w:rPr>
              <w:t>2</w:t>
            </w:r>
            <w:r>
              <w:rPr>
                <w:b/>
              </w:rPr>
              <w:t>:</w:t>
            </w:r>
            <w:r w:rsidR="0070385A">
              <w:t xml:space="preserve"> </w:t>
            </w:r>
            <w:r w:rsidR="0070385A" w:rsidRPr="0070385A">
              <w:rPr>
                <w:b/>
              </w:rPr>
              <w:t>Payment Declined</w:t>
            </w:r>
            <w:r>
              <w:rPr>
                <w:b/>
              </w:rPr>
              <w:t>.</w:t>
            </w:r>
          </w:p>
          <w:p w14:paraId="58C951CA" w14:textId="77777777" w:rsidR="009241E8" w:rsidRDefault="009241E8" w:rsidP="00EF714C">
            <w:pPr>
              <w:spacing w:line="240" w:lineRule="auto"/>
            </w:pPr>
          </w:p>
          <w:p w14:paraId="3891DD55" w14:textId="77777777" w:rsidR="007B3237" w:rsidRDefault="007B3237" w:rsidP="007B3237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The customer's payment is declined during checkout.</w:t>
            </w:r>
          </w:p>
          <w:p w14:paraId="4EE4D1A1" w14:textId="77777777" w:rsidR="007B3237" w:rsidRDefault="007B3237" w:rsidP="007B3237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The system displays an error message and prompts the customer to try another payment method or verify payment details.</w:t>
            </w:r>
          </w:p>
          <w:p w14:paraId="3B4AFFD4" w14:textId="77777777" w:rsidR="007B3237" w:rsidRDefault="007B3237" w:rsidP="007B3237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The customer resubmits the payment request with an alternative method or corrected details.</w:t>
            </w:r>
          </w:p>
          <w:p w14:paraId="474548E6" w14:textId="77777777" w:rsidR="007B3237" w:rsidRDefault="007B3237" w:rsidP="007B3237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The payment is successfully processed, and the system confirms the transaction.</w:t>
            </w:r>
          </w:p>
          <w:p w14:paraId="480A7413" w14:textId="77777777" w:rsidR="007B3237" w:rsidRDefault="007B3237" w:rsidP="007B3237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>The customer receives a payment confirmation and receipt.</w:t>
            </w:r>
          </w:p>
          <w:p w14:paraId="57AD15F4" w14:textId="77777777" w:rsidR="009241E8" w:rsidRPr="00E43B7F" w:rsidRDefault="009241E8" w:rsidP="00EF714C">
            <w:pPr>
              <w:spacing w:line="240" w:lineRule="auto"/>
            </w:pPr>
          </w:p>
        </w:tc>
      </w:tr>
      <w:tr w:rsidR="009241E8" w14:paraId="0A26D71A" w14:textId="77777777" w:rsidTr="00EF714C">
        <w:tc>
          <w:tcPr>
            <w:tcW w:w="2088" w:type="dxa"/>
          </w:tcPr>
          <w:p w14:paraId="1FFB13E7" w14:textId="77777777" w:rsidR="009241E8" w:rsidRDefault="009241E8" w:rsidP="00EF714C">
            <w:r>
              <w:t>Pre-conditions</w:t>
            </w:r>
          </w:p>
        </w:tc>
        <w:tc>
          <w:tcPr>
            <w:tcW w:w="7488" w:type="dxa"/>
          </w:tcPr>
          <w:p w14:paraId="5035D421" w14:textId="77777777" w:rsidR="00610365" w:rsidRPr="00610365" w:rsidRDefault="00610365" w:rsidP="00610365">
            <w:r w:rsidRPr="00610365">
              <w:t>The customer has added products to their cart and is ready to proceed with the payment.</w:t>
            </w:r>
          </w:p>
          <w:p w14:paraId="2C9FD122" w14:textId="3C17D90B" w:rsidR="009241E8" w:rsidRDefault="00610365" w:rsidP="00610365">
            <w:r w:rsidRPr="00610365">
              <w:t>The customer has a valid payment method linked to their account or is willing to provide payment details.</w:t>
            </w:r>
          </w:p>
        </w:tc>
      </w:tr>
      <w:tr w:rsidR="009241E8" w14:paraId="447F09A9" w14:textId="77777777" w:rsidTr="00EF714C">
        <w:tc>
          <w:tcPr>
            <w:tcW w:w="2088" w:type="dxa"/>
          </w:tcPr>
          <w:p w14:paraId="0F16BA71" w14:textId="77777777" w:rsidR="009241E8" w:rsidRDefault="009241E8" w:rsidP="00EF714C">
            <w:r>
              <w:t>Post-conditions</w:t>
            </w:r>
          </w:p>
        </w:tc>
        <w:tc>
          <w:tcPr>
            <w:tcW w:w="7488" w:type="dxa"/>
          </w:tcPr>
          <w:p w14:paraId="4AA09BAB" w14:textId="77777777" w:rsidR="0086763C" w:rsidRPr="0086763C" w:rsidRDefault="0086763C" w:rsidP="0086763C">
            <w:r w:rsidRPr="0086763C">
              <w:t>The payment for the cart is successfully processed.</w:t>
            </w:r>
          </w:p>
          <w:p w14:paraId="75FB4B27" w14:textId="0E80D999" w:rsidR="009241E8" w:rsidRDefault="0086763C" w:rsidP="0086763C">
            <w:r w:rsidRPr="0086763C">
              <w:t>The customer receives a payment confirmation and receipt.</w:t>
            </w:r>
          </w:p>
        </w:tc>
      </w:tr>
    </w:tbl>
    <w:p w14:paraId="12A67863" w14:textId="77777777" w:rsidR="009241E8" w:rsidRDefault="009241E8" w:rsidP="00014C0D">
      <w:pPr>
        <w:rPr>
          <w:lang w:val="vi-VN"/>
        </w:rPr>
      </w:pPr>
    </w:p>
    <w:p w14:paraId="4BD9A74B" w14:textId="77777777" w:rsidR="00B8622E" w:rsidRDefault="00B8622E" w:rsidP="00014C0D">
      <w:pPr>
        <w:rPr>
          <w:lang w:val="vi-VN"/>
        </w:rPr>
      </w:pPr>
    </w:p>
    <w:p w14:paraId="60915352" w14:textId="77777777" w:rsidR="00B8622E" w:rsidRDefault="00B8622E" w:rsidP="00014C0D">
      <w:pPr>
        <w:rPr>
          <w:lang w:val="vi-VN"/>
        </w:rPr>
      </w:pPr>
    </w:p>
    <w:p w14:paraId="3C7A1EE1" w14:textId="77777777" w:rsidR="00B8622E" w:rsidRDefault="00B8622E" w:rsidP="00014C0D">
      <w:pPr>
        <w:rPr>
          <w:lang w:val="vi-VN"/>
        </w:rPr>
      </w:pPr>
    </w:p>
    <w:p w14:paraId="690E8C48" w14:textId="77777777" w:rsidR="00B8622E" w:rsidRDefault="00B8622E" w:rsidP="00014C0D">
      <w:pPr>
        <w:rPr>
          <w:lang w:val="vi-VN"/>
        </w:rPr>
      </w:pPr>
    </w:p>
    <w:p w14:paraId="276EF583" w14:textId="77777777" w:rsidR="00B8622E" w:rsidRDefault="00B8622E" w:rsidP="00014C0D">
      <w:pPr>
        <w:rPr>
          <w:lang w:val="vi-VN"/>
        </w:rPr>
      </w:pPr>
    </w:p>
    <w:p w14:paraId="702C07AC" w14:textId="77777777" w:rsidR="00B8622E" w:rsidRDefault="00B8622E" w:rsidP="00014C0D">
      <w:pPr>
        <w:rPr>
          <w:lang w:val="vi-VN"/>
        </w:rPr>
      </w:pPr>
    </w:p>
    <w:p w14:paraId="01F111A5" w14:textId="77777777" w:rsidR="00B8622E" w:rsidRDefault="00B8622E" w:rsidP="00014C0D">
      <w:pPr>
        <w:rPr>
          <w:lang w:val="vi-VN"/>
        </w:rPr>
      </w:pPr>
    </w:p>
    <w:p w14:paraId="31CE4E0B" w14:textId="77777777" w:rsidR="00B8622E" w:rsidRDefault="00B8622E" w:rsidP="00014C0D">
      <w:pPr>
        <w:rPr>
          <w:lang w:val="vi-VN"/>
        </w:rPr>
      </w:pPr>
    </w:p>
    <w:p w14:paraId="2F782B79" w14:textId="77777777" w:rsidR="00B8622E" w:rsidRDefault="00B8622E" w:rsidP="00014C0D">
      <w:pPr>
        <w:rPr>
          <w:lang w:val="vi-VN"/>
        </w:rPr>
      </w:pPr>
    </w:p>
    <w:p w14:paraId="1D7FFB8C" w14:textId="77777777" w:rsidR="00B8622E" w:rsidRDefault="00B8622E" w:rsidP="00014C0D">
      <w:pPr>
        <w:rPr>
          <w:lang w:val="vi-VN"/>
        </w:rPr>
      </w:pPr>
    </w:p>
    <w:p w14:paraId="63002660" w14:textId="77777777" w:rsidR="00B8622E" w:rsidRDefault="00B8622E" w:rsidP="00014C0D">
      <w:pPr>
        <w:rPr>
          <w:lang w:val="vi-VN"/>
        </w:rPr>
      </w:pPr>
    </w:p>
    <w:p w14:paraId="32A4C32F" w14:textId="77777777" w:rsidR="00B8622E" w:rsidRDefault="00B8622E" w:rsidP="00014C0D">
      <w:pPr>
        <w:rPr>
          <w:lang w:val="vi-VN"/>
        </w:rPr>
      </w:pPr>
    </w:p>
    <w:p w14:paraId="49289698" w14:textId="77777777" w:rsidR="00B8622E" w:rsidRDefault="00B8622E" w:rsidP="00014C0D">
      <w:pPr>
        <w:rPr>
          <w:lang w:val="vi-VN"/>
        </w:rPr>
      </w:pPr>
    </w:p>
    <w:p w14:paraId="12E9CF78" w14:textId="77777777" w:rsidR="00B8622E" w:rsidRDefault="00B8622E" w:rsidP="00014C0D">
      <w:pPr>
        <w:rPr>
          <w:lang w:val="vi-VN"/>
        </w:rPr>
      </w:pPr>
    </w:p>
    <w:p w14:paraId="6C47D631" w14:textId="77777777" w:rsidR="00B8622E" w:rsidRDefault="00B8622E" w:rsidP="00014C0D">
      <w:pPr>
        <w:rPr>
          <w:lang w:val="vi-VN"/>
        </w:rPr>
      </w:pPr>
    </w:p>
    <w:p w14:paraId="2A09229A" w14:textId="77777777" w:rsidR="00B8622E" w:rsidRDefault="00B8622E" w:rsidP="00014C0D">
      <w:pPr>
        <w:rPr>
          <w:lang w:val="vi-VN"/>
        </w:rPr>
      </w:pPr>
    </w:p>
    <w:p w14:paraId="4D9AFF7C" w14:textId="77777777" w:rsidR="00B8622E" w:rsidRDefault="00B8622E" w:rsidP="00014C0D">
      <w:pPr>
        <w:rPr>
          <w:lang w:val="vi-VN"/>
        </w:rPr>
      </w:pPr>
    </w:p>
    <w:p w14:paraId="0A876B6C" w14:textId="02F7396F" w:rsidR="00297E4F" w:rsidRPr="009241E8" w:rsidRDefault="00297E4F" w:rsidP="00297E4F">
      <w:pPr>
        <w:pStyle w:val="Heading2"/>
        <w:rPr>
          <w:lang w:val="vi-VN"/>
        </w:rPr>
      </w:pPr>
      <w:bookmarkStart w:id="17" w:name="_Toc140793153"/>
      <w:r>
        <w:lastRenderedPageBreak/>
        <w:t>Use-case: Assign Internet</w:t>
      </w:r>
      <w:bookmarkEnd w:id="17"/>
    </w:p>
    <w:p w14:paraId="0532D7A4" w14:textId="77777777" w:rsidR="00297E4F" w:rsidRDefault="00297E4F" w:rsidP="00014C0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97E4F" w14:paraId="28C79141" w14:textId="77777777" w:rsidTr="00EF714C">
        <w:tc>
          <w:tcPr>
            <w:tcW w:w="2088" w:type="dxa"/>
          </w:tcPr>
          <w:p w14:paraId="633AAABD" w14:textId="77777777" w:rsidR="00297E4F" w:rsidRDefault="00297E4F" w:rsidP="00EF714C">
            <w:r>
              <w:t>Use case Name</w:t>
            </w:r>
          </w:p>
        </w:tc>
        <w:tc>
          <w:tcPr>
            <w:tcW w:w="7488" w:type="dxa"/>
          </w:tcPr>
          <w:p w14:paraId="5CB50D2E" w14:textId="17F380AB" w:rsidR="00297E4F" w:rsidRDefault="00297E4F" w:rsidP="00EF714C">
            <w:r>
              <w:t>Assign internet</w:t>
            </w:r>
          </w:p>
        </w:tc>
      </w:tr>
      <w:tr w:rsidR="00297E4F" w14:paraId="07EF2EE8" w14:textId="77777777" w:rsidTr="00EF714C">
        <w:tc>
          <w:tcPr>
            <w:tcW w:w="2088" w:type="dxa"/>
          </w:tcPr>
          <w:p w14:paraId="0B1C218A" w14:textId="77777777" w:rsidR="00297E4F" w:rsidRDefault="00297E4F" w:rsidP="00EF714C">
            <w:r>
              <w:t>Brief description</w:t>
            </w:r>
          </w:p>
        </w:tc>
        <w:tc>
          <w:tcPr>
            <w:tcW w:w="7488" w:type="dxa"/>
          </w:tcPr>
          <w:p w14:paraId="513F6414" w14:textId="56F6DFEE" w:rsidR="00297E4F" w:rsidRDefault="00297E4F" w:rsidP="00EF714C">
            <w:r w:rsidRPr="00253488">
              <w:t>This use case describes how</w:t>
            </w:r>
            <w:r>
              <w:t xml:space="preserve"> admin assign internet for website</w:t>
            </w:r>
          </w:p>
        </w:tc>
      </w:tr>
      <w:tr w:rsidR="00297E4F" w14:paraId="197EBA12" w14:textId="77777777" w:rsidTr="00EF714C">
        <w:tc>
          <w:tcPr>
            <w:tcW w:w="2088" w:type="dxa"/>
          </w:tcPr>
          <w:p w14:paraId="7DE73360" w14:textId="77777777" w:rsidR="00297E4F" w:rsidRDefault="00297E4F" w:rsidP="00EF714C">
            <w:r>
              <w:t>Actors</w:t>
            </w:r>
          </w:p>
        </w:tc>
        <w:tc>
          <w:tcPr>
            <w:tcW w:w="7488" w:type="dxa"/>
          </w:tcPr>
          <w:p w14:paraId="29AAD373" w14:textId="1317291E" w:rsidR="00297E4F" w:rsidRDefault="00297E4F" w:rsidP="00EF714C">
            <w:r>
              <w:t>Admin</w:t>
            </w:r>
          </w:p>
        </w:tc>
      </w:tr>
      <w:tr w:rsidR="00297E4F" w14:paraId="327570FB" w14:textId="77777777" w:rsidTr="00EF714C">
        <w:tc>
          <w:tcPr>
            <w:tcW w:w="2088" w:type="dxa"/>
          </w:tcPr>
          <w:p w14:paraId="2DB50F78" w14:textId="77777777" w:rsidR="00297E4F" w:rsidRDefault="00297E4F" w:rsidP="00EF714C">
            <w:r>
              <w:t>Basic Flow</w:t>
            </w:r>
          </w:p>
        </w:tc>
        <w:tc>
          <w:tcPr>
            <w:tcW w:w="7488" w:type="dxa"/>
          </w:tcPr>
          <w:p w14:paraId="3978241D" w14:textId="77777777" w:rsidR="00213438" w:rsidRDefault="00213438" w:rsidP="00213438">
            <w:pPr>
              <w:pStyle w:val="ListParagraph"/>
              <w:numPr>
                <w:ilvl w:val="0"/>
                <w:numId w:val="59"/>
              </w:numPr>
              <w:spacing w:line="240" w:lineRule="auto"/>
            </w:pPr>
            <w:r>
              <w:t>The administrator selects the user or location to assign the internet service.</w:t>
            </w:r>
          </w:p>
          <w:p w14:paraId="510E32D1" w14:textId="77777777" w:rsidR="00213438" w:rsidRDefault="00213438" w:rsidP="00213438">
            <w:pPr>
              <w:pStyle w:val="ListParagraph"/>
              <w:numPr>
                <w:ilvl w:val="0"/>
                <w:numId w:val="59"/>
              </w:numPr>
              <w:spacing w:line="240" w:lineRule="auto"/>
            </w:pPr>
            <w:r>
              <w:t>The administrator chooses the appropriate internet plan or configuration.</w:t>
            </w:r>
          </w:p>
          <w:p w14:paraId="28C0644D" w14:textId="77777777" w:rsidR="00213438" w:rsidRDefault="00213438" w:rsidP="00213438">
            <w:pPr>
              <w:pStyle w:val="ListParagraph"/>
              <w:numPr>
                <w:ilvl w:val="0"/>
                <w:numId w:val="59"/>
              </w:numPr>
              <w:spacing w:line="240" w:lineRule="auto"/>
            </w:pPr>
            <w:r>
              <w:t>The internet is successfully assigned, and the service becomes available to the specified user or location.</w:t>
            </w:r>
          </w:p>
          <w:p w14:paraId="2FC84E6D" w14:textId="77777777" w:rsidR="00297E4F" w:rsidRPr="004D62D0" w:rsidRDefault="00297E4F" w:rsidP="00EF714C">
            <w:pPr>
              <w:spacing w:line="240" w:lineRule="auto"/>
            </w:pPr>
          </w:p>
        </w:tc>
      </w:tr>
      <w:tr w:rsidR="00297E4F" w14:paraId="1FDF4278" w14:textId="77777777" w:rsidTr="00EF714C">
        <w:tc>
          <w:tcPr>
            <w:tcW w:w="2088" w:type="dxa"/>
          </w:tcPr>
          <w:p w14:paraId="5E7C2EAA" w14:textId="77777777" w:rsidR="00297E4F" w:rsidRDefault="00297E4F" w:rsidP="00EF714C">
            <w:r>
              <w:t>Alternative Flows</w:t>
            </w:r>
          </w:p>
        </w:tc>
        <w:tc>
          <w:tcPr>
            <w:tcW w:w="7488" w:type="dxa"/>
          </w:tcPr>
          <w:p w14:paraId="5D1715A9" w14:textId="765D05C6" w:rsidR="00297E4F" w:rsidRPr="00613915" w:rsidRDefault="00297E4F" w:rsidP="00EF714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>
              <w:rPr>
                <w:b/>
              </w:rPr>
              <w:t xml:space="preserve">Step </w:t>
            </w:r>
            <w:r w:rsidR="00021006">
              <w:rPr>
                <w:b/>
              </w:rPr>
              <w:t>2</w:t>
            </w:r>
            <w:r>
              <w:rPr>
                <w:b/>
              </w:rPr>
              <w:t>:</w:t>
            </w:r>
            <w:r>
              <w:t xml:space="preserve"> </w:t>
            </w:r>
            <w:r w:rsidR="00021006" w:rsidRPr="00021006">
              <w:rPr>
                <w:b/>
              </w:rPr>
              <w:t>Assignment Validation Failure</w:t>
            </w:r>
            <w:r>
              <w:rPr>
                <w:b/>
              </w:rPr>
              <w:t>.</w:t>
            </w:r>
          </w:p>
          <w:p w14:paraId="59A6CF6E" w14:textId="77777777" w:rsidR="00297E4F" w:rsidRDefault="00297E4F" w:rsidP="00EF714C">
            <w:pPr>
              <w:spacing w:line="240" w:lineRule="auto"/>
            </w:pPr>
          </w:p>
          <w:p w14:paraId="6EA7F435" w14:textId="77777777" w:rsidR="00D50742" w:rsidRDefault="00D50742" w:rsidP="00D50742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The system detects conflicting assignments or invalid details.</w:t>
            </w:r>
          </w:p>
          <w:p w14:paraId="3C508B1E" w14:textId="77777777" w:rsidR="00D50742" w:rsidRDefault="00D50742" w:rsidP="00D50742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The system displays an error message indicating the validation errors.</w:t>
            </w:r>
          </w:p>
          <w:p w14:paraId="78F5CD18" w14:textId="77777777" w:rsidR="00D50742" w:rsidRDefault="00D50742" w:rsidP="00D50742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The administrator is prompted to correct the conflicting details or resolve any constraints before resubmitting the assignment request.</w:t>
            </w:r>
          </w:p>
          <w:p w14:paraId="1E723EC8" w14:textId="77777777" w:rsidR="00297E4F" w:rsidRPr="00E43B7F" w:rsidRDefault="00297E4F" w:rsidP="00EF714C">
            <w:pPr>
              <w:spacing w:line="240" w:lineRule="auto"/>
            </w:pPr>
          </w:p>
        </w:tc>
      </w:tr>
      <w:tr w:rsidR="00297E4F" w14:paraId="1CEF50E6" w14:textId="77777777" w:rsidTr="00EF714C">
        <w:tc>
          <w:tcPr>
            <w:tcW w:w="2088" w:type="dxa"/>
          </w:tcPr>
          <w:p w14:paraId="5305B7D4" w14:textId="77777777" w:rsidR="00297E4F" w:rsidRDefault="00297E4F" w:rsidP="00EF714C">
            <w:r>
              <w:t>Pre-conditions</w:t>
            </w:r>
          </w:p>
        </w:tc>
        <w:tc>
          <w:tcPr>
            <w:tcW w:w="7488" w:type="dxa"/>
          </w:tcPr>
          <w:p w14:paraId="5B0F5213" w14:textId="77777777" w:rsidR="008C7FDA" w:rsidRPr="008C7FDA" w:rsidRDefault="008C7FDA" w:rsidP="008C7FDA">
            <w:r w:rsidRPr="008C7FDA">
              <w:t>The administrator has the necessary permissions and access to manage internet assignments.</w:t>
            </w:r>
          </w:p>
          <w:p w14:paraId="0DB61278" w14:textId="75CC97F0" w:rsidR="00297E4F" w:rsidRDefault="008C7FDA" w:rsidP="008C7FDA">
            <w:r w:rsidRPr="008C7FDA">
              <w:t>The internet service is available and accessible to be assigned.</w:t>
            </w:r>
          </w:p>
        </w:tc>
      </w:tr>
      <w:tr w:rsidR="00297E4F" w14:paraId="16A3ABBD" w14:textId="77777777" w:rsidTr="00EF714C">
        <w:tc>
          <w:tcPr>
            <w:tcW w:w="2088" w:type="dxa"/>
          </w:tcPr>
          <w:p w14:paraId="23FF5016" w14:textId="77777777" w:rsidR="00297E4F" w:rsidRDefault="00297E4F" w:rsidP="00EF714C">
            <w:r>
              <w:t>Post-conditions</w:t>
            </w:r>
          </w:p>
        </w:tc>
        <w:tc>
          <w:tcPr>
            <w:tcW w:w="7488" w:type="dxa"/>
          </w:tcPr>
          <w:p w14:paraId="4611096E" w14:textId="29625BC6" w:rsidR="00297E4F" w:rsidRDefault="00DF46E4" w:rsidP="00EF714C">
            <w:r w:rsidRPr="00DF46E4">
              <w:t>The internet is successfully assigned to the specified user or location.</w:t>
            </w:r>
          </w:p>
        </w:tc>
      </w:tr>
    </w:tbl>
    <w:p w14:paraId="3D05AD18" w14:textId="77777777" w:rsidR="00B8622E" w:rsidRDefault="00B8622E" w:rsidP="00014C0D">
      <w:pPr>
        <w:rPr>
          <w:lang w:val="vi-VN"/>
        </w:rPr>
      </w:pPr>
    </w:p>
    <w:p w14:paraId="0FB3CD6D" w14:textId="77777777" w:rsidR="00B8622E" w:rsidRDefault="00B8622E" w:rsidP="00014C0D">
      <w:pPr>
        <w:rPr>
          <w:lang w:val="vi-VN"/>
        </w:rPr>
      </w:pPr>
    </w:p>
    <w:p w14:paraId="266D29D3" w14:textId="77777777" w:rsidR="001B1849" w:rsidRDefault="001B1849" w:rsidP="00014C0D">
      <w:pPr>
        <w:rPr>
          <w:lang w:val="vi-VN"/>
        </w:rPr>
      </w:pPr>
    </w:p>
    <w:p w14:paraId="6B84F9CD" w14:textId="77777777" w:rsidR="001B1849" w:rsidRDefault="001B1849" w:rsidP="00014C0D">
      <w:pPr>
        <w:rPr>
          <w:lang w:val="vi-VN"/>
        </w:rPr>
      </w:pPr>
    </w:p>
    <w:p w14:paraId="51FA612F" w14:textId="77777777" w:rsidR="001B1849" w:rsidRDefault="001B1849" w:rsidP="00014C0D">
      <w:pPr>
        <w:rPr>
          <w:lang w:val="vi-VN"/>
        </w:rPr>
      </w:pPr>
    </w:p>
    <w:p w14:paraId="7A808AAB" w14:textId="77777777" w:rsidR="001B1849" w:rsidRDefault="001B1849" w:rsidP="00014C0D">
      <w:pPr>
        <w:rPr>
          <w:lang w:val="vi-VN"/>
        </w:rPr>
      </w:pPr>
    </w:p>
    <w:p w14:paraId="3F5F13F0" w14:textId="77777777" w:rsidR="001B1849" w:rsidRDefault="001B1849" w:rsidP="00014C0D">
      <w:pPr>
        <w:rPr>
          <w:lang w:val="vi-VN"/>
        </w:rPr>
      </w:pPr>
    </w:p>
    <w:p w14:paraId="573DFB97" w14:textId="77777777" w:rsidR="001B1849" w:rsidRDefault="001B1849" w:rsidP="00014C0D">
      <w:pPr>
        <w:rPr>
          <w:lang w:val="vi-VN"/>
        </w:rPr>
      </w:pPr>
    </w:p>
    <w:p w14:paraId="4250C123" w14:textId="77777777" w:rsidR="001B1849" w:rsidRDefault="001B1849" w:rsidP="00014C0D">
      <w:pPr>
        <w:rPr>
          <w:lang w:val="vi-VN"/>
        </w:rPr>
      </w:pPr>
    </w:p>
    <w:p w14:paraId="501ACF65" w14:textId="77777777" w:rsidR="001B1849" w:rsidRDefault="001B1849" w:rsidP="00014C0D">
      <w:pPr>
        <w:rPr>
          <w:lang w:val="vi-VN"/>
        </w:rPr>
      </w:pPr>
    </w:p>
    <w:p w14:paraId="3C5F8868" w14:textId="77777777" w:rsidR="001B1849" w:rsidRDefault="001B1849" w:rsidP="00014C0D">
      <w:pPr>
        <w:rPr>
          <w:lang w:val="vi-VN"/>
        </w:rPr>
      </w:pPr>
    </w:p>
    <w:p w14:paraId="12E9C59C" w14:textId="77777777" w:rsidR="001B1849" w:rsidRDefault="001B1849" w:rsidP="00014C0D">
      <w:pPr>
        <w:rPr>
          <w:lang w:val="vi-VN"/>
        </w:rPr>
      </w:pPr>
    </w:p>
    <w:p w14:paraId="3EC62198" w14:textId="77777777" w:rsidR="001B1849" w:rsidRDefault="001B1849" w:rsidP="00014C0D">
      <w:pPr>
        <w:rPr>
          <w:lang w:val="vi-VN"/>
        </w:rPr>
      </w:pPr>
    </w:p>
    <w:p w14:paraId="7193E2F2" w14:textId="77777777" w:rsidR="001B1849" w:rsidRDefault="001B1849" w:rsidP="00014C0D">
      <w:pPr>
        <w:rPr>
          <w:lang w:val="vi-VN"/>
        </w:rPr>
      </w:pPr>
    </w:p>
    <w:p w14:paraId="4098E99A" w14:textId="77777777" w:rsidR="001B1849" w:rsidRDefault="001B1849" w:rsidP="00014C0D">
      <w:pPr>
        <w:rPr>
          <w:lang w:val="vi-VN"/>
        </w:rPr>
      </w:pPr>
    </w:p>
    <w:p w14:paraId="3C917C30" w14:textId="77777777" w:rsidR="001B1849" w:rsidRDefault="001B1849" w:rsidP="00014C0D">
      <w:pPr>
        <w:rPr>
          <w:lang w:val="vi-VN"/>
        </w:rPr>
      </w:pPr>
    </w:p>
    <w:p w14:paraId="64B0FD02" w14:textId="77777777" w:rsidR="001B1849" w:rsidRDefault="001B1849" w:rsidP="00014C0D">
      <w:pPr>
        <w:rPr>
          <w:lang w:val="vi-VN"/>
        </w:rPr>
      </w:pPr>
    </w:p>
    <w:p w14:paraId="61A5C451" w14:textId="77777777" w:rsidR="001B1849" w:rsidRDefault="001B1849" w:rsidP="00014C0D">
      <w:pPr>
        <w:rPr>
          <w:lang w:val="vi-VN"/>
        </w:rPr>
      </w:pPr>
    </w:p>
    <w:p w14:paraId="74AD2BAE" w14:textId="77777777" w:rsidR="001B1849" w:rsidRDefault="001B1849" w:rsidP="00014C0D">
      <w:pPr>
        <w:rPr>
          <w:lang w:val="vi-VN"/>
        </w:rPr>
      </w:pPr>
    </w:p>
    <w:p w14:paraId="4B0AC9F7" w14:textId="77777777" w:rsidR="001B1849" w:rsidRDefault="001B1849" w:rsidP="00014C0D">
      <w:pPr>
        <w:rPr>
          <w:lang w:val="vi-VN"/>
        </w:rPr>
      </w:pPr>
    </w:p>
    <w:p w14:paraId="3EAB0D07" w14:textId="77777777" w:rsidR="001B1849" w:rsidRDefault="001B1849" w:rsidP="00014C0D">
      <w:pPr>
        <w:rPr>
          <w:lang w:val="vi-VN"/>
        </w:rPr>
      </w:pPr>
    </w:p>
    <w:p w14:paraId="2D4F5A00" w14:textId="77777777" w:rsidR="001B1849" w:rsidRDefault="001B1849" w:rsidP="00014C0D">
      <w:pPr>
        <w:rPr>
          <w:lang w:val="vi-VN"/>
        </w:rPr>
      </w:pPr>
    </w:p>
    <w:p w14:paraId="26014674" w14:textId="77777777" w:rsidR="001B1849" w:rsidRDefault="001B1849" w:rsidP="00014C0D">
      <w:pPr>
        <w:rPr>
          <w:lang w:val="vi-VN"/>
        </w:rPr>
      </w:pPr>
    </w:p>
    <w:p w14:paraId="6E2E9272" w14:textId="77777777" w:rsidR="001B1849" w:rsidRDefault="001B1849" w:rsidP="00014C0D">
      <w:pPr>
        <w:rPr>
          <w:lang w:val="vi-VN"/>
        </w:rPr>
      </w:pPr>
    </w:p>
    <w:p w14:paraId="55EF918C" w14:textId="501CBDCE" w:rsidR="001B1849" w:rsidRPr="001B1849" w:rsidRDefault="001B1849" w:rsidP="00014C0D">
      <w:pPr>
        <w:pStyle w:val="Heading2"/>
        <w:rPr>
          <w:lang w:val="vi-VN"/>
        </w:rPr>
      </w:pPr>
      <w:bookmarkStart w:id="18" w:name="_Toc140793154"/>
      <w:r>
        <w:lastRenderedPageBreak/>
        <w:t>Use-case: Request Internet</w:t>
      </w:r>
      <w:bookmarkEnd w:id="18"/>
    </w:p>
    <w:p w14:paraId="05487C96" w14:textId="77777777" w:rsidR="001B1849" w:rsidRDefault="001B1849" w:rsidP="00014C0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B1849" w14:paraId="71EC5CAF" w14:textId="77777777" w:rsidTr="00EF714C">
        <w:tc>
          <w:tcPr>
            <w:tcW w:w="2088" w:type="dxa"/>
          </w:tcPr>
          <w:p w14:paraId="41591D53" w14:textId="77777777" w:rsidR="001B1849" w:rsidRDefault="001B1849" w:rsidP="00EF714C">
            <w:r>
              <w:t>Use case Name</w:t>
            </w:r>
          </w:p>
        </w:tc>
        <w:tc>
          <w:tcPr>
            <w:tcW w:w="7488" w:type="dxa"/>
          </w:tcPr>
          <w:p w14:paraId="12C6DBD6" w14:textId="7B04C4E1" w:rsidR="001B1849" w:rsidRDefault="00A164AD" w:rsidP="00EF714C">
            <w:r>
              <w:t>Request</w:t>
            </w:r>
            <w:r w:rsidR="001B1849">
              <w:t xml:space="preserve"> internet</w:t>
            </w:r>
          </w:p>
        </w:tc>
      </w:tr>
      <w:tr w:rsidR="001B1849" w14:paraId="3070E77A" w14:textId="77777777" w:rsidTr="00EF714C">
        <w:tc>
          <w:tcPr>
            <w:tcW w:w="2088" w:type="dxa"/>
          </w:tcPr>
          <w:p w14:paraId="13AC8B68" w14:textId="77777777" w:rsidR="001B1849" w:rsidRDefault="001B1849" w:rsidP="00EF714C">
            <w:r>
              <w:t>Brief description</w:t>
            </w:r>
          </w:p>
        </w:tc>
        <w:tc>
          <w:tcPr>
            <w:tcW w:w="7488" w:type="dxa"/>
          </w:tcPr>
          <w:p w14:paraId="5D6CC290" w14:textId="56DB1355" w:rsidR="001B1849" w:rsidRDefault="001B1849" w:rsidP="00EF714C">
            <w:r w:rsidRPr="00253488">
              <w:t>This use case describes how</w:t>
            </w:r>
            <w:r>
              <w:t xml:space="preserve"> </w:t>
            </w:r>
            <w:r w:rsidR="00A164AD">
              <w:t>customers</w:t>
            </w:r>
            <w:r>
              <w:t xml:space="preserve"> </w:t>
            </w:r>
            <w:r w:rsidR="00A164AD">
              <w:t xml:space="preserve">request </w:t>
            </w:r>
            <w:r w:rsidR="00E94E94">
              <w:t xml:space="preserve">for accessing </w:t>
            </w:r>
            <w:r>
              <w:t xml:space="preserve">internet </w:t>
            </w:r>
          </w:p>
        </w:tc>
      </w:tr>
      <w:tr w:rsidR="001B1849" w14:paraId="0C366A8A" w14:textId="77777777" w:rsidTr="00EF714C">
        <w:tc>
          <w:tcPr>
            <w:tcW w:w="2088" w:type="dxa"/>
          </w:tcPr>
          <w:p w14:paraId="766D1300" w14:textId="77777777" w:rsidR="001B1849" w:rsidRDefault="001B1849" w:rsidP="00EF714C">
            <w:r>
              <w:t>Actors</w:t>
            </w:r>
          </w:p>
        </w:tc>
        <w:tc>
          <w:tcPr>
            <w:tcW w:w="7488" w:type="dxa"/>
          </w:tcPr>
          <w:p w14:paraId="517EE57A" w14:textId="3E4584D4" w:rsidR="001B1849" w:rsidRDefault="00A164AD" w:rsidP="00EF714C">
            <w:r>
              <w:t>Customers</w:t>
            </w:r>
          </w:p>
        </w:tc>
      </w:tr>
      <w:tr w:rsidR="001B1849" w14:paraId="6249B54D" w14:textId="77777777" w:rsidTr="00EF714C">
        <w:tc>
          <w:tcPr>
            <w:tcW w:w="2088" w:type="dxa"/>
          </w:tcPr>
          <w:p w14:paraId="1EA1F538" w14:textId="77777777" w:rsidR="001B1849" w:rsidRDefault="001B1849" w:rsidP="00EF714C">
            <w:r>
              <w:t>Basic Flow</w:t>
            </w:r>
          </w:p>
        </w:tc>
        <w:tc>
          <w:tcPr>
            <w:tcW w:w="7488" w:type="dxa"/>
          </w:tcPr>
          <w:p w14:paraId="66EA34D4" w14:textId="77777777" w:rsidR="00DC4B69" w:rsidRDefault="00DC4B69" w:rsidP="00DC4B69">
            <w:pPr>
              <w:pStyle w:val="ListParagraph"/>
              <w:numPr>
                <w:ilvl w:val="0"/>
                <w:numId w:val="61"/>
              </w:numPr>
              <w:spacing w:line="240" w:lineRule="auto"/>
            </w:pPr>
            <w:r>
              <w:t>The customer selects the desired internet plan and provides contact and location details.</w:t>
            </w:r>
          </w:p>
          <w:p w14:paraId="41F99DFB" w14:textId="77777777" w:rsidR="00DC4B69" w:rsidRDefault="00DC4B69" w:rsidP="00DC4B69">
            <w:pPr>
              <w:pStyle w:val="ListParagraph"/>
              <w:numPr>
                <w:ilvl w:val="0"/>
                <w:numId w:val="61"/>
              </w:numPr>
              <w:spacing w:line="240" w:lineRule="auto"/>
            </w:pPr>
            <w:r>
              <w:t>The customer submits the internet service request.</w:t>
            </w:r>
          </w:p>
          <w:p w14:paraId="202E6E6B" w14:textId="77777777" w:rsidR="00DC4B69" w:rsidRDefault="00DC4B69" w:rsidP="00DC4B69">
            <w:pPr>
              <w:pStyle w:val="ListParagraph"/>
              <w:numPr>
                <w:ilvl w:val="0"/>
                <w:numId w:val="61"/>
              </w:numPr>
              <w:spacing w:line="240" w:lineRule="auto"/>
            </w:pPr>
            <w:r>
              <w:t>The request is successfully submitted to the internet service provider for further processing.</w:t>
            </w:r>
          </w:p>
          <w:p w14:paraId="3C3898C6" w14:textId="77777777" w:rsidR="001B1849" w:rsidRPr="004D62D0" w:rsidRDefault="001B1849" w:rsidP="00EF714C">
            <w:pPr>
              <w:spacing w:line="240" w:lineRule="auto"/>
            </w:pPr>
          </w:p>
        </w:tc>
      </w:tr>
      <w:tr w:rsidR="001B1849" w14:paraId="0A04E63E" w14:textId="77777777" w:rsidTr="00EF714C">
        <w:tc>
          <w:tcPr>
            <w:tcW w:w="2088" w:type="dxa"/>
          </w:tcPr>
          <w:p w14:paraId="40BD2EDA" w14:textId="77777777" w:rsidR="001B1849" w:rsidRDefault="001B1849" w:rsidP="00EF714C">
            <w:r>
              <w:t>Alternative Flows</w:t>
            </w:r>
          </w:p>
        </w:tc>
        <w:tc>
          <w:tcPr>
            <w:tcW w:w="7488" w:type="dxa"/>
          </w:tcPr>
          <w:p w14:paraId="34BB3FE8" w14:textId="301D4576" w:rsidR="001B1849" w:rsidRPr="00613915" w:rsidRDefault="001B1849" w:rsidP="00EF714C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 w:rsidRPr="00154BD8">
              <w:rPr>
                <w:b/>
              </w:rPr>
              <w:t xml:space="preserve"> </w:t>
            </w:r>
            <w:r>
              <w:rPr>
                <w:b/>
              </w:rPr>
              <w:t>Step 2:</w:t>
            </w:r>
            <w:r>
              <w:t xml:space="preserve"> </w:t>
            </w:r>
            <w:r w:rsidR="00060A1D" w:rsidRPr="00060A1D">
              <w:rPr>
                <w:b/>
              </w:rPr>
              <w:t>No Available Internet Plans</w:t>
            </w:r>
            <w:r>
              <w:rPr>
                <w:b/>
              </w:rPr>
              <w:t>.</w:t>
            </w:r>
          </w:p>
          <w:p w14:paraId="0E8F718A" w14:textId="77777777" w:rsidR="001B1849" w:rsidRDefault="001B1849" w:rsidP="00EF714C">
            <w:pPr>
              <w:spacing w:line="240" w:lineRule="auto"/>
            </w:pPr>
          </w:p>
          <w:p w14:paraId="4457C2EB" w14:textId="77777777" w:rsidR="00910215" w:rsidRDefault="00910215" w:rsidP="00910215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The system does not display any available internet plans or options.</w:t>
            </w:r>
          </w:p>
          <w:p w14:paraId="75DD9A45" w14:textId="77777777" w:rsidR="00910215" w:rsidRDefault="00910215" w:rsidP="00910215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The customer may be informed that internet service is not currently available in their area.</w:t>
            </w:r>
          </w:p>
          <w:p w14:paraId="79213541" w14:textId="77777777" w:rsidR="001B1849" w:rsidRPr="00E43B7F" w:rsidRDefault="001B1849" w:rsidP="00EF714C">
            <w:pPr>
              <w:spacing w:line="240" w:lineRule="auto"/>
            </w:pPr>
          </w:p>
        </w:tc>
      </w:tr>
      <w:tr w:rsidR="001B1849" w14:paraId="30CC8D3E" w14:textId="77777777" w:rsidTr="00EF714C">
        <w:tc>
          <w:tcPr>
            <w:tcW w:w="2088" w:type="dxa"/>
          </w:tcPr>
          <w:p w14:paraId="79019417" w14:textId="77777777" w:rsidR="001B1849" w:rsidRDefault="001B1849" w:rsidP="00EF714C">
            <w:r>
              <w:t>Pre-conditions</w:t>
            </w:r>
          </w:p>
        </w:tc>
        <w:tc>
          <w:tcPr>
            <w:tcW w:w="7488" w:type="dxa"/>
          </w:tcPr>
          <w:p w14:paraId="7161E8F7" w14:textId="77777777" w:rsidR="00E42025" w:rsidRPr="00E42025" w:rsidRDefault="00E42025" w:rsidP="00E42025">
            <w:r w:rsidRPr="00E42025">
              <w:t>The customer has access to the internet service provider's request system or interface.</w:t>
            </w:r>
          </w:p>
          <w:p w14:paraId="761C2536" w14:textId="5433360E" w:rsidR="001B1849" w:rsidRDefault="00E42025" w:rsidP="00E42025">
            <w:r w:rsidRPr="00E42025">
              <w:t>The customer is eligible for requesting internet service.</w:t>
            </w:r>
          </w:p>
        </w:tc>
      </w:tr>
      <w:tr w:rsidR="001B1849" w14:paraId="51494772" w14:textId="77777777" w:rsidTr="00EF714C">
        <w:tc>
          <w:tcPr>
            <w:tcW w:w="2088" w:type="dxa"/>
          </w:tcPr>
          <w:p w14:paraId="32534A7B" w14:textId="77777777" w:rsidR="001B1849" w:rsidRDefault="001B1849" w:rsidP="00EF714C">
            <w:r>
              <w:t>Post-conditions</w:t>
            </w:r>
          </w:p>
        </w:tc>
        <w:tc>
          <w:tcPr>
            <w:tcW w:w="7488" w:type="dxa"/>
          </w:tcPr>
          <w:p w14:paraId="405D2B0C" w14:textId="71D90481" w:rsidR="001B1849" w:rsidRDefault="00BF03F4" w:rsidP="00EF714C">
            <w:r w:rsidRPr="00BF03F4">
              <w:t>The customer's request for internet service is successfully submitted.</w:t>
            </w:r>
          </w:p>
        </w:tc>
      </w:tr>
    </w:tbl>
    <w:p w14:paraId="5E05864A" w14:textId="77777777" w:rsidR="001B1849" w:rsidRPr="00014C0D" w:rsidRDefault="001B1849" w:rsidP="00014C0D">
      <w:pPr>
        <w:rPr>
          <w:lang w:val="vi-VN"/>
        </w:rPr>
      </w:pPr>
    </w:p>
    <w:sectPr w:rsidR="001B1849" w:rsidRPr="00014C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5C5C" w14:textId="77777777" w:rsidR="00DF2037" w:rsidRDefault="00DF2037">
      <w:pPr>
        <w:spacing w:line="240" w:lineRule="auto"/>
      </w:pPr>
      <w:r>
        <w:separator/>
      </w:r>
    </w:p>
  </w:endnote>
  <w:endnote w:type="continuationSeparator" w:id="0">
    <w:p w14:paraId="06AC2ED4" w14:textId="77777777" w:rsidR="00DF2037" w:rsidRDefault="00DF2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752BB7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F1D12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CB214A" w14:textId="5E963241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512FA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238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C9075A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29313EBD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312D" w14:textId="77777777" w:rsidR="00DF2037" w:rsidRDefault="00DF2037">
      <w:pPr>
        <w:spacing w:line="240" w:lineRule="auto"/>
      </w:pPr>
      <w:r>
        <w:separator/>
      </w:r>
    </w:p>
  </w:footnote>
  <w:footnote w:type="continuationSeparator" w:id="0">
    <w:p w14:paraId="68651894" w14:textId="77777777" w:rsidR="00DF2037" w:rsidRDefault="00DF20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C7E0" w14:textId="77777777" w:rsidR="009C307A" w:rsidRDefault="009C307A">
    <w:pPr>
      <w:rPr>
        <w:sz w:val="24"/>
      </w:rPr>
    </w:pPr>
  </w:p>
  <w:p w14:paraId="338D8194" w14:textId="77777777" w:rsidR="009C307A" w:rsidRDefault="009C307A">
    <w:pPr>
      <w:pBdr>
        <w:top w:val="single" w:sz="6" w:space="1" w:color="auto"/>
      </w:pBdr>
      <w:rPr>
        <w:sz w:val="24"/>
      </w:rPr>
    </w:pPr>
  </w:p>
  <w:p w14:paraId="56B0D881" w14:textId="7FC4CFC0" w:rsidR="009C307A" w:rsidRDefault="00D07C1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109</w:t>
    </w:r>
  </w:p>
  <w:p w14:paraId="596EBBDE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082A247F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4F18E308" w14:textId="77777777">
      <w:tc>
        <w:tcPr>
          <w:tcW w:w="6379" w:type="dxa"/>
        </w:tcPr>
        <w:p w14:paraId="0A826975" w14:textId="4DA723EF" w:rsidR="009C307A" w:rsidRDefault="00D07C19">
          <w:r>
            <w:t>USCoffee</w:t>
          </w:r>
        </w:p>
      </w:tc>
      <w:tc>
        <w:tcPr>
          <w:tcW w:w="3179" w:type="dxa"/>
        </w:tcPr>
        <w:p w14:paraId="4814554A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46D93B0D" w14:textId="77777777">
      <w:tc>
        <w:tcPr>
          <w:tcW w:w="6379" w:type="dxa"/>
        </w:tcPr>
        <w:p w14:paraId="08CA7A02" w14:textId="77777777" w:rsidR="009C307A" w:rsidRDefault="00000000" w:rsidP="002A16F7">
          <w:fldSimple w:instr="title  \* Mergeformat ">
            <w:r w:rsidR="00512FAF">
              <w:t>Use-Case Specification</w:t>
            </w:r>
          </w:fldSimple>
        </w:p>
      </w:tc>
      <w:tc>
        <w:tcPr>
          <w:tcW w:w="3179" w:type="dxa"/>
        </w:tcPr>
        <w:p w14:paraId="5AB758DF" w14:textId="1E713CEE" w:rsidR="009C307A" w:rsidRDefault="00630073">
          <w:r>
            <w:t xml:space="preserve">  Date:  </w:t>
          </w:r>
          <w:r w:rsidR="00D07C19">
            <w:t>07/07/2023</w:t>
          </w:r>
        </w:p>
      </w:tc>
    </w:tr>
    <w:tr w:rsidR="009C307A" w14:paraId="2A5E58AA" w14:textId="77777777">
      <w:tc>
        <w:tcPr>
          <w:tcW w:w="9558" w:type="dxa"/>
          <w:gridSpan w:val="2"/>
        </w:tcPr>
        <w:p w14:paraId="16BB4BF9" w14:textId="77777777" w:rsidR="009C307A" w:rsidRDefault="00630073">
          <w:r>
            <w:t>&lt;document identifier&gt;</w:t>
          </w:r>
        </w:p>
      </w:tc>
    </w:tr>
  </w:tbl>
  <w:p w14:paraId="007C36FF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33662"/>
    <w:multiLevelType w:val="hybridMultilevel"/>
    <w:tmpl w:val="632C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762F4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5219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416F7"/>
    <w:multiLevelType w:val="hybridMultilevel"/>
    <w:tmpl w:val="E2847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2528FF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D570F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02188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E23FA"/>
    <w:multiLevelType w:val="hybridMultilevel"/>
    <w:tmpl w:val="3AF08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313E8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915995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A699D"/>
    <w:multiLevelType w:val="hybridMultilevel"/>
    <w:tmpl w:val="E284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86794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4102C08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446D01"/>
    <w:multiLevelType w:val="hybridMultilevel"/>
    <w:tmpl w:val="3AF08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D56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D32C11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127CFA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E610A74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35DD2C9B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3A2C6F71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491C85"/>
    <w:multiLevelType w:val="hybridMultilevel"/>
    <w:tmpl w:val="AA2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605DCC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467D5D54"/>
    <w:multiLevelType w:val="hybridMultilevel"/>
    <w:tmpl w:val="447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062311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4BD85113"/>
    <w:multiLevelType w:val="hybridMultilevel"/>
    <w:tmpl w:val="2A24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672051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52C76A3D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539A054C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C736DA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962904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E362BE"/>
    <w:multiLevelType w:val="hybridMultilevel"/>
    <w:tmpl w:val="3AF08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092E66"/>
    <w:multiLevelType w:val="hybridMultilevel"/>
    <w:tmpl w:val="2A242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2" w15:restartNumberingAfterBreak="0">
    <w:nsid w:val="6B8E65CE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73B11BF6"/>
    <w:multiLevelType w:val="hybridMultilevel"/>
    <w:tmpl w:val="D978769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8594567"/>
    <w:multiLevelType w:val="hybridMultilevel"/>
    <w:tmpl w:val="F74CA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 w15:restartNumberingAfterBreak="0">
    <w:nsid w:val="7D5D1BAA"/>
    <w:multiLevelType w:val="hybridMultilevel"/>
    <w:tmpl w:val="F74C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3372">
    <w:abstractNumId w:val="0"/>
  </w:num>
  <w:num w:numId="2" w16cid:durableId="88363608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19592079">
    <w:abstractNumId w:val="29"/>
  </w:num>
  <w:num w:numId="4" w16cid:durableId="380176266">
    <w:abstractNumId w:val="59"/>
  </w:num>
  <w:num w:numId="5" w16cid:durableId="1172841884">
    <w:abstractNumId w:val="44"/>
  </w:num>
  <w:num w:numId="6" w16cid:durableId="1781103609">
    <w:abstractNumId w:val="42"/>
  </w:num>
  <w:num w:numId="7" w16cid:durableId="61112861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03983983">
    <w:abstractNumId w:val="2"/>
  </w:num>
  <w:num w:numId="9" w16cid:durableId="530072532">
    <w:abstractNumId w:val="57"/>
  </w:num>
  <w:num w:numId="10" w16cid:durableId="865409648">
    <w:abstractNumId w:val="7"/>
  </w:num>
  <w:num w:numId="11" w16cid:durableId="2135363178">
    <w:abstractNumId w:val="32"/>
  </w:num>
  <w:num w:numId="12" w16cid:durableId="1566337369">
    <w:abstractNumId w:val="28"/>
  </w:num>
  <w:num w:numId="13" w16cid:durableId="2066097110">
    <w:abstractNumId w:val="56"/>
  </w:num>
  <w:num w:numId="14" w16cid:durableId="1023820418">
    <w:abstractNumId w:val="27"/>
  </w:num>
  <w:num w:numId="15" w16cid:durableId="2057076407">
    <w:abstractNumId w:val="13"/>
  </w:num>
  <w:num w:numId="16" w16cid:durableId="136261611">
    <w:abstractNumId w:val="54"/>
  </w:num>
  <w:num w:numId="17" w16cid:durableId="511918864">
    <w:abstractNumId w:val="39"/>
  </w:num>
  <w:num w:numId="18" w16cid:durableId="2030787794">
    <w:abstractNumId w:val="19"/>
  </w:num>
  <w:num w:numId="19" w16cid:durableId="1355308676">
    <w:abstractNumId w:val="36"/>
  </w:num>
  <w:num w:numId="20" w16cid:durableId="1762682547">
    <w:abstractNumId w:val="25"/>
  </w:num>
  <w:num w:numId="21" w16cid:durableId="1822578778">
    <w:abstractNumId w:val="53"/>
  </w:num>
  <w:num w:numId="22" w16cid:durableId="466317798">
    <w:abstractNumId w:val="46"/>
  </w:num>
  <w:num w:numId="23" w16cid:durableId="1908607030">
    <w:abstractNumId w:val="16"/>
  </w:num>
  <w:num w:numId="24" w16cid:durableId="1706059073">
    <w:abstractNumId w:val="14"/>
  </w:num>
  <w:num w:numId="25" w16cid:durableId="1310864961">
    <w:abstractNumId w:val="31"/>
  </w:num>
  <w:num w:numId="26" w16cid:durableId="740368192">
    <w:abstractNumId w:val="51"/>
  </w:num>
  <w:num w:numId="27" w16cid:durableId="677120753">
    <w:abstractNumId w:val="55"/>
  </w:num>
  <w:num w:numId="28" w16cid:durableId="718670667">
    <w:abstractNumId w:val="60"/>
  </w:num>
  <w:num w:numId="29" w16cid:durableId="1138650357">
    <w:abstractNumId w:val="34"/>
  </w:num>
  <w:num w:numId="30" w16cid:durableId="1880508670">
    <w:abstractNumId w:val="3"/>
  </w:num>
  <w:num w:numId="31" w16cid:durableId="1496385494">
    <w:abstractNumId w:val="37"/>
  </w:num>
  <w:num w:numId="32" w16cid:durableId="581522182">
    <w:abstractNumId w:val="40"/>
  </w:num>
  <w:num w:numId="33" w16cid:durableId="1929655935">
    <w:abstractNumId w:val="22"/>
  </w:num>
  <w:num w:numId="34" w16cid:durableId="1638300603">
    <w:abstractNumId w:val="18"/>
  </w:num>
  <w:num w:numId="35" w16cid:durableId="686099796">
    <w:abstractNumId w:val="26"/>
  </w:num>
  <w:num w:numId="36" w16cid:durableId="1873105679">
    <w:abstractNumId w:val="17"/>
  </w:num>
  <w:num w:numId="37" w16cid:durableId="1595280642">
    <w:abstractNumId w:val="30"/>
  </w:num>
  <w:num w:numId="38" w16cid:durableId="2000846753">
    <w:abstractNumId w:val="8"/>
  </w:num>
  <w:num w:numId="39" w16cid:durableId="689988993">
    <w:abstractNumId w:val="6"/>
  </w:num>
  <w:num w:numId="40" w16cid:durableId="1954827075">
    <w:abstractNumId w:val="4"/>
  </w:num>
  <w:num w:numId="41" w16cid:durableId="1853495456">
    <w:abstractNumId w:val="45"/>
  </w:num>
  <w:num w:numId="42" w16cid:durableId="484051147">
    <w:abstractNumId w:val="9"/>
  </w:num>
  <w:num w:numId="43" w16cid:durableId="410734284">
    <w:abstractNumId w:val="10"/>
  </w:num>
  <w:num w:numId="44" w16cid:durableId="466241548">
    <w:abstractNumId w:val="21"/>
  </w:num>
  <w:num w:numId="45" w16cid:durableId="1746687784">
    <w:abstractNumId w:val="12"/>
  </w:num>
  <w:num w:numId="46" w16cid:durableId="1689990263">
    <w:abstractNumId w:val="20"/>
  </w:num>
  <w:num w:numId="47" w16cid:durableId="1275094654">
    <w:abstractNumId w:val="49"/>
  </w:num>
  <w:num w:numId="48" w16cid:durableId="1763377642">
    <w:abstractNumId w:val="41"/>
  </w:num>
  <w:num w:numId="49" w16cid:durableId="2122459262">
    <w:abstractNumId w:val="43"/>
  </w:num>
  <w:num w:numId="50" w16cid:durableId="1721242171">
    <w:abstractNumId w:val="11"/>
  </w:num>
  <w:num w:numId="51" w16cid:durableId="1077363139">
    <w:abstractNumId w:val="50"/>
  </w:num>
  <w:num w:numId="52" w16cid:durableId="337121584">
    <w:abstractNumId w:val="47"/>
  </w:num>
  <w:num w:numId="53" w16cid:durableId="793445401">
    <w:abstractNumId w:val="35"/>
  </w:num>
  <w:num w:numId="54" w16cid:durableId="199709659">
    <w:abstractNumId w:val="33"/>
  </w:num>
  <w:num w:numId="55" w16cid:durableId="180632418">
    <w:abstractNumId w:val="38"/>
  </w:num>
  <w:num w:numId="56" w16cid:durableId="1569999383">
    <w:abstractNumId w:val="52"/>
  </w:num>
  <w:num w:numId="57" w16cid:durableId="1784380997">
    <w:abstractNumId w:val="15"/>
  </w:num>
  <w:num w:numId="58" w16cid:durableId="701713480">
    <w:abstractNumId w:val="48"/>
  </w:num>
  <w:num w:numId="59" w16cid:durableId="1073235489">
    <w:abstractNumId w:val="5"/>
  </w:num>
  <w:num w:numId="60" w16cid:durableId="963081007">
    <w:abstractNumId w:val="58"/>
  </w:num>
  <w:num w:numId="61" w16cid:durableId="1070926058">
    <w:abstractNumId w:val="23"/>
  </w:num>
  <w:num w:numId="62" w16cid:durableId="16726102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4C0D"/>
    <w:rsid w:val="00016409"/>
    <w:rsid w:val="00021006"/>
    <w:rsid w:val="000266C1"/>
    <w:rsid w:val="000379FC"/>
    <w:rsid w:val="000477F5"/>
    <w:rsid w:val="0005448B"/>
    <w:rsid w:val="00057AFF"/>
    <w:rsid w:val="00060A1D"/>
    <w:rsid w:val="00084C76"/>
    <w:rsid w:val="00087795"/>
    <w:rsid w:val="000A0E7B"/>
    <w:rsid w:val="000A4D5C"/>
    <w:rsid w:val="000C0AE6"/>
    <w:rsid w:val="000C5EAE"/>
    <w:rsid w:val="000C7E2A"/>
    <w:rsid w:val="000D02B5"/>
    <w:rsid w:val="000D4CB5"/>
    <w:rsid w:val="000F6A6F"/>
    <w:rsid w:val="00107448"/>
    <w:rsid w:val="001076EB"/>
    <w:rsid w:val="00115813"/>
    <w:rsid w:val="00121AF2"/>
    <w:rsid w:val="00145797"/>
    <w:rsid w:val="00154BD8"/>
    <w:rsid w:val="001862E3"/>
    <w:rsid w:val="001926FD"/>
    <w:rsid w:val="001B1849"/>
    <w:rsid w:val="001C1F0A"/>
    <w:rsid w:val="001C21FD"/>
    <w:rsid w:val="001C254C"/>
    <w:rsid w:val="001E597A"/>
    <w:rsid w:val="001E5E15"/>
    <w:rsid w:val="001F7DF6"/>
    <w:rsid w:val="00203A10"/>
    <w:rsid w:val="00213438"/>
    <w:rsid w:val="00226D51"/>
    <w:rsid w:val="0023683A"/>
    <w:rsid w:val="00236BCC"/>
    <w:rsid w:val="00240CB1"/>
    <w:rsid w:val="00241189"/>
    <w:rsid w:val="00253488"/>
    <w:rsid w:val="00255B17"/>
    <w:rsid w:val="00261EE2"/>
    <w:rsid w:val="00286BF7"/>
    <w:rsid w:val="00297E4F"/>
    <w:rsid w:val="002A1306"/>
    <w:rsid w:val="002A16F7"/>
    <w:rsid w:val="002B37D6"/>
    <w:rsid w:val="002C0A28"/>
    <w:rsid w:val="002C75EF"/>
    <w:rsid w:val="002C788A"/>
    <w:rsid w:val="002C7CB2"/>
    <w:rsid w:val="002D77B8"/>
    <w:rsid w:val="00300E13"/>
    <w:rsid w:val="00303B75"/>
    <w:rsid w:val="00321078"/>
    <w:rsid w:val="00366692"/>
    <w:rsid w:val="003912F0"/>
    <w:rsid w:val="003B1B80"/>
    <w:rsid w:val="003B55A1"/>
    <w:rsid w:val="003D081E"/>
    <w:rsid w:val="003D5F07"/>
    <w:rsid w:val="003F741E"/>
    <w:rsid w:val="004078A2"/>
    <w:rsid w:val="00450125"/>
    <w:rsid w:val="004A46CA"/>
    <w:rsid w:val="004C7718"/>
    <w:rsid w:val="004D146C"/>
    <w:rsid w:val="004D14DB"/>
    <w:rsid w:val="004D62D0"/>
    <w:rsid w:val="004E3DCC"/>
    <w:rsid w:val="0050791D"/>
    <w:rsid w:val="00512D5C"/>
    <w:rsid w:val="00512FAF"/>
    <w:rsid w:val="005337CB"/>
    <w:rsid w:val="005835BF"/>
    <w:rsid w:val="00591281"/>
    <w:rsid w:val="00591379"/>
    <w:rsid w:val="0059238E"/>
    <w:rsid w:val="005B2D99"/>
    <w:rsid w:val="005B6CA7"/>
    <w:rsid w:val="00610365"/>
    <w:rsid w:val="00621BED"/>
    <w:rsid w:val="00630073"/>
    <w:rsid w:val="00631A43"/>
    <w:rsid w:val="00660EE9"/>
    <w:rsid w:val="00661C90"/>
    <w:rsid w:val="006D0A9A"/>
    <w:rsid w:val="0070385A"/>
    <w:rsid w:val="00705E25"/>
    <w:rsid w:val="007201F3"/>
    <w:rsid w:val="00722628"/>
    <w:rsid w:val="00727D12"/>
    <w:rsid w:val="00735E6A"/>
    <w:rsid w:val="00763243"/>
    <w:rsid w:val="007B3237"/>
    <w:rsid w:val="007C150D"/>
    <w:rsid w:val="007C23A4"/>
    <w:rsid w:val="007E197F"/>
    <w:rsid w:val="007E47FF"/>
    <w:rsid w:val="007E517F"/>
    <w:rsid w:val="007F6AF4"/>
    <w:rsid w:val="00804E89"/>
    <w:rsid w:val="008058BE"/>
    <w:rsid w:val="00810936"/>
    <w:rsid w:val="00813928"/>
    <w:rsid w:val="008239A8"/>
    <w:rsid w:val="00852E96"/>
    <w:rsid w:val="0086763C"/>
    <w:rsid w:val="00876F9C"/>
    <w:rsid w:val="00894BE2"/>
    <w:rsid w:val="008A0730"/>
    <w:rsid w:val="008A2E80"/>
    <w:rsid w:val="008A7F64"/>
    <w:rsid w:val="008B06CC"/>
    <w:rsid w:val="008C235D"/>
    <w:rsid w:val="008C7FDA"/>
    <w:rsid w:val="008E5B2E"/>
    <w:rsid w:val="00910215"/>
    <w:rsid w:val="0092144C"/>
    <w:rsid w:val="009241E8"/>
    <w:rsid w:val="0092485E"/>
    <w:rsid w:val="00930E23"/>
    <w:rsid w:val="00935159"/>
    <w:rsid w:val="00941ADF"/>
    <w:rsid w:val="00952E28"/>
    <w:rsid w:val="00953A6A"/>
    <w:rsid w:val="00962FFB"/>
    <w:rsid w:val="00965149"/>
    <w:rsid w:val="00970592"/>
    <w:rsid w:val="0098432F"/>
    <w:rsid w:val="00990DA4"/>
    <w:rsid w:val="0099736E"/>
    <w:rsid w:val="009B420A"/>
    <w:rsid w:val="009C307A"/>
    <w:rsid w:val="009D00EE"/>
    <w:rsid w:val="009D033E"/>
    <w:rsid w:val="009E3084"/>
    <w:rsid w:val="009F55EC"/>
    <w:rsid w:val="00A013D1"/>
    <w:rsid w:val="00A149F1"/>
    <w:rsid w:val="00A164AD"/>
    <w:rsid w:val="00A43CFC"/>
    <w:rsid w:val="00A542B2"/>
    <w:rsid w:val="00A5675A"/>
    <w:rsid w:val="00A6373E"/>
    <w:rsid w:val="00A65EF4"/>
    <w:rsid w:val="00A734D9"/>
    <w:rsid w:val="00A77D41"/>
    <w:rsid w:val="00A83A76"/>
    <w:rsid w:val="00A9740D"/>
    <w:rsid w:val="00AA2DFE"/>
    <w:rsid w:val="00AA7C3B"/>
    <w:rsid w:val="00AB70A7"/>
    <w:rsid w:val="00AE21A4"/>
    <w:rsid w:val="00AF7300"/>
    <w:rsid w:val="00B11F90"/>
    <w:rsid w:val="00B15C0F"/>
    <w:rsid w:val="00B27476"/>
    <w:rsid w:val="00B305DC"/>
    <w:rsid w:val="00B50DB6"/>
    <w:rsid w:val="00B808A1"/>
    <w:rsid w:val="00B84F54"/>
    <w:rsid w:val="00B8622E"/>
    <w:rsid w:val="00BA460E"/>
    <w:rsid w:val="00BD3194"/>
    <w:rsid w:val="00BE0673"/>
    <w:rsid w:val="00BF03F4"/>
    <w:rsid w:val="00BF2D2B"/>
    <w:rsid w:val="00BF554F"/>
    <w:rsid w:val="00C173A5"/>
    <w:rsid w:val="00C25936"/>
    <w:rsid w:val="00C55CA7"/>
    <w:rsid w:val="00C63672"/>
    <w:rsid w:val="00C71211"/>
    <w:rsid w:val="00C940E9"/>
    <w:rsid w:val="00C95372"/>
    <w:rsid w:val="00C975CC"/>
    <w:rsid w:val="00CA5CD5"/>
    <w:rsid w:val="00CA6E3E"/>
    <w:rsid w:val="00CC1AB1"/>
    <w:rsid w:val="00CC2F8A"/>
    <w:rsid w:val="00CC554D"/>
    <w:rsid w:val="00CD4E74"/>
    <w:rsid w:val="00CE05C2"/>
    <w:rsid w:val="00CE7F7C"/>
    <w:rsid w:val="00CF47BE"/>
    <w:rsid w:val="00D07C19"/>
    <w:rsid w:val="00D14FDA"/>
    <w:rsid w:val="00D35282"/>
    <w:rsid w:val="00D4008C"/>
    <w:rsid w:val="00D40CFD"/>
    <w:rsid w:val="00D50742"/>
    <w:rsid w:val="00D56BA6"/>
    <w:rsid w:val="00D8281D"/>
    <w:rsid w:val="00D854F4"/>
    <w:rsid w:val="00D931B6"/>
    <w:rsid w:val="00D95CAB"/>
    <w:rsid w:val="00DA5CB0"/>
    <w:rsid w:val="00DC44DD"/>
    <w:rsid w:val="00DC4B69"/>
    <w:rsid w:val="00DE2F23"/>
    <w:rsid w:val="00DF2037"/>
    <w:rsid w:val="00DF46E4"/>
    <w:rsid w:val="00E03F5B"/>
    <w:rsid w:val="00E06BE7"/>
    <w:rsid w:val="00E27CBE"/>
    <w:rsid w:val="00E42025"/>
    <w:rsid w:val="00E43B7F"/>
    <w:rsid w:val="00E46B3F"/>
    <w:rsid w:val="00E9175C"/>
    <w:rsid w:val="00E93A4E"/>
    <w:rsid w:val="00E94E94"/>
    <w:rsid w:val="00EC00CE"/>
    <w:rsid w:val="00EC45E3"/>
    <w:rsid w:val="00EF1619"/>
    <w:rsid w:val="00F02F9F"/>
    <w:rsid w:val="00F25C41"/>
    <w:rsid w:val="00F27A14"/>
    <w:rsid w:val="00F30A27"/>
    <w:rsid w:val="00F373A8"/>
    <w:rsid w:val="00F54DC2"/>
    <w:rsid w:val="00F77891"/>
    <w:rsid w:val="00F92264"/>
    <w:rsid w:val="00F94CDD"/>
    <w:rsid w:val="00FA4BFA"/>
    <w:rsid w:val="00FB4271"/>
    <w:rsid w:val="00FD3398"/>
    <w:rsid w:val="00FD52E9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F27264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4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E47FF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410</TotalTime>
  <Pages>19</Pages>
  <Words>3362</Words>
  <Characters>19166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Đức Nguyên</cp:lastModifiedBy>
  <cp:revision>237</cp:revision>
  <cp:lastPrinted>1900-12-31T17:00:00Z</cp:lastPrinted>
  <dcterms:created xsi:type="dcterms:W3CDTF">2015-04-06T09:23:00Z</dcterms:created>
  <dcterms:modified xsi:type="dcterms:W3CDTF">2023-07-20T17:52:00Z</dcterms:modified>
</cp:coreProperties>
</file>
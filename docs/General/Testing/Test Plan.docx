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B643" w14:textId="38C7BE75" w:rsidR="00435FBC" w:rsidRDefault="005F0876">
      <w:pPr>
        <w:pStyle w:val="Project"/>
      </w:pPr>
      <w:r>
        <w:t>USCoffee</w:t>
      </w:r>
    </w:p>
    <w:p w14:paraId="53C301E1" w14:textId="77777777" w:rsidR="00435FBC" w:rsidRDefault="00000000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7B2BF0E6" w14:textId="77777777" w:rsidR="00435FBC" w:rsidRDefault="00435FBC"/>
    <w:p w14:paraId="5FC5916D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3968F5C3" w14:textId="77777777" w:rsidR="00435FBC" w:rsidRDefault="00435FBC">
      <w:pPr>
        <w:pStyle w:val="Title"/>
        <w:rPr>
          <w:sz w:val="28"/>
        </w:rPr>
      </w:pPr>
    </w:p>
    <w:p w14:paraId="0AA91AA7" w14:textId="77777777" w:rsidR="00435FBC" w:rsidRDefault="00435FBC">
      <w:pPr>
        <w:jc w:val="right"/>
      </w:pPr>
    </w:p>
    <w:p w14:paraId="14701FDC" w14:textId="77777777" w:rsidR="00435FBC" w:rsidRDefault="00435FBC">
      <w:pPr>
        <w:pStyle w:val="InfoBlue"/>
      </w:pPr>
      <w:r>
        <w:t xml:space="preserve"> </w:t>
      </w:r>
    </w:p>
    <w:p w14:paraId="2C82EE53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5FDB0DB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8700E" w14:textId="77777777">
        <w:tc>
          <w:tcPr>
            <w:tcW w:w="2304" w:type="dxa"/>
            <w:shd w:val="pct5" w:color="auto" w:fill="auto"/>
          </w:tcPr>
          <w:p w14:paraId="60769F1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41C1436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2E43229B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0934E87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0140E8C8" w14:textId="77777777">
        <w:trPr>
          <w:cantSplit/>
        </w:trPr>
        <w:tc>
          <w:tcPr>
            <w:tcW w:w="2304" w:type="dxa"/>
          </w:tcPr>
          <w:p w14:paraId="262F88DA" w14:textId="0F94A3F4" w:rsidR="00435FBC" w:rsidRDefault="005F0876">
            <w:pPr>
              <w:pStyle w:val="Tabletext"/>
            </w:pPr>
            <w:r>
              <w:t>16/08/2023</w:t>
            </w:r>
          </w:p>
        </w:tc>
        <w:tc>
          <w:tcPr>
            <w:tcW w:w="1152" w:type="dxa"/>
          </w:tcPr>
          <w:p w14:paraId="08A1DCC7" w14:textId="08954645" w:rsidR="00435FBC" w:rsidRDefault="005F087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49F8001" w14:textId="057FAAB5" w:rsidR="00435FBC" w:rsidRDefault="005F0876">
            <w:pPr>
              <w:pStyle w:val="Tabletext"/>
            </w:pPr>
            <w:r>
              <w:t>First version of Test plan document</w:t>
            </w:r>
          </w:p>
        </w:tc>
        <w:tc>
          <w:tcPr>
            <w:tcW w:w="2304" w:type="dxa"/>
          </w:tcPr>
          <w:p w14:paraId="35FE8BAB" w14:textId="3493CEFA" w:rsidR="00435FBC" w:rsidRDefault="005F0876">
            <w:pPr>
              <w:pStyle w:val="Tabletext"/>
            </w:pPr>
            <w:r>
              <w:t>Group 109</w:t>
            </w:r>
          </w:p>
        </w:tc>
      </w:tr>
      <w:tr w:rsidR="00435FBC" w14:paraId="7379B33C" w14:textId="77777777">
        <w:trPr>
          <w:cantSplit/>
        </w:trPr>
        <w:tc>
          <w:tcPr>
            <w:tcW w:w="2304" w:type="dxa"/>
          </w:tcPr>
          <w:p w14:paraId="322EE2F9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BC64BA4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1150A81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5E4E0DF1" w14:textId="77777777" w:rsidR="00435FBC" w:rsidRDefault="00435FBC">
            <w:pPr>
              <w:pStyle w:val="Tabletext"/>
            </w:pPr>
          </w:p>
        </w:tc>
      </w:tr>
      <w:tr w:rsidR="00435FBC" w14:paraId="29B3A007" w14:textId="77777777">
        <w:trPr>
          <w:cantSplit/>
        </w:trPr>
        <w:tc>
          <w:tcPr>
            <w:tcW w:w="2304" w:type="dxa"/>
          </w:tcPr>
          <w:p w14:paraId="1EDDF917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4A9973C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91BB542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7705845B" w14:textId="77777777" w:rsidR="00435FBC" w:rsidRDefault="00435FBC">
            <w:pPr>
              <w:pStyle w:val="Tabletext"/>
            </w:pPr>
          </w:p>
        </w:tc>
      </w:tr>
      <w:tr w:rsidR="00435FBC" w14:paraId="218799DE" w14:textId="77777777">
        <w:trPr>
          <w:cantSplit/>
        </w:trPr>
        <w:tc>
          <w:tcPr>
            <w:tcW w:w="2304" w:type="dxa"/>
          </w:tcPr>
          <w:p w14:paraId="6B0F07E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AAE2CB0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46F52F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736EF50" w14:textId="77777777" w:rsidR="00435FBC" w:rsidRDefault="00435FBC">
            <w:pPr>
              <w:pStyle w:val="Tabletext"/>
            </w:pPr>
          </w:p>
        </w:tc>
      </w:tr>
    </w:tbl>
    <w:p w14:paraId="6A26B043" w14:textId="77777777" w:rsidR="00435FBC" w:rsidRDefault="00435FBC"/>
    <w:p w14:paraId="6944F9A4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1629F9B9" w14:textId="3589C40D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446972">
        <w:rPr>
          <w:noProof/>
        </w:rPr>
        <w:t>4</w:t>
      </w:r>
      <w:r w:rsidR="00010CF5">
        <w:rPr>
          <w:noProof/>
        </w:rPr>
        <w:fldChar w:fldCharType="end"/>
      </w:r>
    </w:p>
    <w:p w14:paraId="635DEC52" w14:textId="1879363A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4</w:t>
      </w:r>
      <w:r>
        <w:rPr>
          <w:noProof/>
        </w:rPr>
        <w:fldChar w:fldCharType="end"/>
      </w:r>
    </w:p>
    <w:p w14:paraId="253FF5E2" w14:textId="1D1BEE49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4</w:t>
      </w:r>
      <w:r>
        <w:rPr>
          <w:noProof/>
        </w:rPr>
        <w:fldChar w:fldCharType="end"/>
      </w:r>
    </w:p>
    <w:p w14:paraId="21C8AEC1" w14:textId="021A8C3E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4</w:t>
      </w:r>
      <w:r>
        <w:rPr>
          <w:noProof/>
        </w:rPr>
        <w:fldChar w:fldCharType="end"/>
      </w:r>
    </w:p>
    <w:p w14:paraId="2AE4D8D0" w14:textId="68D85059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4</w:t>
      </w:r>
      <w:r>
        <w:rPr>
          <w:noProof/>
        </w:rPr>
        <w:fldChar w:fldCharType="end"/>
      </w:r>
    </w:p>
    <w:p w14:paraId="285E6DF8" w14:textId="0C474208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4</w:t>
      </w:r>
      <w:r>
        <w:rPr>
          <w:noProof/>
        </w:rPr>
        <w:fldChar w:fldCharType="end"/>
      </w:r>
    </w:p>
    <w:p w14:paraId="49AD84BB" w14:textId="7AF6586B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5</w:t>
      </w:r>
      <w:r>
        <w:rPr>
          <w:noProof/>
        </w:rPr>
        <w:fldChar w:fldCharType="end"/>
      </w:r>
    </w:p>
    <w:p w14:paraId="20C9D845" w14:textId="5794195E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5</w:t>
      </w:r>
      <w:r>
        <w:rPr>
          <w:noProof/>
        </w:rPr>
        <w:fldChar w:fldCharType="end"/>
      </w:r>
    </w:p>
    <w:p w14:paraId="7A7A9CD7" w14:textId="36A7B343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 w:rsidR="00446972">
        <w:rPr>
          <w:noProof/>
        </w:rPr>
        <w:t>5</w:t>
      </w:r>
      <w:r>
        <w:rPr>
          <w:noProof/>
        </w:rPr>
        <w:fldChar w:fldCharType="end"/>
      </w:r>
    </w:p>
    <w:p w14:paraId="4CDFD2C6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41A5DAB5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12C4375C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025D7662" w14:textId="1002A36D" w:rsidR="00E353BE" w:rsidRDefault="0053477F" w:rsidP="003E2388">
      <w:r w:rsidRPr="0053477F">
        <w:rPr>
          <w:b/>
          <w:bCs/>
        </w:rPr>
        <w:t>Objectives</w:t>
      </w:r>
      <w:r w:rsidRPr="0053477F">
        <w:t>: The main purpose of this document is to define the testing strategy, methods, and approaches for a specific project or product. It ensures that all testing aspects are precisely defined, well-understood, and effectively communicated to the project team</w:t>
      </w:r>
    </w:p>
    <w:p w14:paraId="7A37A870" w14:textId="77777777" w:rsidR="0053477F" w:rsidRDefault="0053477F" w:rsidP="0053477F"/>
    <w:p w14:paraId="43ED3DDA" w14:textId="07862AE0" w:rsidR="0053477F" w:rsidRDefault="0053477F" w:rsidP="0053477F">
      <w:r w:rsidRPr="005070D8">
        <w:rPr>
          <w:b/>
          <w:bCs/>
        </w:rPr>
        <w:t>Content</w:t>
      </w:r>
      <w:r w:rsidRPr="0053477F">
        <w:t>: This document presents a thorough outline of the testing procedure, encompassing the scope, goals, resources, timeline, testing environments, test cases, and risk management. It acts as a manual for the testing team to carry out their responsibilities in a methodical and efficient manner.</w:t>
      </w:r>
    </w:p>
    <w:p w14:paraId="354A6483" w14:textId="77777777" w:rsidR="005070D8" w:rsidRDefault="005070D8" w:rsidP="0053477F"/>
    <w:p w14:paraId="24ED48B8" w14:textId="719A3CB6" w:rsidR="005070D8" w:rsidRDefault="005070D8" w:rsidP="0053477F">
      <w:r w:rsidRPr="005070D8">
        <w:rPr>
          <w:b/>
          <w:bCs/>
        </w:rPr>
        <w:t>Users</w:t>
      </w:r>
      <w:r w:rsidRPr="005070D8">
        <w:t>: Developers, testers, project managers—anyone involved in the project's testing.</w:t>
      </w:r>
    </w:p>
    <w:p w14:paraId="691BE5F2" w14:textId="77777777" w:rsidR="005070D8" w:rsidRDefault="005070D8" w:rsidP="0053477F"/>
    <w:p w14:paraId="415B075F" w14:textId="43E0AAD6" w:rsidR="005070D8" w:rsidRDefault="005070D8" w:rsidP="0053477F">
      <w:r w:rsidRPr="005070D8">
        <w:rPr>
          <w:b/>
          <w:bCs/>
        </w:rPr>
        <w:t>Key features</w:t>
      </w:r>
      <w:r>
        <w:t>:</w:t>
      </w:r>
    </w:p>
    <w:p w14:paraId="214CE0B0" w14:textId="3F5142C8" w:rsidR="005070D8" w:rsidRDefault="005070D8" w:rsidP="005070D8">
      <w:pPr>
        <w:pStyle w:val="ListParagraph"/>
        <w:numPr>
          <w:ilvl w:val="0"/>
          <w:numId w:val="33"/>
        </w:numPr>
      </w:pPr>
      <w:r w:rsidRPr="005070D8">
        <w:rPr>
          <w:b/>
          <w:bCs/>
        </w:rPr>
        <w:t>Test Environment</w:t>
      </w:r>
      <w:r w:rsidRPr="005070D8">
        <w:t>: Specifies the hardware, software, and network configurations required for testing, ensuring a consistent and controlled testing environment.</w:t>
      </w:r>
    </w:p>
    <w:p w14:paraId="2EFCA1C8" w14:textId="49110427" w:rsidR="005070D8" w:rsidRDefault="005070D8" w:rsidP="005070D8">
      <w:pPr>
        <w:pStyle w:val="ListParagraph"/>
        <w:numPr>
          <w:ilvl w:val="0"/>
          <w:numId w:val="33"/>
        </w:numPr>
      </w:pPr>
      <w:r w:rsidRPr="005070D8">
        <w:rPr>
          <w:b/>
          <w:bCs/>
        </w:rPr>
        <w:t>Test Cases</w:t>
      </w:r>
      <w:r w:rsidRPr="005070D8">
        <w:t>: Provides detailed test cases, scenarios, and expected outcomes to guide testers during the execution phase.</w:t>
      </w:r>
    </w:p>
    <w:p w14:paraId="7C5EA690" w14:textId="2946734A" w:rsidR="0053477F" w:rsidRDefault="005070D8" w:rsidP="005070D8">
      <w:pPr>
        <w:pStyle w:val="ListParagraph"/>
        <w:numPr>
          <w:ilvl w:val="0"/>
          <w:numId w:val="33"/>
        </w:numPr>
      </w:pPr>
      <w:r w:rsidRPr="005070D8">
        <w:rPr>
          <w:b/>
          <w:bCs/>
        </w:rPr>
        <w:t>Roles and Responsibilities</w:t>
      </w:r>
      <w:r w:rsidRPr="005070D8">
        <w:t>: Clearly defines the responsibilities of each team member involved in testing, ensuring accountability.</w:t>
      </w:r>
    </w:p>
    <w:p w14:paraId="283DFBB2" w14:textId="0AEC22F7" w:rsidR="00F001E5" w:rsidRDefault="00F001E5" w:rsidP="005070D8">
      <w:pPr>
        <w:pStyle w:val="ListParagraph"/>
        <w:numPr>
          <w:ilvl w:val="0"/>
          <w:numId w:val="33"/>
        </w:numPr>
      </w:pPr>
      <w:r w:rsidRPr="00F001E5">
        <w:rPr>
          <w:b/>
          <w:bCs/>
        </w:rPr>
        <w:t>Creating Test Schedule</w:t>
      </w:r>
      <w:r w:rsidRPr="00F001E5">
        <w:t>: Establish a timeline for each testing phase, from test planning to execution and reporting. This helps in managing time effectively and meeting project deadlines.</w:t>
      </w:r>
    </w:p>
    <w:p w14:paraId="5DFE99B3" w14:textId="28C09AE5" w:rsidR="00F001E5" w:rsidRDefault="00F001E5" w:rsidP="005070D8">
      <w:pPr>
        <w:pStyle w:val="ListParagraph"/>
        <w:numPr>
          <w:ilvl w:val="0"/>
          <w:numId w:val="33"/>
        </w:numPr>
      </w:pPr>
      <w:r w:rsidRPr="00F001E5">
        <w:rPr>
          <w:b/>
          <w:bCs/>
        </w:rPr>
        <w:t>Allocating Resources</w:t>
      </w:r>
      <w:r w:rsidRPr="00F001E5">
        <w:t>: Clearly state the resources required for testing, including human resources, testing environments, hardware, software, and tools. This aids in preventing resource-related bottlenecks..</w:t>
      </w:r>
    </w:p>
    <w:p w14:paraId="0EF68CBC" w14:textId="59FB1EEF" w:rsidR="00B71541" w:rsidRPr="0053477F" w:rsidRDefault="00B71541" w:rsidP="005070D8">
      <w:pPr>
        <w:pStyle w:val="ListParagraph"/>
        <w:numPr>
          <w:ilvl w:val="0"/>
          <w:numId w:val="33"/>
        </w:numPr>
      </w:pPr>
      <w:r w:rsidRPr="00B71541">
        <w:rPr>
          <w:b/>
          <w:bCs/>
        </w:rPr>
        <w:t>Defining Testing Scope and Objectives</w:t>
      </w:r>
      <w:r w:rsidRPr="00B71541">
        <w:t>: Clearly delineate what will be subjected to testing and articulate the specific goals that testing aims to achieve. This ensures alignment between testing efforts and project objectives.</w:t>
      </w:r>
    </w:p>
    <w:p w14:paraId="0A260568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6D7276FE" w14:textId="73877648" w:rsidR="005070D8" w:rsidRDefault="005070D8" w:rsidP="007922B8">
      <w:pPr>
        <w:pStyle w:val="BodyText"/>
        <w:ind w:left="0"/>
      </w:pPr>
      <w:r>
        <w:t>Testing sofware items:</w:t>
      </w:r>
    </w:p>
    <w:p w14:paraId="1B88B54C" w14:textId="01309234" w:rsidR="003638AE" w:rsidRDefault="005070D8" w:rsidP="003638AE">
      <w:pPr>
        <w:pStyle w:val="BodyText"/>
        <w:numPr>
          <w:ilvl w:val="0"/>
          <w:numId w:val="33"/>
        </w:numPr>
      </w:pPr>
      <w:r>
        <w:t xml:space="preserve">Add </w:t>
      </w:r>
      <w:r w:rsidR="0074056F">
        <w:t>products</w:t>
      </w:r>
      <w:r w:rsidR="003638AE">
        <w:t xml:space="preserve"> to catalog:</w:t>
      </w:r>
    </w:p>
    <w:p w14:paraId="56C6BFC1" w14:textId="26437C74" w:rsidR="003638AE" w:rsidRDefault="003638AE" w:rsidP="003638AE">
      <w:pPr>
        <w:pStyle w:val="BodyText"/>
        <w:numPr>
          <w:ilvl w:val="1"/>
          <w:numId w:val="33"/>
        </w:numPr>
      </w:pPr>
      <w:r>
        <w:t xml:space="preserve">Testing cases that the adding process is invalid, and cases that is valid, after that, check if that product is added to database or </w:t>
      </w:r>
      <w:r w:rsidR="002547D0">
        <w:t>not.</w:t>
      </w:r>
    </w:p>
    <w:p w14:paraId="12DDC637" w14:textId="3BBF265A" w:rsidR="003638AE" w:rsidRDefault="003638AE" w:rsidP="003638AE">
      <w:pPr>
        <w:pStyle w:val="BodyText"/>
        <w:numPr>
          <w:ilvl w:val="1"/>
          <w:numId w:val="33"/>
        </w:numPr>
      </w:pPr>
      <w:r>
        <w:t>Testing the response time of back-end</w:t>
      </w:r>
    </w:p>
    <w:p w14:paraId="3AE4D81F" w14:textId="2A767EF0" w:rsidR="003638AE" w:rsidRDefault="003638AE" w:rsidP="003638AE">
      <w:pPr>
        <w:pStyle w:val="BodyText"/>
        <w:numPr>
          <w:ilvl w:val="0"/>
          <w:numId w:val="33"/>
        </w:numPr>
      </w:pPr>
      <w:r>
        <w:t>Delete products from catalog:</w:t>
      </w:r>
    </w:p>
    <w:p w14:paraId="0DBF4627" w14:textId="702BEFF7" w:rsidR="003638AE" w:rsidRDefault="003638AE" w:rsidP="003638AE">
      <w:pPr>
        <w:pStyle w:val="BodyText"/>
        <w:numPr>
          <w:ilvl w:val="1"/>
          <w:numId w:val="33"/>
        </w:numPr>
      </w:pPr>
      <w:r>
        <w:t xml:space="preserve">After </w:t>
      </w:r>
      <w:r w:rsidR="002547D0">
        <w:t>deleting</w:t>
      </w:r>
      <w:r>
        <w:t xml:space="preserve"> a product, it should be removed from the database and catalog on </w:t>
      </w:r>
      <w:r w:rsidR="002547D0">
        <w:t>front-end.</w:t>
      </w:r>
    </w:p>
    <w:p w14:paraId="2BB1B69E" w14:textId="0EA48BC1" w:rsidR="003638AE" w:rsidRDefault="003638AE" w:rsidP="003638AE">
      <w:pPr>
        <w:pStyle w:val="BodyText"/>
        <w:numPr>
          <w:ilvl w:val="1"/>
          <w:numId w:val="33"/>
        </w:numPr>
      </w:pPr>
      <w:r>
        <w:t xml:space="preserve">If we cancel the </w:t>
      </w:r>
      <w:r w:rsidR="002547D0">
        <w:t>deleted</w:t>
      </w:r>
      <w:r>
        <w:t xml:space="preserve"> process, </w:t>
      </w:r>
      <w:r w:rsidR="002547D0">
        <w:t>those</w:t>
      </w:r>
      <w:r>
        <w:t xml:space="preserve"> products should be still in the database and </w:t>
      </w:r>
      <w:r w:rsidR="002547D0">
        <w:t>catalog.</w:t>
      </w:r>
    </w:p>
    <w:p w14:paraId="43C73F8C" w14:textId="072B8162" w:rsidR="003638AE" w:rsidRDefault="002547D0" w:rsidP="003638AE">
      <w:pPr>
        <w:pStyle w:val="BodyText"/>
        <w:numPr>
          <w:ilvl w:val="0"/>
          <w:numId w:val="33"/>
        </w:numPr>
      </w:pPr>
      <w:r>
        <w:t>Update</w:t>
      </w:r>
      <w:r w:rsidR="003638AE">
        <w:t xml:space="preserve"> </w:t>
      </w:r>
      <w:r>
        <w:t>products.</w:t>
      </w:r>
    </w:p>
    <w:p w14:paraId="2845A56C" w14:textId="39E47F29" w:rsidR="002547D0" w:rsidRDefault="002547D0" w:rsidP="002547D0">
      <w:pPr>
        <w:pStyle w:val="BodyText"/>
        <w:numPr>
          <w:ilvl w:val="1"/>
          <w:numId w:val="33"/>
        </w:numPr>
      </w:pPr>
      <w:r>
        <w:t>Change a property of a product, if you just delete and do not edit a new information, it cannot be saved. After updating, the products with new information should appear on the catalog.</w:t>
      </w:r>
    </w:p>
    <w:p w14:paraId="64B453EB" w14:textId="049B34FE" w:rsidR="005070D8" w:rsidRDefault="005070D8" w:rsidP="00C83C06">
      <w:pPr>
        <w:pStyle w:val="BodyText"/>
        <w:numPr>
          <w:ilvl w:val="0"/>
          <w:numId w:val="33"/>
        </w:numPr>
      </w:pPr>
      <w:r>
        <w:t xml:space="preserve">Add products to </w:t>
      </w:r>
      <w:r w:rsidR="0074056F">
        <w:t>cart.</w:t>
      </w:r>
    </w:p>
    <w:p w14:paraId="260887D9" w14:textId="0CF6338A" w:rsidR="002547D0" w:rsidRDefault="002547D0" w:rsidP="002547D0">
      <w:pPr>
        <w:pStyle w:val="BodyText"/>
        <w:numPr>
          <w:ilvl w:val="1"/>
          <w:numId w:val="33"/>
        </w:numPr>
      </w:pPr>
      <w:r>
        <w:t>Testing cases of adding products to cart, after adding, there’s a number next to the cart icon represent for the number of products in the cart now.</w:t>
      </w:r>
    </w:p>
    <w:p w14:paraId="6D3FCC64" w14:textId="211812C7" w:rsidR="00C83C06" w:rsidRDefault="00C83C06" w:rsidP="005070D8">
      <w:pPr>
        <w:pStyle w:val="BodyText"/>
        <w:numPr>
          <w:ilvl w:val="0"/>
          <w:numId w:val="33"/>
        </w:numPr>
      </w:pPr>
      <w:r>
        <w:t xml:space="preserve">Create/edit </w:t>
      </w:r>
      <w:r w:rsidR="00446972">
        <w:t>categories.</w:t>
      </w:r>
    </w:p>
    <w:p w14:paraId="67B15E79" w14:textId="0BE485C8" w:rsidR="002547D0" w:rsidRDefault="002547D0" w:rsidP="002547D0">
      <w:pPr>
        <w:pStyle w:val="BodyText"/>
        <w:numPr>
          <w:ilvl w:val="1"/>
          <w:numId w:val="33"/>
        </w:numPr>
      </w:pPr>
      <w:r>
        <w:lastRenderedPageBreak/>
        <w:t>Creating a new category of products, editing categories</w:t>
      </w:r>
    </w:p>
    <w:p w14:paraId="6D02F908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1A1B95C0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1AAD09A9" w14:textId="6ED1969E" w:rsidR="00717DA7" w:rsidRDefault="00717DA7" w:rsidP="00717DA7">
      <w:pPr>
        <w:pStyle w:val="ListParagraph"/>
        <w:numPr>
          <w:ilvl w:val="0"/>
          <w:numId w:val="33"/>
        </w:numPr>
      </w:pPr>
      <w:r w:rsidRPr="00717DA7">
        <w:t>A standard desktop computer, laptop, or even a tablet or smartphone with at least 4 GB of RAM is recommended for smooth testing.</w:t>
      </w:r>
    </w:p>
    <w:p w14:paraId="7124C835" w14:textId="1BC47971" w:rsidR="00717DA7" w:rsidRDefault="001C3086" w:rsidP="00717DA7">
      <w:pPr>
        <w:pStyle w:val="ListParagraph"/>
        <w:numPr>
          <w:ilvl w:val="0"/>
          <w:numId w:val="33"/>
        </w:numPr>
      </w:pPr>
      <w:r w:rsidRPr="001C3086">
        <w:t>Test across common resolutions, including 1366x768, 1920x1080, and 1440x900.</w:t>
      </w:r>
    </w:p>
    <w:p w14:paraId="145A1D56" w14:textId="71709BC7" w:rsidR="00D12B46" w:rsidRDefault="00D12B46" w:rsidP="00D12B46">
      <w:pPr>
        <w:pStyle w:val="ListParagraph"/>
        <w:numPr>
          <w:ilvl w:val="0"/>
          <w:numId w:val="33"/>
        </w:numPr>
      </w:pPr>
      <w:r w:rsidRPr="00D12B46">
        <w:t>Require internet connection.</w:t>
      </w:r>
    </w:p>
    <w:p w14:paraId="46046B02" w14:textId="15B794FA" w:rsidR="00D12B46" w:rsidRDefault="00D12B46" w:rsidP="00717DA7">
      <w:pPr>
        <w:pStyle w:val="ListParagraph"/>
        <w:numPr>
          <w:ilvl w:val="0"/>
          <w:numId w:val="33"/>
        </w:numPr>
      </w:pPr>
      <w:r>
        <w:t>For PC</w:t>
      </w:r>
    </w:p>
    <w:p w14:paraId="29D1AEC2" w14:textId="6CFCFF44" w:rsidR="00EA3D65" w:rsidRDefault="00EA3D65" w:rsidP="00D12B46">
      <w:pPr>
        <w:pStyle w:val="ListParagraph"/>
        <w:numPr>
          <w:ilvl w:val="1"/>
          <w:numId w:val="33"/>
        </w:numPr>
      </w:pPr>
      <w:r>
        <w:t>CPU</w:t>
      </w:r>
      <w:r w:rsidR="007952ED">
        <w:t xml:space="preserve"> intel</w:t>
      </w:r>
      <w:r>
        <w:t xml:space="preserve"> i3 or later</w:t>
      </w:r>
    </w:p>
    <w:p w14:paraId="14D69524" w14:textId="29493519" w:rsidR="00D12B46" w:rsidRDefault="00D12B46" w:rsidP="00D12B46">
      <w:pPr>
        <w:pStyle w:val="ListParagraph"/>
        <w:numPr>
          <w:ilvl w:val="1"/>
          <w:numId w:val="33"/>
        </w:numPr>
      </w:pPr>
      <w:r>
        <w:t xml:space="preserve">GPU: Intel HD Graphics, intel UHD Graphics, AMD Radeons Graphics, NVIDIA GeForce GT 1030, </w:t>
      </w:r>
      <w:r w:rsidRPr="00D12B46">
        <w:t>NVIDIA Ge</w:t>
      </w:r>
      <w:r>
        <w:t>F</w:t>
      </w:r>
      <w:r w:rsidRPr="00D12B46">
        <w:t xml:space="preserve">orce </w:t>
      </w:r>
      <w:r>
        <w:t xml:space="preserve">MX150, … </w:t>
      </w:r>
    </w:p>
    <w:p w14:paraId="022BCA1A" w14:textId="185D01C3" w:rsidR="00D12B46" w:rsidRDefault="00D12B46" w:rsidP="00D12B46">
      <w:pPr>
        <w:pStyle w:val="ListParagraph"/>
        <w:numPr>
          <w:ilvl w:val="0"/>
          <w:numId w:val="33"/>
        </w:numPr>
      </w:pPr>
      <w:r>
        <w:t>For Smartphone, table:</w:t>
      </w:r>
    </w:p>
    <w:p w14:paraId="3BAE5F24" w14:textId="50796FD4" w:rsidR="00D12B46" w:rsidRDefault="00D12B46" w:rsidP="00D12B46">
      <w:pPr>
        <w:pStyle w:val="ListParagraph"/>
        <w:numPr>
          <w:ilvl w:val="1"/>
          <w:numId w:val="33"/>
        </w:numPr>
      </w:pPr>
      <w:r>
        <w:t>CPU: Snapdragon, Apple A-Series, Exynos, …</w:t>
      </w:r>
    </w:p>
    <w:p w14:paraId="2AB0FEA1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24F12168" w14:textId="19367D46" w:rsidR="00435FBC" w:rsidRDefault="00435FBC" w:rsidP="001F12E3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39903255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19B6A26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24405B3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69B9253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9493C03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39406AA0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E7A84A" w14:textId="27F84632" w:rsidR="00010CF5" w:rsidRDefault="00B1704F">
            <w:pPr>
              <w:pStyle w:val="BodyText1"/>
            </w:pPr>
            <w:r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1300EAD" w14:textId="4AFEFFED" w:rsidR="00010CF5" w:rsidRDefault="00C2353D" w:rsidP="00010CF5">
            <w:pPr>
              <w:pStyle w:val="BodyText1"/>
            </w:pPr>
            <w:r>
              <w:t>Running website for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BAFDCFD" w14:textId="4E8DAA8A" w:rsidR="00010CF5" w:rsidRDefault="00B1704F" w:rsidP="00010CF5">
            <w:pPr>
              <w:pStyle w:val="BodyText1"/>
            </w:pPr>
            <w:r w:rsidRPr="00B1704F">
              <w:t>115.0.1901.203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D9D18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010CF5" w14:paraId="63CE54D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CEB640" w14:textId="6D140A04" w:rsidR="00010CF5" w:rsidRDefault="00010CF5">
            <w:pPr>
              <w:pStyle w:val="BodyText1"/>
            </w:pPr>
            <w:r>
              <w:t xml:space="preserve">Windows </w:t>
            </w:r>
            <w:r w:rsidR="00B1704F">
              <w:t>10, 64 bits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03273AA" w14:textId="7A4521F2" w:rsidR="00010CF5" w:rsidRDefault="00C2353D" w:rsidP="00010CF5">
            <w:pPr>
              <w:pStyle w:val="BodyText1"/>
            </w:pPr>
            <w:r>
              <w:t>OS of device</w:t>
            </w:r>
            <w:r w:rsidR="00276555">
              <w:t xml:space="preserve">, </w:t>
            </w:r>
            <w:r w:rsidR="00276555" w:rsidRPr="00276555">
              <w:t>guaranteeing support and efficient operation on devices possessing constrained resources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8C265C" w14:textId="70099EF9" w:rsidR="00010CF5" w:rsidRDefault="00B1704F" w:rsidP="00010CF5">
            <w:pPr>
              <w:pStyle w:val="BodyText1"/>
            </w:pPr>
            <w:r>
              <w:t>22H2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7CF4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</w:tbl>
    <w:p w14:paraId="5A9F84AC" w14:textId="77777777" w:rsidR="00435FBC" w:rsidRDefault="00435FBC">
      <w:pPr>
        <w:pStyle w:val="BodyText"/>
      </w:pPr>
    </w:p>
    <w:p w14:paraId="34B1AE53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1221D11B" w14:textId="03327D04" w:rsidR="00435FBC" w:rsidRDefault="00435FBC" w:rsidP="0074056F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2C065988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365FAF95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FDFB88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4B5EA6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21ED69F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11CAF13E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A59079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0CA4322D" w14:textId="7A45F8EC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74056F">
              <w:t>2019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2258F04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C3570" w14:textId="4ACF317C" w:rsidR="00435FBC" w:rsidRDefault="0074056F">
            <w:pPr>
              <w:pStyle w:val="BodyText1"/>
              <w:jc w:val="center"/>
            </w:pPr>
            <w:r>
              <w:t>2019</w:t>
            </w:r>
          </w:p>
        </w:tc>
      </w:tr>
      <w:tr w:rsidR="0074056F" w14:paraId="4442FC6D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25E143" w14:textId="0E6D0ED9" w:rsidR="0074056F" w:rsidRDefault="0074056F" w:rsidP="0074056F">
            <w:pPr>
              <w:pStyle w:val="BodyText1"/>
            </w:pPr>
            <w:r>
              <w:t>Write test plan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B3FA5E6" w14:textId="1D86905C" w:rsidR="0074056F" w:rsidRDefault="0074056F" w:rsidP="0074056F">
            <w:pPr>
              <w:pStyle w:val="BodyText1"/>
              <w:jc w:val="center"/>
            </w:pPr>
            <w:r>
              <w:t>MS Word 2019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3CC56BD" w14:textId="3045E889" w:rsidR="0074056F" w:rsidRDefault="0074056F" w:rsidP="0074056F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5B4A" w14:textId="04F6A677" w:rsidR="0074056F" w:rsidRDefault="0074056F" w:rsidP="0074056F">
            <w:pPr>
              <w:pStyle w:val="BodyText1"/>
              <w:jc w:val="center"/>
            </w:pPr>
            <w:r>
              <w:t>2019</w:t>
            </w:r>
          </w:p>
        </w:tc>
      </w:tr>
      <w:tr w:rsidR="0074056F" w14:paraId="11EF9B33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015590" w14:textId="0927A32D" w:rsidR="0074056F" w:rsidRDefault="0074056F" w:rsidP="0074056F">
            <w:pPr>
              <w:pStyle w:val="BodyText1"/>
            </w:pPr>
            <w:r>
              <w:t xml:space="preserve">Showing Bug, </w:t>
            </w:r>
            <w:r w:rsidR="00E353BE">
              <w:t>fixing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3C5392" w14:textId="56F07D30" w:rsidR="0074056F" w:rsidRDefault="0074056F" w:rsidP="0074056F">
            <w:pPr>
              <w:pStyle w:val="BodyText1"/>
              <w:jc w:val="center"/>
            </w:pPr>
            <w:r>
              <w:t>VSCode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65EF536" w14:textId="7E2DAD2D" w:rsidR="0074056F" w:rsidRDefault="0074056F" w:rsidP="0074056F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1E51F" w14:textId="0A7392DA" w:rsidR="0074056F" w:rsidRDefault="0074056F" w:rsidP="0074056F">
            <w:pPr>
              <w:pStyle w:val="BodyText1"/>
              <w:jc w:val="center"/>
            </w:pPr>
            <w:r>
              <w:t>2019</w:t>
            </w:r>
          </w:p>
        </w:tc>
      </w:tr>
      <w:tr w:rsidR="002B5C53" w14:paraId="10FF200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6DBF2B" w14:textId="53D72CD2" w:rsidR="002B5C53" w:rsidRDefault="002B5C53" w:rsidP="0074056F">
            <w:pPr>
              <w:pStyle w:val="BodyText1"/>
            </w:pPr>
            <w:r>
              <w:t>Sharing document</w:t>
            </w:r>
            <w:r w:rsidR="00D12B46">
              <w:t>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54BA71E" w14:textId="1EF8F8FA" w:rsidR="002B5C53" w:rsidRDefault="002B5C53" w:rsidP="0074056F">
            <w:pPr>
              <w:pStyle w:val="BodyText1"/>
              <w:jc w:val="center"/>
            </w:pPr>
            <w:r>
              <w:t>Drive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2570337" w14:textId="45EFF57F" w:rsidR="002B5C53" w:rsidRDefault="002B5C53" w:rsidP="0074056F">
            <w:pPr>
              <w:pStyle w:val="BodyText1"/>
              <w:jc w:val="center"/>
            </w:pPr>
            <w:r>
              <w:t>Google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1C3D" w14:textId="77777777" w:rsidR="002B5C53" w:rsidRDefault="002B5C53" w:rsidP="0074056F">
            <w:pPr>
              <w:pStyle w:val="BodyText1"/>
              <w:jc w:val="center"/>
            </w:pPr>
          </w:p>
        </w:tc>
      </w:tr>
    </w:tbl>
    <w:p w14:paraId="31958C0D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12A8EDC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68B77A57" w14:textId="77777777" w:rsidR="00435FBC" w:rsidRDefault="00435FBC">
      <w:pPr>
        <w:pStyle w:val="BodyText"/>
        <w:ind w:left="0" w:firstLine="450"/>
      </w:pPr>
      <w:r>
        <w:t>This table shows the staffing assumptions for the test effort.</w:t>
      </w:r>
    </w:p>
    <w:p w14:paraId="61DD5570" w14:textId="48EABDA1" w:rsidR="00435FBC" w:rsidRDefault="00435FBC" w:rsidP="004D68EC">
      <w:pPr>
        <w:pStyle w:val="InfoBlu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06794CB3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32390DE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3BBFD254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6801D68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BF520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75E5DCF3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E5A5D74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64BD9263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4BA48" w14:textId="77777777" w:rsidR="00435FBC" w:rsidRDefault="00435FBC">
            <w:pPr>
              <w:pStyle w:val="BodyText1"/>
            </w:pPr>
            <w:r>
              <w:lastRenderedPageBreak/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15297" w14:textId="77777777" w:rsidR="006A54FE" w:rsidRDefault="006A54FE">
            <w:pPr>
              <w:pStyle w:val="BodyText1"/>
            </w:pPr>
            <w:r>
              <w:t xml:space="preserve">1 </w:t>
            </w:r>
          </w:p>
          <w:p w14:paraId="6F9B26DB" w14:textId="0C142F25" w:rsidR="00435FBC" w:rsidRDefault="006A54FE">
            <w:pPr>
              <w:pStyle w:val="BodyText1"/>
            </w:pPr>
            <w:r>
              <w:t>– Nguyễn Đắc Khôi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EA36F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4E40A72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15A38A0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1D3B0C59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7D556AF9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0F5DEF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376D9F0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01936E8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10032C0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5E19B618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A5D6FD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29D9" w14:textId="77777777" w:rsidR="00435FBC" w:rsidRDefault="006A54FE">
            <w:pPr>
              <w:pStyle w:val="BodyText1"/>
            </w:pPr>
            <w:r>
              <w:t xml:space="preserve">4 </w:t>
            </w:r>
          </w:p>
          <w:p w14:paraId="1F2211DC" w14:textId="77777777" w:rsidR="006A54FE" w:rsidRDefault="006A54FE">
            <w:pPr>
              <w:pStyle w:val="BodyText1"/>
            </w:pPr>
            <w:r>
              <w:t>- Nguyễn Hoàng Đức Nguyên</w:t>
            </w:r>
          </w:p>
          <w:p w14:paraId="2DA7C89C" w14:textId="77777777" w:rsidR="006A54FE" w:rsidRDefault="006A54FE">
            <w:pPr>
              <w:pStyle w:val="BodyText1"/>
            </w:pPr>
            <w:r>
              <w:t>- Dương Phước Sang</w:t>
            </w:r>
          </w:p>
          <w:p w14:paraId="73FA7F69" w14:textId="77777777" w:rsidR="006A54FE" w:rsidRDefault="006A54FE">
            <w:pPr>
              <w:pStyle w:val="BodyText1"/>
            </w:pPr>
            <w:r>
              <w:t>- Trần Văn Quyết</w:t>
            </w:r>
          </w:p>
          <w:p w14:paraId="1035832D" w14:textId="5A0B6D8C" w:rsidR="006A54FE" w:rsidRDefault="006A54FE">
            <w:pPr>
              <w:pStyle w:val="BodyText1"/>
            </w:pPr>
            <w:r>
              <w:t>- Nguyễn Đắc Khôi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611F6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4E1C08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480B834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7927787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7A450AF9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45C2F701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638AC7A3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</w:tbl>
    <w:p w14:paraId="6EC5340F" w14:textId="77777777" w:rsidR="00435FBC" w:rsidRDefault="00435FBC">
      <w:pPr>
        <w:pStyle w:val="BodyText"/>
      </w:pPr>
    </w:p>
    <w:bookmarkEnd w:id="20"/>
    <w:p w14:paraId="1E6B060F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35DE" w14:textId="77777777" w:rsidR="003F7E4A" w:rsidRDefault="003F7E4A">
      <w:pPr>
        <w:spacing w:line="240" w:lineRule="auto"/>
      </w:pPr>
      <w:r>
        <w:separator/>
      </w:r>
    </w:p>
  </w:endnote>
  <w:endnote w:type="continuationSeparator" w:id="0">
    <w:p w14:paraId="6DC3A22F" w14:textId="77777777" w:rsidR="003F7E4A" w:rsidRDefault="003F7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69CE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8EB8A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0521B9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C5A151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A55D9" w14:textId="1C501996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 w:rsidR="0044697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697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4C533A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9D27C6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5240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A4DE" w14:textId="77777777" w:rsidR="003F7E4A" w:rsidRDefault="003F7E4A">
      <w:pPr>
        <w:spacing w:line="240" w:lineRule="auto"/>
      </w:pPr>
      <w:r>
        <w:separator/>
      </w:r>
    </w:p>
  </w:footnote>
  <w:footnote w:type="continuationSeparator" w:id="0">
    <w:p w14:paraId="5B1551FB" w14:textId="77777777" w:rsidR="003F7E4A" w:rsidRDefault="003F7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19FC" w14:textId="77777777" w:rsidR="006A4C36" w:rsidRDefault="006A4C36">
    <w:pPr>
      <w:rPr>
        <w:sz w:val="24"/>
      </w:rPr>
    </w:pPr>
  </w:p>
  <w:p w14:paraId="30A3970A" w14:textId="77777777" w:rsidR="006A4C36" w:rsidRDefault="006A4C36">
    <w:pPr>
      <w:pBdr>
        <w:top w:val="single" w:sz="6" w:space="1" w:color="auto"/>
      </w:pBdr>
      <w:rPr>
        <w:sz w:val="24"/>
      </w:rPr>
    </w:pPr>
  </w:p>
  <w:p w14:paraId="0EE620D8" w14:textId="02226915" w:rsidR="006A4C36" w:rsidRDefault="005F08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109</w:t>
    </w:r>
  </w:p>
  <w:p w14:paraId="2D86B984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2487B587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7F655369" w14:textId="77777777">
      <w:tc>
        <w:tcPr>
          <w:tcW w:w="6379" w:type="dxa"/>
        </w:tcPr>
        <w:p w14:paraId="6878D87A" w14:textId="1A6206A5" w:rsidR="006A4C36" w:rsidRDefault="005F0876">
          <w:r>
            <w:t>USCoffee</w:t>
          </w:r>
          <w:fldSimple w:instr=" SUBJECT  \* MERGEFORMAT ">
            <w:r w:rsidR="00446972">
              <w:t>&lt;Project Name&gt;</w:t>
            </w:r>
          </w:fldSimple>
        </w:p>
      </w:tc>
      <w:tc>
        <w:tcPr>
          <w:tcW w:w="3179" w:type="dxa"/>
        </w:tcPr>
        <w:p w14:paraId="7F15B8F4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5620B7AA" w14:textId="77777777">
      <w:tc>
        <w:tcPr>
          <w:tcW w:w="6379" w:type="dxa"/>
        </w:tcPr>
        <w:p w14:paraId="6D3DDD33" w14:textId="15D7E314" w:rsidR="006A4C36" w:rsidRDefault="00000000">
          <w:fldSimple w:instr=" TITLE  \* MERGEFORMAT ">
            <w:r w:rsidR="00446972">
              <w:t>&lt;Iteration/ Master&gt; Test Plan</w:t>
            </w:r>
          </w:fldSimple>
        </w:p>
      </w:tc>
      <w:tc>
        <w:tcPr>
          <w:tcW w:w="3179" w:type="dxa"/>
        </w:tcPr>
        <w:p w14:paraId="795BE9AE" w14:textId="6CC4AE6D" w:rsidR="006A4C36" w:rsidRDefault="006A4C36">
          <w:r>
            <w:t xml:space="preserve">  Date:  </w:t>
          </w:r>
          <w:r w:rsidR="005F0876">
            <w:t>16/08/2023</w:t>
          </w:r>
        </w:p>
      </w:tc>
    </w:tr>
    <w:tr w:rsidR="006A4C36" w14:paraId="78045710" w14:textId="77777777">
      <w:tc>
        <w:tcPr>
          <w:tcW w:w="9558" w:type="dxa"/>
          <w:gridSpan w:val="2"/>
        </w:tcPr>
        <w:p w14:paraId="4032CD8C" w14:textId="77777777" w:rsidR="006A4C36" w:rsidRDefault="006A4C36">
          <w:r>
            <w:t>&lt;document identifier&gt;</w:t>
          </w:r>
        </w:p>
      </w:tc>
    </w:tr>
  </w:tbl>
  <w:p w14:paraId="598CED88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1181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1497"/>
    <w:multiLevelType w:val="hybridMultilevel"/>
    <w:tmpl w:val="01BE5592"/>
    <w:lvl w:ilvl="0" w:tplc="B97691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60211775"/>
    <w:multiLevelType w:val="hybridMultilevel"/>
    <w:tmpl w:val="669AABAC"/>
    <w:lvl w:ilvl="0" w:tplc="9FA8849A">
      <w:start w:val="1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287476">
    <w:abstractNumId w:val="0"/>
  </w:num>
  <w:num w:numId="2" w16cid:durableId="434709846">
    <w:abstractNumId w:val="0"/>
  </w:num>
  <w:num w:numId="3" w16cid:durableId="1046755284">
    <w:abstractNumId w:val="0"/>
  </w:num>
  <w:num w:numId="4" w16cid:durableId="1358579910">
    <w:abstractNumId w:val="0"/>
  </w:num>
  <w:num w:numId="5" w16cid:durableId="595402170">
    <w:abstractNumId w:val="0"/>
  </w:num>
  <w:num w:numId="6" w16cid:durableId="686174694">
    <w:abstractNumId w:val="10"/>
  </w:num>
  <w:num w:numId="7" w16cid:durableId="899704399">
    <w:abstractNumId w:val="7"/>
  </w:num>
  <w:num w:numId="8" w16cid:durableId="355813920">
    <w:abstractNumId w:val="29"/>
  </w:num>
  <w:num w:numId="9" w16cid:durableId="1631741439">
    <w:abstractNumId w:val="25"/>
  </w:num>
  <w:num w:numId="10" w16cid:durableId="1481388157">
    <w:abstractNumId w:val="6"/>
  </w:num>
  <w:num w:numId="11" w16cid:durableId="997608914">
    <w:abstractNumId w:val="11"/>
  </w:num>
  <w:num w:numId="12" w16cid:durableId="1600605331">
    <w:abstractNumId w:val="28"/>
  </w:num>
  <w:num w:numId="13" w16cid:durableId="1212839344">
    <w:abstractNumId w:val="13"/>
  </w:num>
  <w:num w:numId="14" w16cid:durableId="1818841212">
    <w:abstractNumId w:val="18"/>
  </w:num>
  <w:num w:numId="15" w16cid:durableId="1910799305">
    <w:abstractNumId w:val="22"/>
  </w:num>
  <w:num w:numId="16" w16cid:durableId="194736678">
    <w:abstractNumId w:val="3"/>
  </w:num>
  <w:num w:numId="17" w16cid:durableId="643124490">
    <w:abstractNumId w:val="20"/>
  </w:num>
  <w:num w:numId="18" w16cid:durableId="100956523">
    <w:abstractNumId w:val="24"/>
  </w:num>
  <w:num w:numId="19" w16cid:durableId="1418671564">
    <w:abstractNumId w:val="14"/>
  </w:num>
  <w:num w:numId="20" w16cid:durableId="252738708">
    <w:abstractNumId w:val="26"/>
  </w:num>
  <w:num w:numId="21" w16cid:durableId="597178849">
    <w:abstractNumId w:val="9"/>
  </w:num>
  <w:num w:numId="22" w16cid:durableId="1626615992">
    <w:abstractNumId w:val="19"/>
  </w:num>
  <w:num w:numId="23" w16cid:durableId="1284650922">
    <w:abstractNumId w:val="15"/>
  </w:num>
  <w:num w:numId="24" w16cid:durableId="1988167166">
    <w:abstractNumId w:val="8"/>
  </w:num>
  <w:num w:numId="25" w16cid:durableId="770127394">
    <w:abstractNumId w:val="17"/>
  </w:num>
  <w:num w:numId="26" w16cid:durableId="706567850">
    <w:abstractNumId w:val="27"/>
  </w:num>
  <w:num w:numId="27" w16cid:durableId="907542661">
    <w:abstractNumId w:val="12"/>
  </w:num>
  <w:num w:numId="28" w16cid:durableId="569922284">
    <w:abstractNumId w:val="21"/>
  </w:num>
  <w:num w:numId="29" w16cid:durableId="463239123">
    <w:abstractNumId w:val="1"/>
  </w:num>
  <w:num w:numId="30" w16cid:durableId="2015300661">
    <w:abstractNumId w:val="5"/>
  </w:num>
  <w:num w:numId="31" w16cid:durableId="854613859">
    <w:abstractNumId w:val="4"/>
  </w:num>
  <w:num w:numId="32" w16cid:durableId="94831358">
    <w:abstractNumId w:val="16"/>
  </w:num>
  <w:num w:numId="33" w16cid:durableId="1313945495">
    <w:abstractNumId w:val="2"/>
  </w:num>
  <w:num w:numId="34" w16cid:durableId="266347573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106257"/>
    <w:rsid w:val="0019731F"/>
    <w:rsid w:val="001C3086"/>
    <w:rsid w:val="001F12E3"/>
    <w:rsid w:val="002547D0"/>
    <w:rsid w:val="00276555"/>
    <w:rsid w:val="00277A5D"/>
    <w:rsid w:val="002B5C53"/>
    <w:rsid w:val="00336656"/>
    <w:rsid w:val="003638AE"/>
    <w:rsid w:val="003E2388"/>
    <w:rsid w:val="003F7E4A"/>
    <w:rsid w:val="004201A0"/>
    <w:rsid w:val="00435FBC"/>
    <w:rsid w:val="00446972"/>
    <w:rsid w:val="00466C6B"/>
    <w:rsid w:val="00484C70"/>
    <w:rsid w:val="004D68EC"/>
    <w:rsid w:val="004E597B"/>
    <w:rsid w:val="005070D8"/>
    <w:rsid w:val="00531117"/>
    <w:rsid w:val="0053477F"/>
    <w:rsid w:val="005F0876"/>
    <w:rsid w:val="00644C52"/>
    <w:rsid w:val="006A4C36"/>
    <w:rsid w:val="006A54FE"/>
    <w:rsid w:val="00717DA7"/>
    <w:rsid w:val="0072543B"/>
    <w:rsid w:val="0074056F"/>
    <w:rsid w:val="007922B8"/>
    <w:rsid w:val="007952ED"/>
    <w:rsid w:val="007A1DF3"/>
    <w:rsid w:val="008601B2"/>
    <w:rsid w:val="00877957"/>
    <w:rsid w:val="009F4768"/>
    <w:rsid w:val="00A3164F"/>
    <w:rsid w:val="00B1704F"/>
    <w:rsid w:val="00B4127B"/>
    <w:rsid w:val="00B71541"/>
    <w:rsid w:val="00C2353D"/>
    <w:rsid w:val="00C83C06"/>
    <w:rsid w:val="00D12B46"/>
    <w:rsid w:val="00D22E36"/>
    <w:rsid w:val="00D62349"/>
    <w:rsid w:val="00E353BE"/>
    <w:rsid w:val="00E62393"/>
    <w:rsid w:val="00EA3D65"/>
    <w:rsid w:val="00F001E5"/>
    <w:rsid w:val="00F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347B58"/>
  <w15:docId w15:val="{3BA98B7F-097C-47B3-BBC0-96AB754B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178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Đức Nguyên</cp:lastModifiedBy>
  <cp:revision>28</cp:revision>
  <cp:lastPrinted>2023-08-19T13:44:00Z</cp:lastPrinted>
  <dcterms:created xsi:type="dcterms:W3CDTF">2015-05-28T10:29:00Z</dcterms:created>
  <dcterms:modified xsi:type="dcterms:W3CDTF">2023-08-19T14:24:00Z</dcterms:modified>
</cp:coreProperties>
</file>
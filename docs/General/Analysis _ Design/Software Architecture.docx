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7AEF3057" w:rsidR="00444035" w:rsidRDefault="00B22739" w:rsidP="00855363">
      <w:pPr>
        <w:pStyle w:val="Title"/>
        <w:spacing w:line="276" w:lineRule="auto"/>
        <w:jc w:val="right"/>
      </w:pPr>
      <w:r>
        <w:t>USCoffee</w:t>
      </w:r>
    </w:p>
    <w:p w14:paraId="7BBED1DB" w14:textId="77777777" w:rsidR="00444035" w:rsidRDefault="00000000" w:rsidP="00855363">
      <w:pPr>
        <w:pStyle w:val="Title"/>
        <w:spacing w:line="276" w:lineRule="auto"/>
        <w:jc w:val="right"/>
      </w:pPr>
      <w:fldSimple w:instr=" TITLE  \* MERGEFORMAT ">
        <w:r w:rsidR="004455A2">
          <w:t>Software Architecture Document</w:t>
        </w:r>
      </w:fldSimple>
    </w:p>
    <w:p w14:paraId="6285C0DB" w14:textId="77777777" w:rsidR="00444035" w:rsidRDefault="00444035" w:rsidP="00855363">
      <w:pPr>
        <w:pStyle w:val="Title"/>
        <w:spacing w:line="276" w:lineRule="auto"/>
        <w:jc w:val="right"/>
      </w:pPr>
    </w:p>
    <w:p w14:paraId="40448CF7" w14:textId="77777777" w:rsidR="00444035" w:rsidRDefault="00F34309" w:rsidP="00855363">
      <w:pPr>
        <w:pStyle w:val="Title"/>
        <w:spacing w:line="276" w:lineRule="auto"/>
        <w:jc w:val="right"/>
        <w:rPr>
          <w:sz w:val="28"/>
        </w:rPr>
      </w:pPr>
      <w:r>
        <w:rPr>
          <w:sz w:val="28"/>
        </w:rPr>
        <w:t>Version &lt;1.0&gt;</w:t>
      </w:r>
    </w:p>
    <w:p w14:paraId="20E0BFCA" w14:textId="77777777" w:rsidR="00444035" w:rsidRDefault="00444035" w:rsidP="00855363">
      <w:pPr>
        <w:pStyle w:val="InfoBlue"/>
        <w:spacing w:line="276" w:lineRule="auto"/>
      </w:pPr>
    </w:p>
    <w:p w14:paraId="692A7CFA" w14:textId="77777777" w:rsidR="00444035" w:rsidRDefault="00444035" w:rsidP="00855363">
      <w:pPr>
        <w:pStyle w:val="InfoBlue"/>
        <w:spacing w:line="276" w:lineRule="auto"/>
      </w:pPr>
    </w:p>
    <w:p w14:paraId="33DB6085" w14:textId="77777777" w:rsidR="00444035" w:rsidRDefault="00444035" w:rsidP="00855363">
      <w:pPr>
        <w:pStyle w:val="Title"/>
        <w:spacing w:line="276" w:lineRule="auto"/>
        <w:rPr>
          <w:sz w:val="28"/>
        </w:rPr>
      </w:pPr>
    </w:p>
    <w:p w14:paraId="0212AA68" w14:textId="77777777" w:rsidR="00444035" w:rsidRDefault="00444035" w:rsidP="00855363">
      <w:pPr>
        <w:spacing w:line="276" w:lineRule="auto"/>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rsidP="00855363">
      <w:pPr>
        <w:pStyle w:val="Title"/>
        <w:spacing w:line="276" w:lineRule="au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rsidP="00855363">
            <w:pPr>
              <w:pStyle w:val="Tabletext"/>
              <w:spacing w:line="276" w:lineRule="auto"/>
              <w:jc w:val="center"/>
              <w:rPr>
                <w:b/>
              </w:rPr>
            </w:pPr>
            <w:r>
              <w:rPr>
                <w:b/>
              </w:rPr>
              <w:t>Date</w:t>
            </w:r>
          </w:p>
        </w:tc>
        <w:tc>
          <w:tcPr>
            <w:tcW w:w="1152" w:type="dxa"/>
          </w:tcPr>
          <w:p w14:paraId="4FD34177" w14:textId="77777777" w:rsidR="00444035" w:rsidRDefault="00F34309" w:rsidP="00855363">
            <w:pPr>
              <w:pStyle w:val="Tabletext"/>
              <w:spacing w:line="276" w:lineRule="auto"/>
              <w:jc w:val="center"/>
              <w:rPr>
                <w:b/>
              </w:rPr>
            </w:pPr>
            <w:r>
              <w:rPr>
                <w:b/>
              </w:rPr>
              <w:t>Version</w:t>
            </w:r>
          </w:p>
        </w:tc>
        <w:tc>
          <w:tcPr>
            <w:tcW w:w="3744" w:type="dxa"/>
          </w:tcPr>
          <w:p w14:paraId="768364B8" w14:textId="77777777" w:rsidR="00444035" w:rsidRDefault="00F34309" w:rsidP="00855363">
            <w:pPr>
              <w:pStyle w:val="Tabletext"/>
              <w:spacing w:line="276" w:lineRule="auto"/>
              <w:jc w:val="center"/>
              <w:rPr>
                <w:b/>
              </w:rPr>
            </w:pPr>
            <w:r>
              <w:rPr>
                <w:b/>
              </w:rPr>
              <w:t>Description</w:t>
            </w:r>
          </w:p>
        </w:tc>
        <w:tc>
          <w:tcPr>
            <w:tcW w:w="2304" w:type="dxa"/>
          </w:tcPr>
          <w:p w14:paraId="29BBD5AA" w14:textId="77777777" w:rsidR="00444035" w:rsidRDefault="00F34309" w:rsidP="00855363">
            <w:pPr>
              <w:pStyle w:val="Tabletext"/>
              <w:spacing w:line="276" w:lineRule="auto"/>
              <w:jc w:val="center"/>
              <w:rPr>
                <w:b/>
              </w:rPr>
            </w:pPr>
            <w:r>
              <w:rPr>
                <w:b/>
              </w:rPr>
              <w:t>Author</w:t>
            </w:r>
          </w:p>
        </w:tc>
      </w:tr>
      <w:tr w:rsidR="00444035" w14:paraId="452CEFC9" w14:textId="77777777">
        <w:tc>
          <w:tcPr>
            <w:tcW w:w="2304" w:type="dxa"/>
          </w:tcPr>
          <w:p w14:paraId="0217BA89" w14:textId="4B3960C1" w:rsidR="00444035" w:rsidRDefault="00B22739" w:rsidP="00855363">
            <w:pPr>
              <w:pStyle w:val="Tabletext"/>
              <w:spacing w:line="276" w:lineRule="auto"/>
            </w:pPr>
            <w:r>
              <w:t>19/07/2023</w:t>
            </w:r>
          </w:p>
        </w:tc>
        <w:tc>
          <w:tcPr>
            <w:tcW w:w="1152" w:type="dxa"/>
          </w:tcPr>
          <w:p w14:paraId="635BD9AE" w14:textId="6E6FFDC5" w:rsidR="00444035" w:rsidRDefault="00B22739" w:rsidP="00855363">
            <w:pPr>
              <w:pStyle w:val="Tabletext"/>
              <w:spacing w:line="276" w:lineRule="auto"/>
            </w:pPr>
            <w:r>
              <w:t>1.0</w:t>
            </w:r>
          </w:p>
        </w:tc>
        <w:tc>
          <w:tcPr>
            <w:tcW w:w="3744" w:type="dxa"/>
          </w:tcPr>
          <w:p w14:paraId="55BAE618" w14:textId="14B033FA" w:rsidR="00444035" w:rsidRDefault="00B22739" w:rsidP="00855363">
            <w:pPr>
              <w:pStyle w:val="Tabletext"/>
              <w:spacing w:line="276" w:lineRule="auto"/>
            </w:pPr>
            <w:r>
              <w:t>First version of Software architecture document</w:t>
            </w:r>
          </w:p>
        </w:tc>
        <w:tc>
          <w:tcPr>
            <w:tcW w:w="2304" w:type="dxa"/>
          </w:tcPr>
          <w:p w14:paraId="7E19F730" w14:textId="428F6926" w:rsidR="00C5424E" w:rsidRDefault="00C5424E" w:rsidP="00855363">
            <w:pPr>
              <w:pStyle w:val="Tabletext"/>
              <w:spacing w:line="276" w:lineRule="auto"/>
            </w:pPr>
            <w:r>
              <w:t>Group 109</w:t>
            </w:r>
          </w:p>
        </w:tc>
      </w:tr>
      <w:tr w:rsidR="00444035" w14:paraId="489B4A6C" w14:textId="77777777">
        <w:tc>
          <w:tcPr>
            <w:tcW w:w="2304" w:type="dxa"/>
          </w:tcPr>
          <w:p w14:paraId="67F7DBE4" w14:textId="77777777" w:rsidR="00444035" w:rsidRDefault="00444035" w:rsidP="00855363">
            <w:pPr>
              <w:pStyle w:val="Tabletext"/>
              <w:spacing w:line="276" w:lineRule="auto"/>
            </w:pPr>
          </w:p>
        </w:tc>
        <w:tc>
          <w:tcPr>
            <w:tcW w:w="1152" w:type="dxa"/>
          </w:tcPr>
          <w:p w14:paraId="2ABBACEB" w14:textId="77777777" w:rsidR="00444035" w:rsidRDefault="00444035" w:rsidP="00855363">
            <w:pPr>
              <w:pStyle w:val="Tabletext"/>
              <w:spacing w:line="276" w:lineRule="auto"/>
            </w:pPr>
          </w:p>
        </w:tc>
        <w:tc>
          <w:tcPr>
            <w:tcW w:w="3744" w:type="dxa"/>
          </w:tcPr>
          <w:p w14:paraId="7CE58D35" w14:textId="77777777" w:rsidR="00444035" w:rsidRDefault="00444035" w:rsidP="00855363">
            <w:pPr>
              <w:pStyle w:val="Tabletext"/>
              <w:spacing w:line="276" w:lineRule="auto"/>
            </w:pPr>
          </w:p>
        </w:tc>
        <w:tc>
          <w:tcPr>
            <w:tcW w:w="2304" w:type="dxa"/>
          </w:tcPr>
          <w:p w14:paraId="0D67224B" w14:textId="77777777" w:rsidR="00444035" w:rsidRDefault="00444035" w:rsidP="00855363">
            <w:pPr>
              <w:pStyle w:val="Tabletext"/>
              <w:spacing w:line="276" w:lineRule="auto"/>
            </w:pPr>
          </w:p>
        </w:tc>
      </w:tr>
      <w:tr w:rsidR="00444035" w14:paraId="4124F2A6" w14:textId="77777777">
        <w:tc>
          <w:tcPr>
            <w:tcW w:w="2304" w:type="dxa"/>
          </w:tcPr>
          <w:p w14:paraId="0882ED66" w14:textId="77777777" w:rsidR="00444035" w:rsidRDefault="00444035" w:rsidP="00855363">
            <w:pPr>
              <w:pStyle w:val="Tabletext"/>
              <w:spacing w:line="276" w:lineRule="auto"/>
            </w:pPr>
          </w:p>
        </w:tc>
        <w:tc>
          <w:tcPr>
            <w:tcW w:w="1152" w:type="dxa"/>
          </w:tcPr>
          <w:p w14:paraId="21DA2591" w14:textId="77777777" w:rsidR="00444035" w:rsidRDefault="00444035" w:rsidP="00855363">
            <w:pPr>
              <w:pStyle w:val="Tabletext"/>
              <w:spacing w:line="276" w:lineRule="auto"/>
            </w:pPr>
          </w:p>
        </w:tc>
        <w:tc>
          <w:tcPr>
            <w:tcW w:w="3744" w:type="dxa"/>
          </w:tcPr>
          <w:p w14:paraId="48DFF867" w14:textId="77777777" w:rsidR="00444035" w:rsidRDefault="00444035" w:rsidP="00855363">
            <w:pPr>
              <w:pStyle w:val="Tabletext"/>
              <w:spacing w:line="276" w:lineRule="auto"/>
            </w:pPr>
          </w:p>
        </w:tc>
        <w:tc>
          <w:tcPr>
            <w:tcW w:w="2304" w:type="dxa"/>
          </w:tcPr>
          <w:p w14:paraId="53496142" w14:textId="77777777" w:rsidR="00444035" w:rsidRDefault="00444035" w:rsidP="00855363">
            <w:pPr>
              <w:pStyle w:val="Tabletext"/>
              <w:spacing w:line="276" w:lineRule="auto"/>
            </w:pPr>
          </w:p>
        </w:tc>
      </w:tr>
      <w:tr w:rsidR="00444035" w14:paraId="0C4D27B2" w14:textId="77777777">
        <w:tc>
          <w:tcPr>
            <w:tcW w:w="2304" w:type="dxa"/>
          </w:tcPr>
          <w:p w14:paraId="417DA3B2" w14:textId="77777777" w:rsidR="00444035" w:rsidRDefault="00444035" w:rsidP="00855363">
            <w:pPr>
              <w:pStyle w:val="Tabletext"/>
              <w:spacing w:line="276" w:lineRule="auto"/>
            </w:pPr>
          </w:p>
        </w:tc>
        <w:tc>
          <w:tcPr>
            <w:tcW w:w="1152" w:type="dxa"/>
          </w:tcPr>
          <w:p w14:paraId="0BFDB1E5" w14:textId="77777777" w:rsidR="00444035" w:rsidRDefault="00444035" w:rsidP="00855363">
            <w:pPr>
              <w:pStyle w:val="Tabletext"/>
              <w:spacing w:line="276" w:lineRule="auto"/>
            </w:pPr>
          </w:p>
        </w:tc>
        <w:tc>
          <w:tcPr>
            <w:tcW w:w="3744" w:type="dxa"/>
          </w:tcPr>
          <w:p w14:paraId="1E9E4395" w14:textId="77777777" w:rsidR="00444035" w:rsidRDefault="00444035" w:rsidP="00855363">
            <w:pPr>
              <w:pStyle w:val="Tabletext"/>
              <w:spacing w:line="276" w:lineRule="auto"/>
            </w:pPr>
          </w:p>
        </w:tc>
        <w:tc>
          <w:tcPr>
            <w:tcW w:w="2304" w:type="dxa"/>
          </w:tcPr>
          <w:p w14:paraId="3893771B" w14:textId="77777777" w:rsidR="00444035" w:rsidRDefault="00444035" w:rsidP="00855363">
            <w:pPr>
              <w:pStyle w:val="Tabletext"/>
              <w:spacing w:line="276" w:lineRule="auto"/>
            </w:pPr>
          </w:p>
        </w:tc>
      </w:tr>
    </w:tbl>
    <w:p w14:paraId="06F885D3" w14:textId="77777777" w:rsidR="00444035" w:rsidRDefault="00444035" w:rsidP="00855363">
      <w:pPr>
        <w:spacing w:line="276" w:lineRule="auto"/>
      </w:pPr>
    </w:p>
    <w:p w14:paraId="07329EF0" w14:textId="77777777" w:rsidR="00444035" w:rsidRDefault="00F34309" w:rsidP="00855363">
      <w:pPr>
        <w:pStyle w:val="Title"/>
        <w:spacing w:line="276" w:lineRule="auto"/>
      </w:pPr>
      <w:r>
        <w:br w:type="page"/>
      </w:r>
      <w:r>
        <w:lastRenderedPageBreak/>
        <w:t>Table of Contents</w:t>
      </w:r>
    </w:p>
    <w:p w14:paraId="79278578" w14:textId="1EF15535" w:rsidR="00DD4FA1" w:rsidRDefault="00F34309" w:rsidP="00855363">
      <w:pPr>
        <w:pStyle w:val="TOC1"/>
        <w:tabs>
          <w:tab w:val="left" w:pos="432"/>
        </w:tabs>
        <w:spacing w:line="276" w:lineRule="auto"/>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9412B4">
        <w:rPr>
          <w:noProof/>
        </w:rPr>
        <w:t>4</w:t>
      </w:r>
      <w:r w:rsidR="00DD4FA1">
        <w:rPr>
          <w:noProof/>
        </w:rPr>
        <w:fldChar w:fldCharType="end"/>
      </w:r>
    </w:p>
    <w:p w14:paraId="7C384B38" w14:textId="6892B6AF" w:rsidR="00DD4FA1" w:rsidRDefault="00DD4FA1" w:rsidP="00855363">
      <w:pPr>
        <w:pStyle w:val="TOC1"/>
        <w:tabs>
          <w:tab w:val="left" w:pos="432"/>
        </w:tabs>
        <w:spacing w:line="276" w:lineRule="auto"/>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sidR="009412B4">
        <w:rPr>
          <w:noProof/>
        </w:rPr>
        <w:t>4</w:t>
      </w:r>
      <w:r>
        <w:rPr>
          <w:noProof/>
        </w:rPr>
        <w:fldChar w:fldCharType="end"/>
      </w:r>
    </w:p>
    <w:p w14:paraId="16AAA2A6" w14:textId="7DB1DE84" w:rsidR="00DD4FA1" w:rsidRDefault="00DD4FA1" w:rsidP="00855363">
      <w:pPr>
        <w:pStyle w:val="TOC1"/>
        <w:tabs>
          <w:tab w:val="left" w:pos="432"/>
        </w:tabs>
        <w:spacing w:line="276" w:lineRule="auto"/>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sidR="009412B4">
        <w:rPr>
          <w:noProof/>
        </w:rPr>
        <w:t>5</w:t>
      </w:r>
      <w:r>
        <w:rPr>
          <w:noProof/>
        </w:rPr>
        <w:fldChar w:fldCharType="end"/>
      </w:r>
    </w:p>
    <w:p w14:paraId="2B2E8529" w14:textId="785DF915" w:rsidR="00DD4FA1" w:rsidRDefault="00DD4FA1" w:rsidP="00855363">
      <w:pPr>
        <w:pStyle w:val="TOC1"/>
        <w:tabs>
          <w:tab w:val="left" w:pos="432"/>
        </w:tabs>
        <w:spacing w:line="276" w:lineRule="auto"/>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sidR="009412B4">
        <w:rPr>
          <w:noProof/>
        </w:rPr>
        <w:t>5</w:t>
      </w:r>
      <w:r>
        <w:rPr>
          <w:noProof/>
        </w:rPr>
        <w:fldChar w:fldCharType="end"/>
      </w:r>
    </w:p>
    <w:p w14:paraId="32B73AFB" w14:textId="005F00F5" w:rsidR="00DD4FA1" w:rsidRDefault="00DD4FA1" w:rsidP="00855363">
      <w:pPr>
        <w:pStyle w:val="TOC2"/>
        <w:tabs>
          <w:tab w:val="left" w:pos="1000"/>
        </w:tabs>
        <w:spacing w:line="276" w:lineRule="auto"/>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sidR="009412B4">
        <w:rPr>
          <w:noProof/>
        </w:rPr>
        <w:t>6</w:t>
      </w:r>
      <w:r>
        <w:rPr>
          <w:noProof/>
        </w:rPr>
        <w:fldChar w:fldCharType="end"/>
      </w:r>
    </w:p>
    <w:p w14:paraId="3A5E74CB" w14:textId="4100CFDD" w:rsidR="00DD4FA1" w:rsidRDefault="00DD4FA1" w:rsidP="00855363">
      <w:pPr>
        <w:pStyle w:val="TOC1"/>
        <w:tabs>
          <w:tab w:val="left" w:pos="432"/>
        </w:tabs>
        <w:spacing w:line="276" w:lineRule="auto"/>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sidR="009412B4">
        <w:rPr>
          <w:noProof/>
        </w:rPr>
        <w:t>7</w:t>
      </w:r>
      <w:r>
        <w:rPr>
          <w:noProof/>
        </w:rPr>
        <w:fldChar w:fldCharType="end"/>
      </w:r>
    </w:p>
    <w:p w14:paraId="54B35FC5" w14:textId="610D1C2A" w:rsidR="00DD4FA1" w:rsidRDefault="00DD4FA1" w:rsidP="00855363">
      <w:pPr>
        <w:pStyle w:val="TOC1"/>
        <w:tabs>
          <w:tab w:val="left" w:pos="432"/>
        </w:tabs>
        <w:spacing w:line="276" w:lineRule="auto"/>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sidR="009412B4">
        <w:rPr>
          <w:noProof/>
        </w:rPr>
        <w:t>9</w:t>
      </w:r>
      <w:r>
        <w:rPr>
          <w:noProof/>
        </w:rPr>
        <w:fldChar w:fldCharType="end"/>
      </w:r>
    </w:p>
    <w:p w14:paraId="522E4293" w14:textId="77777777" w:rsidR="00444035" w:rsidRDefault="00F34309" w:rsidP="00855363">
      <w:pPr>
        <w:pStyle w:val="Title"/>
        <w:spacing w:line="276" w:lineRule="auto"/>
      </w:pPr>
      <w:r>
        <w:fldChar w:fldCharType="end"/>
      </w:r>
      <w:r>
        <w:br w:type="page"/>
      </w:r>
      <w:fldSimple w:instr=" TITLE  \* MERGEFORMAT ">
        <w:r w:rsidR="004455A2">
          <w:t>Software Architecture Document</w:t>
        </w:r>
      </w:fldSimple>
      <w:r>
        <w:t xml:space="preserve"> </w:t>
      </w:r>
    </w:p>
    <w:p w14:paraId="53BCED4C" w14:textId="77777777" w:rsidR="00444035" w:rsidRDefault="00F34309" w:rsidP="00855363">
      <w:pPr>
        <w:pStyle w:val="Heading1"/>
        <w:spacing w:line="276" w:lineRule="auto"/>
      </w:pPr>
      <w:bookmarkStart w:id="0" w:name="_Toc456598586"/>
      <w:bookmarkStart w:id="1" w:name="_Toc468193988"/>
      <w:r>
        <w:t>Introduction</w:t>
      </w:r>
      <w:bookmarkEnd w:id="0"/>
      <w:bookmarkEnd w:id="1"/>
    </w:p>
    <w:p w14:paraId="2D650AE3" w14:textId="1AB0F43E" w:rsidR="00B25202" w:rsidRDefault="00B25202" w:rsidP="00855363">
      <w:pPr>
        <w:pStyle w:val="ListParagraph"/>
        <w:numPr>
          <w:ilvl w:val="0"/>
          <w:numId w:val="23"/>
        </w:numPr>
        <w:spacing w:line="276" w:lineRule="auto"/>
      </w:pPr>
      <w:r w:rsidRPr="00B25202">
        <w:rPr>
          <w:b/>
          <w:bCs/>
        </w:rPr>
        <w:t>Purpose:</w:t>
      </w:r>
      <w:r>
        <w:t xml:space="preserve"> </w:t>
      </w:r>
      <w:r w:rsidRPr="00B25202">
        <w:t>The primary objective of the Software Architecture Document (SAD) is to furnish a comprehensive manual that delineates the architectural blueprint and arrangement of the software system under development. It aims to impart a clear comprehension of the essential components, their interactions, and the fundamental design principles governing the system. Serving as a crucial reference for all stakeholders involved in the project, including developers, designers, project managers, and clients, the document ensures a unified vision and understanding of the software's architecture.</w:t>
      </w:r>
    </w:p>
    <w:p w14:paraId="1F6FA2BD" w14:textId="77777777" w:rsidR="00B25202" w:rsidRDefault="00B25202" w:rsidP="00855363">
      <w:pPr>
        <w:pStyle w:val="ListParagraph"/>
        <w:spacing w:line="276" w:lineRule="auto"/>
      </w:pPr>
    </w:p>
    <w:p w14:paraId="0E2F43CC" w14:textId="06CED273" w:rsidR="00B25202" w:rsidRDefault="00B25202" w:rsidP="00855363">
      <w:pPr>
        <w:pStyle w:val="ListParagraph"/>
        <w:numPr>
          <w:ilvl w:val="0"/>
          <w:numId w:val="23"/>
        </w:numPr>
        <w:spacing w:line="276" w:lineRule="auto"/>
      </w:pPr>
      <w:r w:rsidRPr="00B25202">
        <w:rPr>
          <w:b/>
          <w:bCs/>
        </w:rPr>
        <w:t>Scope:</w:t>
      </w:r>
      <w:r>
        <w:t xml:space="preserve"> The scope of the Software Architecture Document (SAD) encompasses a detailed overview of the software system's architecture, which includes its various modules, components, and their interrelationships. This document outlines high-level design decisions, architectural patterns, and the technologies employed in the system's development. It covers both the functional and non-functional aspects of the software architecture, providing a comprehensive view of the system's structure and design considerations.</w:t>
      </w:r>
    </w:p>
    <w:p w14:paraId="3D9CDC26" w14:textId="77777777" w:rsidR="00B25202" w:rsidRDefault="00B25202" w:rsidP="00855363">
      <w:pPr>
        <w:pStyle w:val="ListParagraph"/>
        <w:spacing w:line="276" w:lineRule="auto"/>
      </w:pPr>
    </w:p>
    <w:p w14:paraId="07C8701F" w14:textId="77777777" w:rsidR="00DA776D" w:rsidRDefault="00DA776D" w:rsidP="00855363">
      <w:pPr>
        <w:pStyle w:val="ListParagraph"/>
        <w:numPr>
          <w:ilvl w:val="0"/>
          <w:numId w:val="23"/>
        </w:numPr>
        <w:spacing w:line="276" w:lineRule="auto"/>
      </w:pPr>
      <w:r w:rsidRPr="00DA776D">
        <w:rPr>
          <w:b/>
          <w:bCs/>
        </w:rPr>
        <w:t>Definitions:</w:t>
      </w:r>
      <w:r>
        <w:t xml:space="preserve"> We will define important words and concepts related to the software system to make sure everyone involved understands them the same way.</w:t>
      </w:r>
    </w:p>
    <w:p w14:paraId="2F8217B9" w14:textId="77777777" w:rsidR="00DA776D" w:rsidRDefault="00DA776D" w:rsidP="00855363">
      <w:pPr>
        <w:pStyle w:val="ListParagraph"/>
        <w:numPr>
          <w:ilvl w:val="0"/>
          <w:numId w:val="23"/>
        </w:numPr>
        <w:spacing w:line="276" w:lineRule="auto"/>
      </w:pPr>
      <w:r w:rsidRPr="00DA776D">
        <w:rPr>
          <w:b/>
          <w:bCs/>
        </w:rPr>
        <w:t>Acronyms:</w:t>
      </w:r>
      <w:r>
        <w:t xml:space="preserve"> We will list the full meanings of any short forms used in the document to avoid confusion.</w:t>
      </w:r>
    </w:p>
    <w:p w14:paraId="2CD4F278" w14:textId="77777777" w:rsidR="00DA776D" w:rsidRDefault="00DA776D" w:rsidP="00855363">
      <w:pPr>
        <w:pStyle w:val="ListParagraph"/>
        <w:numPr>
          <w:ilvl w:val="0"/>
          <w:numId w:val="23"/>
        </w:numPr>
        <w:spacing w:line="276" w:lineRule="auto"/>
      </w:pPr>
      <w:r w:rsidRPr="00DA776D">
        <w:rPr>
          <w:b/>
          <w:bCs/>
        </w:rPr>
        <w:t>Abbreviations:</w:t>
      </w:r>
      <w:r>
        <w:t xml:space="preserve"> We will provide easy-to-find explanations for common short forms that are used in the software system.</w:t>
      </w:r>
    </w:p>
    <w:p w14:paraId="74E984E9" w14:textId="77777777" w:rsidR="00B25202" w:rsidRDefault="00B25202" w:rsidP="00855363">
      <w:pPr>
        <w:pStyle w:val="ListParagraph"/>
        <w:spacing w:line="276" w:lineRule="auto"/>
      </w:pPr>
    </w:p>
    <w:p w14:paraId="2092051F" w14:textId="77777777" w:rsidR="00B25202" w:rsidRPr="00B25202" w:rsidRDefault="00B25202" w:rsidP="00855363">
      <w:pPr>
        <w:pStyle w:val="ListParagraph"/>
        <w:spacing w:line="276" w:lineRule="auto"/>
      </w:pPr>
    </w:p>
    <w:p w14:paraId="1C852635" w14:textId="77777777" w:rsidR="00444035" w:rsidRDefault="00F34309" w:rsidP="00855363">
      <w:pPr>
        <w:pStyle w:val="Heading1"/>
        <w:spacing w:line="276" w:lineRule="auto"/>
      </w:pPr>
      <w:bookmarkStart w:id="2" w:name="_Toc468193989"/>
      <w:r>
        <w:t>Architectural Goals and Constraints</w:t>
      </w:r>
      <w:bookmarkEnd w:id="2"/>
      <w:r>
        <w:t xml:space="preserve"> </w:t>
      </w:r>
    </w:p>
    <w:p w14:paraId="5BA618FC" w14:textId="2D7612A9" w:rsidR="00300F14" w:rsidRDefault="00300F14" w:rsidP="00855363">
      <w:pPr>
        <w:pStyle w:val="ListParagraph"/>
        <w:spacing w:line="276" w:lineRule="auto"/>
      </w:pPr>
      <w:r>
        <w:t>Some constraints requested for architecture</w:t>
      </w:r>
      <w:r w:rsidR="00C75F5C">
        <w:t>:</w:t>
      </w:r>
    </w:p>
    <w:p w14:paraId="6E020612" w14:textId="3C34705C" w:rsidR="00C75F5C" w:rsidRDefault="00C75F5C" w:rsidP="00855363">
      <w:pPr>
        <w:pStyle w:val="ListParagraph"/>
        <w:numPr>
          <w:ilvl w:val="0"/>
          <w:numId w:val="26"/>
        </w:numPr>
        <w:spacing w:line="276" w:lineRule="auto"/>
      </w:pPr>
      <w:r w:rsidRPr="00C75F5C">
        <w:t>User's personal information should remain confidential and inaccessible to other users.</w:t>
      </w:r>
    </w:p>
    <w:p w14:paraId="7416FFE8" w14:textId="05228570" w:rsidR="00C75F5C" w:rsidRPr="00300F14" w:rsidRDefault="00C75F5C" w:rsidP="00855363">
      <w:pPr>
        <w:pStyle w:val="ListParagraph"/>
        <w:numPr>
          <w:ilvl w:val="0"/>
          <w:numId w:val="26"/>
        </w:numPr>
        <w:spacing w:line="276" w:lineRule="auto"/>
      </w:pPr>
      <w:r>
        <w:t xml:space="preserve">All features request internet access to be </w:t>
      </w:r>
      <w:r w:rsidR="00144C9B">
        <w:t>used.</w:t>
      </w:r>
    </w:p>
    <w:p w14:paraId="0DE3FE3F" w14:textId="46DA1AC7" w:rsidR="00444035" w:rsidRDefault="00F34309" w:rsidP="00855363">
      <w:pPr>
        <w:pStyle w:val="Heading1"/>
        <w:spacing w:line="276" w:lineRule="auto"/>
      </w:pPr>
      <w:bookmarkStart w:id="3" w:name="_Toc468193990"/>
      <w:r>
        <w:lastRenderedPageBreak/>
        <w:t xml:space="preserve">Use-Case </w:t>
      </w:r>
      <w:r w:rsidR="008C1910">
        <w:t>Model</w:t>
      </w:r>
      <w:bookmarkEnd w:id="3"/>
      <w:r>
        <w:t xml:space="preserve"> </w:t>
      </w:r>
    </w:p>
    <w:p w14:paraId="7925B685" w14:textId="284AB641" w:rsidR="00444035" w:rsidRDefault="00144C9B" w:rsidP="00855363">
      <w:pPr>
        <w:spacing w:line="276" w:lineRule="auto"/>
      </w:pPr>
      <w:r>
        <w:rPr>
          <w:noProof/>
        </w:rPr>
        <w:drawing>
          <wp:anchor distT="0" distB="0" distL="114300" distR="114300" simplePos="0" relativeHeight="251659264" behindDoc="0" locked="0" layoutInCell="1" allowOverlap="1" wp14:anchorId="1CA84542" wp14:editId="7E75BCC1">
            <wp:simplePos x="0" y="0"/>
            <wp:positionH relativeFrom="column">
              <wp:posOffset>0</wp:posOffset>
            </wp:positionH>
            <wp:positionV relativeFrom="paragraph">
              <wp:posOffset>151765</wp:posOffset>
            </wp:positionV>
            <wp:extent cx="5943600" cy="4380230"/>
            <wp:effectExtent l="0" t="0" r="0" b="1270"/>
            <wp:wrapTight wrapText="bothSides">
              <wp:wrapPolygon edited="0">
                <wp:start x="0" y="0"/>
                <wp:lineTo x="0" y="21512"/>
                <wp:lineTo x="21531" y="21512"/>
                <wp:lineTo x="21531" y="0"/>
                <wp:lineTo x="0" y="0"/>
              </wp:wrapPolygon>
            </wp:wrapTight>
            <wp:docPr id="46840623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6232" name="Picture 1" descr="A diagram of a network&#10;&#10;Description automatically generated"/>
                    <pic:cNvPicPr/>
                  </pic:nvPicPr>
                  <pic:blipFill>
                    <a:blip r:embed="rId9"/>
                    <a:stretch>
                      <a:fillRect/>
                    </a:stretch>
                  </pic:blipFill>
                  <pic:spPr>
                    <a:xfrm>
                      <a:off x="0" y="0"/>
                      <a:ext cx="5943600" cy="4380230"/>
                    </a:xfrm>
                    <a:prstGeom prst="rect">
                      <a:avLst/>
                    </a:prstGeom>
                  </pic:spPr>
                </pic:pic>
              </a:graphicData>
            </a:graphic>
          </wp:anchor>
        </w:drawing>
      </w:r>
    </w:p>
    <w:p w14:paraId="36D8161C" w14:textId="4485EBF8" w:rsidR="00444035" w:rsidRDefault="00A0216D" w:rsidP="00855363">
      <w:pPr>
        <w:pStyle w:val="Heading1"/>
        <w:spacing w:line="276" w:lineRule="auto"/>
      </w:pPr>
      <w:bookmarkStart w:id="4" w:name="_Toc468193991"/>
      <w:r>
        <w:t>Logical View</w:t>
      </w:r>
      <w:bookmarkEnd w:id="4"/>
      <w:r>
        <w:t xml:space="preserve"> </w:t>
      </w:r>
    </w:p>
    <w:p w14:paraId="1465FE0E" w14:textId="77777777" w:rsidR="00144C9B" w:rsidRDefault="00144C9B" w:rsidP="00855363">
      <w:pPr>
        <w:spacing w:line="276" w:lineRule="auto"/>
      </w:pPr>
    </w:p>
    <w:p w14:paraId="2B85D6F3" w14:textId="77777777" w:rsidR="00792D67" w:rsidRDefault="00792D67" w:rsidP="00855363">
      <w:pPr>
        <w:spacing w:line="276" w:lineRule="auto"/>
      </w:pPr>
    </w:p>
    <w:p w14:paraId="0AAE9D13" w14:textId="3E73DE47" w:rsidR="00841283" w:rsidRPr="00144C9B" w:rsidRDefault="00FF51EC" w:rsidP="00855363">
      <w:pPr>
        <w:spacing w:line="276" w:lineRule="auto"/>
      </w:pPr>
      <w:r>
        <w:rPr>
          <w:noProof/>
        </w:rPr>
        <w:lastRenderedPageBreak/>
        <w:drawing>
          <wp:anchor distT="0" distB="0" distL="114300" distR="114300" simplePos="0" relativeHeight="251673600" behindDoc="0" locked="0" layoutInCell="1" allowOverlap="1" wp14:anchorId="29C6FA7E" wp14:editId="41BB5CDB">
            <wp:simplePos x="0" y="0"/>
            <wp:positionH relativeFrom="column">
              <wp:posOffset>689526</wp:posOffset>
            </wp:positionH>
            <wp:positionV relativeFrom="paragraph">
              <wp:posOffset>575</wp:posOffset>
            </wp:positionV>
            <wp:extent cx="4986020" cy="6271260"/>
            <wp:effectExtent l="0" t="0" r="5080" b="0"/>
            <wp:wrapTight wrapText="bothSides">
              <wp:wrapPolygon edited="0">
                <wp:start x="0" y="0"/>
                <wp:lineTo x="0" y="21521"/>
                <wp:lineTo x="21539" y="21521"/>
                <wp:lineTo x="21539" y="0"/>
                <wp:lineTo x="0" y="0"/>
              </wp:wrapPolygon>
            </wp:wrapTight>
            <wp:docPr id="103439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99846" name=""/>
                    <pic:cNvPicPr/>
                  </pic:nvPicPr>
                  <pic:blipFill>
                    <a:blip r:embed="rId10"/>
                    <a:stretch>
                      <a:fillRect/>
                    </a:stretch>
                  </pic:blipFill>
                  <pic:spPr>
                    <a:xfrm>
                      <a:off x="0" y="0"/>
                      <a:ext cx="4986020" cy="6271260"/>
                    </a:xfrm>
                    <a:prstGeom prst="rect">
                      <a:avLst/>
                    </a:prstGeom>
                  </pic:spPr>
                </pic:pic>
              </a:graphicData>
            </a:graphic>
            <wp14:sizeRelH relativeFrom="margin">
              <wp14:pctWidth>0</wp14:pctWidth>
            </wp14:sizeRelH>
            <wp14:sizeRelV relativeFrom="margin">
              <wp14:pctHeight>0</wp14:pctHeight>
            </wp14:sizeRelV>
          </wp:anchor>
        </w:drawing>
      </w:r>
    </w:p>
    <w:p w14:paraId="40ACCCCF" w14:textId="25DC1B1C" w:rsidR="00A0216D" w:rsidRDefault="00A0216D" w:rsidP="00855363">
      <w:pPr>
        <w:pStyle w:val="Heading2"/>
        <w:spacing w:line="276" w:lineRule="auto"/>
      </w:pPr>
      <w:bookmarkStart w:id="5" w:name="_Toc468193992"/>
      <w:r>
        <w:t xml:space="preserve">Component: </w:t>
      </w:r>
      <w:bookmarkEnd w:id="5"/>
      <w:r w:rsidR="0054025B">
        <w:t>Client</w:t>
      </w:r>
    </w:p>
    <w:p w14:paraId="5622FB22" w14:textId="793EAAD3" w:rsidR="0054025B" w:rsidRPr="0054025B" w:rsidRDefault="0054025B" w:rsidP="00855363">
      <w:pPr>
        <w:pStyle w:val="ListParagraph"/>
        <w:numPr>
          <w:ilvl w:val="0"/>
          <w:numId w:val="27"/>
        </w:numPr>
        <w:spacing w:line="276" w:lineRule="auto"/>
      </w:pPr>
      <w:r w:rsidRPr="0054025B">
        <w:rPr>
          <w:b/>
          <w:bCs/>
        </w:rPr>
        <w:t>Client:</w:t>
      </w:r>
      <w:r w:rsidRPr="0054025B">
        <w:t xml:space="preserve"> This represents the users' browsers or any client-side devices that interact with the website. The Client sends HTTP requests to the server to request data or perform actions.</w:t>
      </w:r>
      <w:r w:rsidR="007823AA">
        <w:rPr>
          <w:lang w:val="vi-VN"/>
        </w:rPr>
        <w:t xml:space="preserve"> This class has 2 method</w:t>
      </w:r>
      <w:r w:rsidR="00BE080B">
        <w:rPr>
          <w:lang w:val="vi-VN"/>
        </w:rPr>
        <w:t>s</w:t>
      </w:r>
      <w:r w:rsidR="007823AA">
        <w:rPr>
          <w:lang w:val="vi-VN"/>
        </w:rPr>
        <w:t xml:space="preserve"> to process response and send </w:t>
      </w:r>
      <w:r w:rsidR="00044DAB">
        <w:rPr>
          <w:lang w:val="vi-VN"/>
        </w:rPr>
        <w:t>HTTP</w:t>
      </w:r>
      <w:r w:rsidR="007823AA">
        <w:rPr>
          <w:lang w:val="vi-VN"/>
        </w:rPr>
        <w:t xml:space="preserve"> request to controller</w:t>
      </w:r>
    </w:p>
    <w:p w14:paraId="1590114C" w14:textId="42516818" w:rsidR="00A0216D" w:rsidRPr="00AE1417" w:rsidRDefault="00A23EFC" w:rsidP="00855363">
      <w:pPr>
        <w:pStyle w:val="BodyText"/>
        <w:spacing w:line="276" w:lineRule="auto"/>
        <w:rPr>
          <w:rFonts w:ascii="Helvetica" w:hAnsi="Helvetica" w:cs="Helvetica"/>
          <w:i/>
          <w:iCs/>
          <w:sz w:val="24"/>
          <w:szCs w:val="24"/>
        </w:rPr>
      </w:pPr>
      <w:r w:rsidRPr="00AE1417">
        <w:rPr>
          <w:i/>
          <w:iCs/>
          <w:noProof/>
        </w:rPr>
        <w:lastRenderedPageBreak/>
        <w:drawing>
          <wp:anchor distT="0" distB="0" distL="114300" distR="114300" simplePos="0" relativeHeight="251663360" behindDoc="0" locked="0" layoutInCell="1" allowOverlap="1" wp14:anchorId="43D617D0" wp14:editId="4BF16109">
            <wp:simplePos x="0" y="0"/>
            <wp:positionH relativeFrom="column">
              <wp:posOffset>2371725</wp:posOffset>
            </wp:positionH>
            <wp:positionV relativeFrom="paragraph">
              <wp:posOffset>180975</wp:posOffset>
            </wp:positionV>
            <wp:extent cx="1552575" cy="1381125"/>
            <wp:effectExtent l="0" t="0" r="9525" b="9525"/>
            <wp:wrapTopAndBottom/>
            <wp:docPr id="437444745"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44745" name="Picture 1" descr="A screen shot of a message&#10;&#10;Description automatically generated"/>
                    <pic:cNvPicPr/>
                  </pic:nvPicPr>
                  <pic:blipFill>
                    <a:blip r:embed="rId11"/>
                    <a:stretch>
                      <a:fillRect/>
                    </a:stretch>
                  </pic:blipFill>
                  <pic:spPr>
                    <a:xfrm>
                      <a:off x="0" y="0"/>
                      <a:ext cx="1552575" cy="1381125"/>
                    </a:xfrm>
                    <a:prstGeom prst="rect">
                      <a:avLst/>
                    </a:prstGeom>
                  </pic:spPr>
                </pic:pic>
              </a:graphicData>
            </a:graphic>
          </wp:anchor>
        </w:drawing>
      </w:r>
      <w:r w:rsidR="00AE1417" w:rsidRPr="00AE1417">
        <w:rPr>
          <w:rFonts w:ascii="Helvetica" w:hAnsi="Helvetica" w:cs="Helvetica"/>
          <w:i/>
          <w:iCs/>
          <w:sz w:val="24"/>
          <w:szCs w:val="24"/>
        </w:rPr>
        <w:t>Functional</w:t>
      </w:r>
    </w:p>
    <w:p w14:paraId="45795E1D" w14:textId="2E0E065E" w:rsidR="00F368B2" w:rsidRPr="000F4D66" w:rsidRDefault="00F368B2" w:rsidP="00855363">
      <w:pPr>
        <w:pStyle w:val="Heading2"/>
        <w:spacing w:line="276" w:lineRule="auto"/>
        <w:rPr>
          <w:bCs/>
        </w:rPr>
      </w:pPr>
      <w:bookmarkStart w:id="6" w:name="_Toc468193993"/>
      <w:r>
        <w:t xml:space="preserve">Component: </w:t>
      </w:r>
      <w:r w:rsidR="000F4D66">
        <w:rPr>
          <w:lang w:val="vi-VN"/>
        </w:rPr>
        <w:t>Controller</w:t>
      </w:r>
    </w:p>
    <w:p w14:paraId="02BB0E1F" w14:textId="48698916" w:rsidR="00855363" w:rsidRPr="00AC0EC5" w:rsidRDefault="000F4D66" w:rsidP="00855363">
      <w:pPr>
        <w:pStyle w:val="ListParagraph"/>
        <w:numPr>
          <w:ilvl w:val="0"/>
          <w:numId w:val="27"/>
        </w:numPr>
        <w:spacing w:line="276" w:lineRule="auto"/>
      </w:pPr>
      <w:r w:rsidRPr="000F4D66">
        <w:rPr>
          <w:b/>
          <w:bCs/>
          <w:lang w:val="vi-VN"/>
        </w:rPr>
        <w:t>Controller:</w:t>
      </w:r>
      <w:r>
        <w:rPr>
          <w:lang w:val="vi-VN"/>
        </w:rPr>
        <w:t xml:space="preserve"> </w:t>
      </w:r>
      <w:r w:rsidRPr="000F4D66">
        <w:t>The Controller receives and handles the incoming HTTP requests from the Client. It acts as an intermediary between the Client and the Model. It processes the requests, fetches data from the Model, performs any necessary business logic, and sends the response back to the Client.</w:t>
      </w:r>
      <w:r w:rsidR="00550AD9">
        <w:rPr>
          <w:lang w:val="vi-VN"/>
        </w:rPr>
        <w:t xml:space="preserve"> The framework use for controller component is Next.js</w:t>
      </w:r>
      <w:r w:rsidR="00855363">
        <w:rPr>
          <w:lang w:val="vi-VN"/>
        </w:rPr>
        <w:t xml:space="preserve">. </w:t>
      </w:r>
      <w:r w:rsidR="00855363" w:rsidRPr="00855363">
        <w:rPr>
          <w:lang w:val="vi-VN"/>
        </w:rPr>
        <w:t>In this diagram, the "Controller" class contains an attribute of type "</w:t>
      </w:r>
      <w:r w:rsidR="00182D84">
        <w:t>Functional</w:t>
      </w:r>
      <w:r w:rsidR="00855363" w:rsidRPr="00855363">
        <w:rPr>
          <w:lang w:val="vi-VN"/>
        </w:rPr>
        <w:t>" and various methods for handling input, requests, and receiving action</w:t>
      </w:r>
      <w:r w:rsidR="00472420">
        <w:rPr>
          <w:lang w:val="vi-VN"/>
        </w:rPr>
        <w:t>s from client</w:t>
      </w:r>
    </w:p>
    <w:p w14:paraId="7E755782" w14:textId="169ACCF0" w:rsidR="00AC0EC5" w:rsidRDefault="00182D84" w:rsidP="00855363">
      <w:pPr>
        <w:pStyle w:val="ListParagraph"/>
        <w:numPr>
          <w:ilvl w:val="0"/>
          <w:numId w:val="27"/>
        </w:numPr>
        <w:spacing w:line="276" w:lineRule="auto"/>
      </w:pPr>
      <w:r>
        <w:rPr>
          <w:b/>
          <w:bCs/>
        </w:rPr>
        <w:t>Functional</w:t>
      </w:r>
      <w:r w:rsidR="00AC0EC5">
        <w:rPr>
          <w:b/>
          <w:bCs/>
          <w:lang w:val="vi-VN"/>
        </w:rPr>
        <w:t>:</w:t>
      </w:r>
      <w:r w:rsidR="00AC0EC5">
        <w:rPr>
          <w:lang w:val="vi-VN"/>
        </w:rPr>
        <w:t xml:space="preserve"> An abstract class which has 4 functions </w:t>
      </w:r>
      <w:r w:rsidR="00EF610C">
        <w:rPr>
          <w:lang w:val="vi-VN"/>
        </w:rPr>
        <w:t>representing</w:t>
      </w:r>
      <w:r w:rsidR="00AC0EC5">
        <w:rPr>
          <w:lang w:val="vi-VN"/>
        </w:rPr>
        <w:t xml:space="preserve"> 4 actors of the website</w:t>
      </w:r>
      <w:r w:rsidR="00CF45BA">
        <w:t>.</w:t>
      </w:r>
      <w:r w:rsidR="00AC0EC5">
        <w:rPr>
          <w:lang w:val="vi-VN"/>
        </w:rPr>
        <w:t xml:space="preserve"> </w:t>
      </w:r>
      <w:r w:rsidR="00CF45BA">
        <w:t>T</w:t>
      </w:r>
      <w:r w:rsidR="00AC0EC5" w:rsidRPr="00AC0EC5">
        <w:rPr>
          <w:lang w:val="vi-VN"/>
        </w:rPr>
        <w:t>he classes below represent different use-cases, depending on each use-case inheriting from the "</w:t>
      </w:r>
      <w:r w:rsidR="006E1A48">
        <w:t>Functional</w:t>
      </w:r>
      <w:r w:rsidR="00AC0EC5" w:rsidRPr="00AC0EC5">
        <w:rPr>
          <w:lang w:val="vi-VN"/>
        </w:rPr>
        <w:t>" class with corresponding methods.</w:t>
      </w:r>
    </w:p>
    <w:p w14:paraId="5D15DFAF" w14:textId="36BB3A56" w:rsidR="001E4133" w:rsidRDefault="00AE1417" w:rsidP="00855363">
      <w:pPr>
        <w:pStyle w:val="ListParagraph"/>
        <w:spacing w:line="276" w:lineRule="auto"/>
        <w:ind w:left="1080"/>
      </w:pPr>
      <w:r>
        <w:rPr>
          <w:noProof/>
        </w:rPr>
        <w:drawing>
          <wp:anchor distT="0" distB="0" distL="114300" distR="114300" simplePos="0" relativeHeight="251675648" behindDoc="0" locked="0" layoutInCell="1" allowOverlap="1" wp14:anchorId="47B9CF88" wp14:editId="7273E18D">
            <wp:simplePos x="0" y="0"/>
            <wp:positionH relativeFrom="column">
              <wp:posOffset>314325</wp:posOffset>
            </wp:positionH>
            <wp:positionV relativeFrom="paragraph">
              <wp:posOffset>199390</wp:posOffset>
            </wp:positionV>
            <wp:extent cx="5943600" cy="3399155"/>
            <wp:effectExtent l="0" t="0" r="0" b="0"/>
            <wp:wrapTight wrapText="bothSides">
              <wp:wrapPolygon edited="0">
                <wp:start x="0" y="0"/>
                <wp:lineTo x="0" y="21426"/>
                <wp:lineTo x="21531" y="21426"/>
                <wp:lineTo x="21531" y="0"/>
                <wp:lineTo x="0" y="0"/>
              </wp:wrapPolygon>
            </wp:wrapTight>
            <wp:docPr id="93324516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45167" name="Picture 1" descr="A diagram of a computer&#10;&#10;Description automatically generated"/>
                    <pic:cNvPicPr/>
                  </pic:nvPicPr>
                  <pic:blipFill>
                    <a:blip r:embed="rId12"/>
                    <a:stretch>
                      <a:fillRect/>
                    </a:stretch>
                  </pic:blipFill>
                  <pic:spPr>
                    <a:xfrm>
                      <a:off x="0" y="0"/>
                      <a:ext cx="5943600" cy="3399155"/>
                    </a:xfrm>
                    <a:prstGeom prst="rect">
                      <a:avLst/>
                    </a:prstGeom>
                  </pic:spPr>
                </pic:pic>
              </a:graphicData>
            </a:graphic>
          </wp:anchor>
        </w:drawing>
      </w:r>
    </w:p>
    <w:p w14:paraId="524AB740" w14:textId="77777777" w:rsidR="00DC465D" w:rsidRDefault="00DC465D" w:rsidP="00855363">
      <w:pPr>
        <w:pStyle w:val="ListParagraph"/>
        <w:spacing w:line="276" w:lineRule="auto"/>
        <w:ind w:left="1080"/>
      </w:pPr>
    </w:p>
    <w:p w14:paraId="1920593B" w14:textId="77777777" w:rsidR="00DC465D" w:rsidRDefault="00DC465D" w:rsidP="00855363">
      <w:pPr>
        <w:pStyle w:val="ListParagraph"/>
        <w:spacing w:line="276" w:lineRule="auto"/>
        <w:ind w:left="1080"/>
      </w:pPr>
    </w:p>
    <w:p w14:paraId="2BFACCE1" w14:textId="77777777" w:rsidR="00DC465D" w:rsidRDefault="00DC465D" w:rsidP="00855363">
      <w:pPr>
        <w:pStyle w:val="ListParagraph"/>
        <w:spacing w:line="276" w:lineRule="auto"/>
        <w:ind w:left="1080"/>
      </w:pPr>
    </w:p>
    <w:p w14:paraId="49A3D23B" w14:textId="77777777" w:rsidR="00DC465D" w:rsidRDefault="00DC465D" w:rsidP="00855363">
      <w:pPr>
        <w:pStyle w:val="ListParagraph"/>
        <w:spacing w:line="276" w:lineRule="auto"/>
        <w:ind w:left="1080"/>
      </w:pPr>
    </w:p>
    <w:p w14:paraId="1AF1493A" w14:textId="77777777" w:rsidR="00DC465D" w:rsidRDefault="00DC465D" w:rsidP="00855363">
      <w:pPr>
        <w:pStyle w:val="ListParagraph"/>
        <w:spacing w:line="276" w:lineRule="auto"/>
        <w:ind w:left="1080"/>
      </w:pPr>
    </w:p>
    <w:p w14:paraId="5B3BCFF3" w14:textId="77777777" w:rsidR="00DC465D" w:rsidRDefault="00DC465D" w:rsidP="0011159F">
      <w:pPr>
        <w:spacing w:line="276" w:lineRule="auto"/>
      </w:pPr>
    </w:p>
    <w:p w14:paraId="16981B74" w14:textId="51096514" w:rsidR="009D6F69" w:rsidRPr="000F4D66" w:rsidRDefault="009D6F69" w:rsidP="00855363">
      <w:pPr>
        <w:pStyle w:val="Heading2"/>
        <w:spacing w:line="276" w:lineRule="auto"/>
        <w:rPr>
          <w:bCs/>
        </w:rPr>
      </w:pPr>
      <w:r>
        <w:lastRenderedPageBreak/>
        <w:t xml:space="preserve">Component: </w:t>
      </w:r>
      <w:r>
        <w:rPr>
          <w:lang w:val="vi-VN"/>
        </w:rPr>
        <w:t>Model</w:t>
      </w:r>
    </w:p>
    <w:p w14:paraId="4B772133" w14:textId="1C0E702B" w:rsidR="00F3070F" w:rsidRPr="00F3070F" w:rsidRDefault="009D6F69" w:rsidP="00F3070F">
      <w:pPr>
        <w:pStyle w:val="ListParagraph"/>
        <w:numPr>
          <w:ilvl w:val="0"/>
          <w:numId w:val="27"/>
        </w:numPr>
        <w:spacing w:line="276" w:lineRule="auto"/>
      </w:pPr>
      <w:r>
        <w:rPr>
          <w:b/>
          <w:bCs/>
          <w:lang w:val="vi-VN"/>
        </w:rPr>
        <w:t>Model:</w:t>
      </w:r>
      <w:r w:rsidRPr="009D6F69">
        <w:t xml:space="preserve"> represents the data and the business logic of the application. It is responsible for interacting with the database (MongoDB) and performing various database operations like CRUD (Create, Read, Update, Delete) operations. The Model contains the application's data and state.</w:t>
      </w:r>
      <w:r w:rsidR="00C021A6">
        <w:rPr>
          <w:lang w:val="vi-VN"/>
        </w:rPr>
        <w:t xml:space="preserve"> Because the controller use Next.js, </w:t>
      </w:r>
      <w:r w:rsidR="00C021A6" w:rsidRPr="00C021A6">
        <w:rPr>
          <w:lang w:val="vi-VN"/>
        </w:rPr>
        <w:t xml:space="preserve">the Model </w:t>
      </w:r>
      <w:r w:rsidR="00C021A6">
        <w:rPr>
          <w:lang w:val="vi-VN"/>
        </w:rPr>
        <w:t xml:space="preserve">will </w:t>
      </w:r>
      <w:r w:rsidR="00C021A6" w:rsidRPr="00C021A6">
        <w:rPr>
          <w:lang w:val="vi-VN"/>
        </w:rPr>
        <w:t>use MongoDB with Mongoose (an ORM library) for a MongoDB database.</w:t>
      </w:r>
    </w:p>
    <w:p w14:paraId="0BBF0CC5" w14:textId="242ADADA" w:rsidR="00F3070F" w:rsidRPr="00F3070F" w:rsidRDefault="00F3070F" w:rsidP="00F3070F">
      <w:pPr>
        <w:pStyle w:val="ListParagraph"/>
        <w:spacing w:line="276" w:lineRule="auto"/>
        <w:ind w:left="1080"/>
      </w:pPr>
      <w:r w:rsidRPr="00F3070F">
        <w:t>Similar to the "Controller" class, the "Model" class includes an attribute of type "</w:t>
      </w:r>
      <w:r w:rsidR="006E1A48">
        <w:t>Functional</w:t>
      </w:r>
      <w:r w:rsidRPr="00F3070F">
        <w:t>" and methods for processing requests, handling data, and receiving actions from "Controller"</w:t>
      </w:r>
    </w:p>
    <w:p w14:paraId="2EF1687B" w14:textId="0F2051CE" w:rsidR="002116A9" w:rsidRPr="001E088A" w:rsidRDefault="002116A9" w:rsidP="00855363">
      <w:pPr>
        <w:pStyle w:val="ListParagraph"/>
        <w:numPr>
          <w:ilvl w:val="0"/>
          <w:numId w:val="27"/>
        </w:numPr>
        <w:spacing w:line="276" w:lineRule="auto"/>
      </w:pPr>
      <w:r>
        <w:rPr>
          <w:b/>
          <w:bCs/>
          <w:lang w:val="vi-VN"/>
        </w:rPr>
        <w:t xml:space="preserve">Product: </w:t>
      </w:r>
      <w:r w:rsidRPr="002116A9">
        <w:rPr>
          <w:lang w:val="vi-VN"/>
        </w:rPr>
        <w:t>This class includes attributes representing product details and a method called getDetail() to retrieve detailed information about the products.</w:t>
      </w:r>
    </w:p>
    <w:p w14:paraId="69582EEC" w14:textId="171831F8" w:rsidR="001E088A" w:rsidRDefault="00AE1417" w:rsidP="00855363">
      <w:pPr>
        <w:pStyle w:val="ListParagraph"/>
        <w:numPr>
          <w:ilvl w:val="0"/>
          <w:numId w:val="27"/>
        </w:numPr>
        <w:spacing w:line="276" w:lineRule="auto"/>
      </w:pPr>
      <w:r>
        <w:rPr>
          <w:noProof/>
        </w:rPr>
        <w:drawing>
          <wp:anchor distT="0" distB="0" distL="114300" distR="114300" simplePos="0" relativeHeight="251677696" behindDoc="0" locked="0" layoutInCell="1" allowOverlap="1" wp14:anchorId="3F734E66" wp14:editId="2957C62C">
            <wp:simplePos x="0" y="0"/>
            <wp:positionH relativeFrom="column">
              <wp:posOffset>455302</wp:posOffset>
            </wp:positionH>
            <wp:positionV relativeFrom="paragraph">
              <wp:posOffset>568208</wp:posOffset>
            </wp:positionV>
            <wp:extent cx="5554980" cy="4633595"/>
            <wp:effectExtent l="0" t="0" r="7620" b="0"/>
            <wp:wrapTight wrapText="bothSides">
              <wp:wrapPolygon edited="0">
                <wp:start x="0" y="0"/>
                <wp:lineTo x="0" y="21490"/>
                <wp:lineTo x="21556" y="21490"/>
                <wp:lineTo x="21556" y="0"/>
                <wp:lineTo x="0" y="0"/>
              </wp:wrapPolygon>
            </wp:wrapTight>
            <wp:docPr id="12611575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57584" name="Picture 1" descr="A diagram of a company&#10;&#10;Description automatically generated"/>
                    <pic:cNvPicPr/>
                  </pic:nvPicPr>
                  <pic:blipFill>
                    <a:blip r:embed="rId13"/>
                    <a:stretch>
                      <a:fillRect/>
                    </a:stretch>
                  </pic:blipFill>
                  <pic:spPr>
                    <a:xfrm>
                      <a:off x="0" y="0"/>
                      <a:ext cx="5554980" cy="4633595"/>
                    </a:xfrm>
                    <a:prstGeom prst="rect">
                      <a:avLst/>
                    </a:prstGeom>
                  </pic:spPr>
                </pic:pic>
              </a:graphicData>
            </a:graphic>
            <wp14:sizeRelH relativeFrom="margin">
              <wp14:pctWidth>0</wp14:pctWidth>
            </wp14:sizeRelH>
            <wp14:sizeRelV relativeFrom="margin">
              <wp14:pctHeight>0</wp14:pctHeight>
            </wp14:sizeRelV>
          </wp:anchor>
        </w:drawing>
      </w:r>
      <w:r w:rsidR="001E088A">
        <w:rPr>
          <w:b/>
          <w:bCs/>
          <w:lang w:val="vi-VN"/>
        </w:rPr>
        <w:t>Actors:</w:t>
      </w:r>
      <w:r w:rsidR="001E088A">
        <w:rPr>
          <w:lang w:val="vi-VN"/>
        </w:rPr>
        <w:t xml:space="preserve"> </w:t>
      </w:r>
      <w:r w:rsidR="00A91A54" w:rsidRPr="00A91A54">
        <w:rPr>
          <w:lang w:val="vi-VN"/>
        </w:rPr>
        <w:t>This class contains common attributes and general methods for users. The classes below represent different types of users, inheriting from the "Actors" class, and each user type has additional methods representing the services that each user type can use.</w:t>
      </w:r>
    </w:p>
    <w:p w14:paraId="56ECB9BE" w14:textId="3C90B90E" w:rsidR="00594D54" w:rsidRDefault="00594D54" w:rsidP="00855363">
      <w:pPr>
        <w:pStyle w:val="ListParagraph"/>
        <w:spacing w:line="276" w:lineRule="auto"/>
        <w:ind w:left="1080"/>
      </w:pPr>
    </w:p>
    <w:p w14:paraId="59D47CCC" w14:textId="77777777" w:rsidR="00D96C4B" w:rsidRDefault="00D96C4B" w:rsidP="00855363">
      <w:pPr>
        <w:pStyle w:val="ListParagraph"/>
        <w:spacing w:line="276" w:lineRule="auto"/>
        <w:ind w:left="1080"/>
      </w:pPr>
    </w:p>
    <w:p w14:paraId="5AE94C87" w14:textId="77777777" w:rsidR="00D96C4B" w:rsidRDefault="00D96C4B" w:rsidP="00855363">
      <w:pPr>
        <w:pStyle w:val="ListParagraph"/>
        <w:spacing w:line="276" w:lineRule="auto"/>
        <w:ind w:left="1080"/>
      </w:pPr>
    </w:p>
    <w:p w14:paraId="35C92DDB" w14:textId="77777777" w:rsidR="00D96C4B" w:rsidRDefault="00D96C4B" w:rsidP="00855363">
      <w:pPr>
        <w:pStyle w:val="ListParagraph"/>
        <w:spacing w:line="276" w:lineRule="auto"/>
        <w:ind w:left="1080"/>
      </w:pPr>
    </w:p>
    <w:p w14:paraId="13852E49" w14:textId="77777777" w:rsidR="00D96C4B" w:rsidRDefault="00D96C4B" w:rsidP="00855363">
      <w:pPr>
        <w:pStyle w:val="ListParagraph"/>
        <w:spacing w:line="276" w:lineRule="auto"/>
        <w:ind w:left="1080"/>
      </w:pPr>
    </w:p>
    <w:p w14:paraId="6EA7A71E" w14:textId="77777777" w:rsidR="00D96C4B" w:rsidRDefault="00D96C4B" w:rsidP="00855363">
      <w:pPr>
        <w:pStyle w:val="ListParagraph"/>
        <w:spacing w:line="276" w:lineRule="auto"/>
        <w:ind w:left="1080"/>
      </w:pPr>
    </w:p>
    <w:p w14:paraId="13859D03" w14:textId="2E8C7CAD" w:rsidR="00EE2D2D" w:rsidRDefault="00D96C4B" w:rsidP="00D96C4B">
      <w:pPr>
        <w:pStyle w:val="ListParagraph"/>
        <w:numPr>
          <w:ilvl w:val="0"/>
          <w:numId w:val="29"/>
        </w:numPr>
        <w:spacing w:line="276" w:lineRule="auto"/>
      </w:pPr>
      <w:r>
        <w:rPr>
          <w:b/>
          <w:bCs/>
        </w:rPr>
        <w:lastRenderedPageBreak/>
        <w:t>Class diagram for Add Product</w:t>
      </w:r>
    </w:p>
    <w:p w14:paraId="2C4E9389" w14:textId="6F645E3A" w:rsidR="00EE2D2D" w:rsidRDefault="00D96C4B" w:rsidP="00855363">
      <w:pPr>
        <w:pStyle w:val="ListParagraph"/>
        <w:spacing w:line="276" w:lineRule="auto"/>
        <w:ind w:left="1080"/>
      </w:pPr>
      <w:r>
        <w:rPr>
          <w:noProof/>
        </w:rPr>
        <w:drawing>
          <wp:anchor distT="0" distB="0" distL="114300" distR="114300" simplePos="0" relativeHeight="251680768" behindDoc="1" locked="0" layoutInCell="1" allowOverlap="1" wp14:anchorId="5303A211" wp14:editId="57B5BB6C">
            <wp:simplePos x="0" y="0"/>
            <wp:positionH relativeFrom="margin">
              <wp:posOffset>831215</wp:posOffset>
            </wp:positionH>
            <wp:positionV relativeFrom="paragraph">
              <wp:posOffset>212090</wp:posOffset>
            </wp:positionV>
            <wp:extent cx="4060825" cy="2980690"/>
            <wp:effectExtent l="0" t="0" r="0" b="0"/>
            <wp:wrapTopAndBottom/>
            <wp:docPr id="15615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0825" cy="298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8132" w14:textId="33A0CC3B" w:rsidR="00EE2D2D" w:rsidRDefault="00EE2D2D" w:rsidP="00855363">
      <w:pPr>
        <w:pStyle w:val="ListParagraph"/>
        <w:spacing w:line="276" w:lineRule="auto"/>
        <w:ind w:left="1080"/>
      </w:pPr>
    </w:p>
    <w:p w14:paraId="30286BE7" w14:textId="43E6B07E" w:rsidR="00EE2D2D" w:rsidRPr="00D96C4B" w:rsidRDefault="00D96C4B" w:rsidP="00D96C4B">
      <w:pPr>
        <w:pStyle w:val="ListParagraph"/>
        <w:numPr>
          <w:ilvl w:val="0"/>
          <w:numId w:val="29"/>
        </w:numPr>
        <w:spacing w:line="276" w:lineRule="auto"/>
      </w:pPr>
      <w:r>
        <w:rPr>
          <w:noProof/>
        </w:rPr>
        <w:drawing>
          <wp:anchor distT="0" distB="0" distL="114300" distR="114300" simplePos="0" relativeHeight="251681792" behindDoc="1" locked="0" layoutInCell="1" allowOverlap="1" wp14:anchorId="5AB80CDF" wp14:editId="040DBA87">
            <wp:simplePos x="0" y="0"/>
            <wp:positionH relativeFrom="margin">
              <wp:posOffset>829945</wp:posOffset>
            </wp:positionH>
            <wp:positionV relativeFrom="paragraph">
              <wp:posOffset>208685</wp:posOffset>
            </wp:positionV>
            <wp:extent cx="4114800" cy="2649855"/>
            <wp:effectExtent l="0" t="0" r="0" b="0"/>
            <wp:wrapTopAndBottom/>
            <wp:docPr id="109155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800" cy="264985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Class diagram for Delete Product</w:t>
      </w:r>
    </w:p>
    <w:p w14:paraId="70228462" w14:textId="77777777" w:rsidR="00D96C4B" w:rsidRDefault="00D96C4B" w:rsidP="00D96C4B">
      <w:pPr>
        <w:spacing w:line="276" w:lineRule="auto"/>
      </w:pPr>
    </w:p>
    <w:p w14:paraId="7111C151" w14:textId="77777777" w:rsidR="00D96C4B" w:rsidRDefault="00D96C4B" w:rsidP="00D96C4B">
      <w:pPr>
        <w:spacing w:line="276" w:lineRule="auto"/>
      </w:pPr>
    </w:p>
    <w:p w14:paraId="0F78F727" w14:textId="77777777" w:rsidR="00D96C4B" w:rsidRDefault="00D96C4B" w:rsidP="00D96C4B">
      <w:pPr>
        <w:spacing w:line="276" w:lineRule="auto"/>
      </w:pPr>
    </w:p>
    <w:p w14:paraId="704BC8ED" w14:textId="77777777" w:rsidR="00D96C4B" w:rsidRDefault="00D96C4B" w:rsidP="00D96C4B">
      <w:pPr>
        <w:spacing w:line="276" w:lineRule="auto"/>
      </w:pPr>
    </w:p>
    <w:p w14:paraId="0638EF22" w14:textId="77777777" w:rsidR="00D96C4B" w:rsidRDefault="00D96C4B" w:rsidP="00D96C4B">
      <w:pPr>
        <w:spacing w:line="276" w:lineRule="auto"/>
      </w:pPr>
    </w:p>
    <w:p w14:paraId="51CF1278" w14:textId="77777777" w:rsidR="00D96C4B" w:rsidRDefault="00D96C4B" w:rsidP="00D96C4B">
      <w:pPr>
        <w:spacing w:line="276" w:lineRule="auto"/>
      </w:pPr>
    </w:p>
    <w:p w14:paraId="15B0B5C3" w14:textId="77777777" w:rsidR="00D96C4B" w:rsidRDefault="00D96C4B" w:rsidP="00D96C4B">
      <w:pPr>
        <w:spacing w:line="276" w:lineRule="auto"/>
      </w:pPr>
    </w:p>
    <w:p w14:paraId="3CEB54E1" w14:textId="77777777" w:rsidR="00D96C4B" w:rsidRDefault="00D96C4B" w:rsidP="00D96C4B">
      <w:pPr>
        <w:spacing w:line="276" w:lineRule="auto"/>
      </w:pPr>
    </w:p>
    <w:p w14:paraId="2298FDB9" w14:textId="77777777" w:rsidR="00D96C4B" w:rsidRPr="00D96C4B" w:rsidRDefault="00D96C4B" w:rsidP="00D96C4B">
      <w:pPr>
        <w:spacing w:line="276" w:lineRule="auto"/>
      </w:pPr>
    </w:p>
    <w:p w14:paraId="08B1F244" w14:textId="64C4D5D7" w:rsidR="00D96C4B" w:rsidRPr="00D96C4B" w:rsidRDefault="00D96C4B" w:rsidP="00D96C4B">
      <w:pPr>
        <w:pStyle w:val="ListParagraph"/>
        <w:numPr>
          <w:ilvl w:val="0"/>
          <w:numId w:val="29"/>
        </w:numPr>
        <w:spacing w:line="276" w:lineRule="auto"/>
      </w:pPr>
      <w:r>
        <w:rPr>
          <w:noProof/>
        </w:rPr>
        <w:lastRenderedPageBreak/>
        <w:drawing>
          <wp:anchor distT="0" distB="0" distL="114300" distR="114300" simplePos="0" relativeHeight="251682816" behindDoc="1" locked="0" layoutInCell="1" allowOverlap="1" wp14:anchorId="1E244C03" wp14:editId="5B30F352">
            <wp:simplePos x="0" y="0"/>
            <wp:positionH relativeFrom="margin">
              <wp:align>center</wp:align>
            </wp:positionH>
            <wp:positionV relativeFrom="paragraph">
              <wp:posOffset>194945</wp:posOffset>
            </wp:positionV>
            <wp:extent cx="4528820" cy="3170555"/>
            <wp:effectExtent l="0" t="0" r="5080" b="0"/>
            <wp:wrapTopAndBottom/>
            <wp:docPr id="585207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8820" cy="317055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Class diagram for Update Product</w:t>
      </w:r>
    </w:p>
    <w:p w14:paraId="4CB813CB" w14:textId="7786D7BF" w:rsidR="00D96C4B" w:rsidRPr="00D96C4B" w:rsidRDefault="00D96C4B" w:rsidP="00D96C4B">
      <w:pPr>
        <w:pStyle w:val="ListParagraph"/>
        <w:spacing w:line="276" w:lineRule="auto"/>
        <w:ind w:left="928"/>
      </w:pPr>
    </w:p>
    <w:p w14:paraId="49756C22" w14:textId="2676FFA2" w:rsidR="00D96C4B" w:rsidRPr="00760C5D" w:rsidRDefault="00760C5D" w:rsidP="00D96C4B">
      <w:pPr>
        <w:pStyle w:val="ListParagraph"/>
        <w:numPr>
          <w:ilvl w:val="0"/>
          <w:numId w:val="29"/>
        </w:numPr>
        <w:spacing w:line="276" w:lineRule="auto"/>
      </w:pPr>
      <w:r>
        <w:rPr>
          <w:noProof/>
        </w:rPr>
        <w:drawing>
          <wp:anchor distT="0" distB="0" distL="114300" distR="114300" simplePos="0" relativeHeight="251683840" behindDoc="1" locked="0" layoutInCell="1" allowOverlap="1" wp14:anchorId="1DCF656D" wp14:editId="0EBE6640">
            <wp:simplePos x="0" y="0"/>
            <wp:positionH relativeFrom="margin">
              <wp:posOffset>720725</wp:posOffset>
            </wp:positionH>
            <wp:positionV relativeFrom="paragraph">
              <wp:posOffset>257175</wp:posOffset>
            </wp:positionV>
            <wp:extent cx="4286885" cy="3001645"/>
            <wp:effectExtent l="0" t="0" r="0" b="8255"/>
            <wp:wrapTopAndBottom/>
            <wp:docPr id="1678861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885" cy="300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96C4B">
        <w:rPr>
          <w:b/>
          <w:bCs/>
        </w:rPr>
        <w:t>Class diagram for</w:t>
      </w:r>
      <w:r>
        <w:rPr>
          <w:b/>
          <w:bCs/>
        </w:rPr>
        <w:t xml:space="preserve"> Search Product</w:t>
      </w:r>
    </w:p>
    <w:p w14:paraId="284475AA" w14:textId="4660C212" w:rsidR="00760C5D" w:rsidRDefault="00760C5D" w:rsidP="00760C5D"/>
    <w:p w14:paraId="1A36085C" w14:textId="32A95D8F" w:rsidR="00760C5D" w:rsidRDefault="00760C5D" w:rsidP="00760C5D">
      <w:pPr>
        <w:pStyle w:val="ListParagraph"/>
      </w:pPr>
    </w:p>
    <w:p w14:paraId="732939B0" w14:textId="77777777" w:rsidR="00765A55" w:rsidRDefault="00765A55" w:rsidP="00760C5D">
      <w:pPr>
        <w:pStyle w:val="ListParagraph"/>
      </w:pPr>
    </w:p>
    <w:p w14:paraId="302D1925" w14:textId="77777777" w:rsidR="00765A55" w:rsidRDefault="00765A55" w:rsidP="00760C5D">
      <w:pPr>
        <w:pStyle w:val="ListParagraph"/>
      </w:pPr>
    </w:p>
    <w:p w14:paraId="724B8632" w14:textId="77777777" w:rsidR="00765A55" w:rsidRDefault="00765A55" w:rsidP="00760C5D">
      <w:pPr>
        <w:pStyle w:val="ListParagraph"/>
      </w:pPr>
    </w:p>
    <w:p w14:paraId="73785AF7" w14:textId="77777777" w:rsidR="00765A55" w:rsidRDefault="00765A55" w:rsidP="00760C5D">
      <w:pPr>
        <w:pStyle w:val="ListParagraph"/>
      </w:pPr>
    </w:p>
    <w:p w14:paraId="13FD754B" w14:textId="77777777" w:rsidR="00765A55" w:rsidRDefault="00765A55" w:rsidP="00760C5D">
      <w:pPr>
        <w:pStyle w:val="ListParagraph"/>
      </w:pPr>
    </w:p>
    <w:p w14:paraId="1F54FB6E" w14:textId="55738BF1" w:rsidR="00765A55" w:rsidRDefault="00765A55" w:rsidP="00760C5D">
      <w:pPr>
        <w:pStyle w:val="ListParagraph"/>
      </w:pPr>
    </w:p>
    <w:p w14:paraId="3A0BE6C3" w14:textId="0EC1E613" w:rsidR="00760C5D" w:rsidRPr="00765A55" w:rsidRDefault="00765A55" w:rsidP="00760C5D">
      <w:pPr>
        <w:pStyle w:val="ListParagraph"/>
        <w:numPr>
          <w:ilvl w:val="0"/>
          <w:numId w:val="29"/>
        </w:numPr>
        <w:spacing w:line="276" w:lineRule="auto"/>
      </w:pPr>
      <w:r>
        <w:rPr>
          <w:noProof/>
        </w:rPr>
        <w:drawing>
          <wp:anchor distT="0" distB="0" distL="114300" distR="114300" simplePos="0" relativeHeight="251684864" behindDoc="1" locked="0" layoutInCell="1" allowOverlap="1" wp14:anchorId="30308654" wp14:editId="129F6660">
            <wp:simplePos x="0" y="0"/>
            <wp:positionH relativeFrom="column">
              <wp:posOffset>563657</wp:posOffset>
            </wp:positionH>
            <wp:positionV relativeFrom="paragraph">
              <wp:posOffset>195728</wp:posOffset>
            </wp:positionV>
            <wp:extent cx="4993005" cy="2992120"/>
            <wp:effectExtent l="0" t="0" r="0" b="0"/>
            <wp:wrapTopAndBottom/>
            <wp:docPr id="2077020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3005" cy="299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760C5D">
        <w:rPr>
          <w:b/>
          <w:bCs/>
        </w:rPr>
        <w:t>Class diagram for</w:t>
      </w:r>
      <w:r>
        <w:rPr>
          <w:b/>
          <w:bCs/>
        </w:rPr>
        <w:t xml:space="preserve"> Manage User</w:t>
      </w:r>
    </w:p>
    <w:p w14:paraId="13EB085F" w14:textId="06C4ED60" w:rsidR="00765A55" w:rsidRPr="00765A55" w:rsidRDefault="00765A55" w:rsidP="00765A55">
      <w:pPr>
        <w:pStyle w:val="ListParagraph"/>
        <w:spacing w:line="276" w:lineRule="auto"/>
        <w:ind w:left="928"/>
      </w:pPr>
    </w:p>
    <w:p w14:paraId="1F311A7A" w14:textId="3FA43115" w:rsidR="00765A55" w:rsidRPr="00801E95" w:rsidRDefault="00801E95" w:rsidP="00760C5D">
      <w:pPr>
        <w:pStyle w:val="ListParagraph"/>
        <w:numPr>
          <w:ilvl w:val="0"/>
          <w:numId w:val="29"/>
        </w:numPr>
        <w:spacing w:line="276" w:lineRule="auto"/>
      </w:pPr>
      <w:r>
        <w:rPr>
          <w:noProof/>
        </w:rPr>
        <w:drawing>
          <wp:anchor distT="0" distB="0" distL="114300" distR="114300" simplePos="0" relativeHeight="251685888" behindDoc="1" locked="0" layoutInCell="1" allowOverlap="1" wp14:anchorId="64CF165C" wp14:editId="553C2E61">
            <wp:simplePos x="0" y="0"/>
            <wp:positionH relativeFrom="margin">
              <wp:posOffset>1802328</wp:posOffset>
            </wp:positionH>
            <wp:positionV relativeFrom="paragraph">
              <wp:posOffset>247806</wp:posOffset>
            </wp:positionV>
            <wp:extent cx="2546985" cy="2742565"/>
            <wp:effectExtent l="0" t="0" r="5715" b="635"/>
            <wp:wrapTopAndBottom/>
            <wp:docPr id="12905337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6985" cy="274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A55">
        <w:rPr>
          <w:b/>
          <w:bCs/>
        </w:rPr>
        <w:t>Class diagram for</w:t>
      </w:r>
      <w:r w:rsidR="00E134A7">
        <w:rPr>
          <w:b/>
          <w:bCs/>
        </w:rPr>
        <w:t xml:space="preserve"> Manage Application</w:t>
      </w:r>
    </w:p>
    <w:p w14:paraId="3BE4765D" w14:textId="77777777" w:rsidR="00801E95" w:rsidRDefault="00801E95" w:rsidP="00801E95">
      <w:pPr>
        <w:pStyle w:val="ListParagraph"/>
      </w:pPr>
    </w:p>
    <w:p w14:paraId="489084FB" w14:textId="77777777" w:rsidR="00801E95" w:rsidRDefault="00801E95" w:rsidP="00801E95">
      <w:pPr>
        <w:pStyle w:val="ListParagraph"/>
      </w:pPr>
    </w:p>
    <w:p w14:paraId="22E140DE" w14:textId="77777777" w:rsidR="00801E95" w:rsidRDefault="00801E95" w:rsidP="00801E95">
      <w:pPr>
        <w:pStyle w:val="ListParagraph"/>
      </w:pPr>
    </w:p>
    <w:p w14:paraId="40DD4530" w14:textId="77777777" w:rsidR="00801E95" w:rsidRDefault="00801E95" w:rsidP="00801E95">
      <w:pPr>
        <w:pStyle w:val="ListParagraph"/>
      </w:pPr>
    </w:p>
    <w:p w14:paraId="2FD5DFA8" w14:textId="77777777" w:rsidR="00801E95" w:rsidRDefault="00801E95" w:rsidP="00801E95">
      <w:pPr>
        <w:pStyle w:val="ListParagraph"/>
      </w:pPr>
    </w:p>
    <w:p w14:paraId="6F7AA3D3" w14:textId="77777777" w:rsidR="00801E95" w:rsidRDefault="00801E95" w:rsidP="00801E95">
      <w:pPr>
        <w:pStyle w:val="ListParagraph"/>
      </w:pPr>
    </w:p>
    <w:p w14:paraId="44B7EF80" w14:textId="77777777" w:rsidR="00801E95" w:rsidRDefault="00801E95" w:rsidP="00801E95">
      <w:pPr>
        <w:pStyle w:val="ListParagraph"/>
      </w:pPr>
    </w:p>
    <w:p w14:paraId="4812470B" w14:textId="77777777" w:rsidR="00801E95" w:rsidRDefault="00801E95" w:rsidP="00801E95">
      <w:pPr>
        <w:pStyle w:val="ListParagraph"/>
      </w:pPr>
    </w:p>
    <w:p w14:paraId="25CD515F" w14:textId="77777777" w:rsidR="00801E95" w:rsidRDefault="00801E95" w:rsidP="00801E95">
      <w:pPr>
        <w:pStyle w:val="ListParagraph"/>
      </w:pPr>
    </w:p>
    <w:p w14:paraId="31E511B1" w14:textId="78281CFB" w:rsidR="00801E95" w:rsidRPr="00F011D7" w:rsidRDefault="00F011D7" w:rsidP="00760C5D">
      <w:pPr>
        <w:pStyle w:val="ListParagraph"/>
        <w:numPr>
          <w:ilvl w:val="0"/>
          <w:numId w:val="29"/>
        </w:numPr>
        <w:spacing w:line="276" w:lineRule="auto"/>
      </w:pPr>
      <w:r>
        <w:rPr>
          <w:noProof/>
        </w:rPr>
        <w:lastRenderedPageBreak/>
        <w:drawing>
          <wp:anchor distT="0" distB="0" distL="114300" distR="114300" simplePos="0" relativeHeight="251686912" behindDoc="1" locked="0" layoutInCell="1" allowOverlap="1" wp14:anchorId="7CA07088" wp14:editId="7A858644">
            <wp:simplePos x="0" y="0"/>
            <wp:positionH relativeFrom="margin">
              <wp:posOffset>729615</wp:posOffset>
            </wp:positionH>
            <wp:positionV relativeFrom="paragraph">
              <wp:posOffset>179070</wp:posOffset>
            </wp:positionV>
            <wp:extent cx="4488815" cy="2689225"/>
            <wp:effectExtent l="0" t="0" r="6985" b="0"/>
            <wp:wrapTopAndBottom/>
            <wp:docPr id="171004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88815" cy="268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E95">
        <w:rPr>
          <w:b/>
          <w:bCs/>
        </w:rPr>
        <w:t>Class diagram for Manage Total Revenue</w:t>
      </w:r>
    </w:p>
    <w:p w14:paraId="54EBAFAF" w14:textId="6566AA19" w:rsidR="00F011D7" w:rsidRPr="00F011D7" w:rsidRDefault="00F011D7" w:rsidP="00F011D7">
      <w:pPr>
        <w:pStyle w:val="ListParagraph"/>
        <w:spacing w:line="276" w:lineRule="auto"/>
        <w:ind w:left="928"/>
      </w:pPr>
    </w:p>
    <w:p w14:paraId="16C922DE" w14:textId="556DC5B8" w:rsidR="00F011D7" w:rsidRPr="007C537F" w:rsidRDefault="007C537F" w:rsidP="00760C5D">
      <w:pPr>
        <w:pStyle w:val="ListParagraph"/>
        <w:numPr>
          <w:ilvl w:val="0"/>
          <w:numId w:val="29"/>
        </w:numPr>
        <w:spacing w:line="276" w:lineRule="auto"/>
      </w:pPr>
      <w:r>
        <w:rPr>
          <w:noProof/>
        </w:rPr>
        <w:drawing>
          <wp:anchor distT="0" distB="0" distL="114300" distR="114300" simplePos="0" relativeHeight="251687936" behindDoc="1" locked="0" layoutInCell="1" allowOverlap="1" wp14:anchorId="38D45707" wp14:editId="4944F478">
            <wp:simplePos x="0" y="0"/>
            <wp:positionH relativeFrom="margin">
              <wp:posOffset>670848</wp:posOffset>
            </wp:positionH>
            <wp:positionV relativeFrom="paragraph">
              <wp:posOffset>251295</wp:posOffset>
            </wp:positionV>
            <wp:extent cx="4678680" cy="2803525"/>
            <wp:effectExtent l="0" t="0" r="7620" b="0"/>
            <wp:wrapTopAndBottom/>
            <wp:docPr id="11012333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8680" cy="280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11D7">
        <w:rPr>
          <w:b/>
          <w:bCs/>
        </w:rPr>
        <w:t>Class diagram for</w:t>
      </w:r>
      <w:r>
        <w:rPr>
          <w:b/>
          <w:bCs/>
        </w:rPr>
        <w:t xml:space="preserve"> Add Product To Cart</w:t>
      </w:r>
    </w:p>
    <w:p w14:paraId="305B9BFB" w14:textId="77777777" w:rsidR="007C537F" w:rsidRDefault="007C537F" w:rsidP="007C537F">
      <w:pPr>
        <w:pStyle w:val="ListParagraph"/>
      </w:pPr>
    </w:p>
    <w:p w14:paraId="172F71D4" w14:textId="77777777" w:rsidR="00124ED3" w:rsidRDefault="00124ED3" w:rsidP="007C537F">
      <w:pPr>
        <w:pStyle w:val="ListParagraph"/>
      </w:pPr>
    </w:p>
    <w:p w14:paraId="1E5C5D98" w14:textId="77777777" w:rsidR="00124ED3" w:rsidRDefault="00124ED3" w:rsidP="007C537F">
      <w:pPr>
        <w:pStyle w:val="ListParagraph"/>
      </w:pPr>
    </w:p>
    <w:p w14:paraId="2706E1CF" w14:textId="77777777" w:rsidR="00124ED3" w:rsidRDefault="00124ED3" w:rsidP="007C537F">
      <w:pPr>
        <w:pStyle w:val="ListParagraph"/>
      </w:pPr>
    </w:p>
    <w:p w14:paraId="1345ECB3" w14:textId="77777777" w:rsidR="00124ED3" w:rsidRDefault="00124ED3" w:rsidP="007C537F">
      <w:pPr>
        <w:pStyle w:val="ListParagraph"/>
      </w:pPr>
    </w:p>
    <w:p w14:paraId="2A31CFAB" w14:textId="77777777" w:rsidR="00124ED3" w:rsidRDefault="00124ED3" w:rsidP="007C537F">
      <w:pPr>
        <w:pStyle w:val="ListParagraph"/>
      </w:pPr>
    </w:p>
    <w:p w14:paraId="03868845" w14:textId="77777777" w:rsidR="00124ED3" w:rsidRDefault="00124ED3" w:rsidP="007C537F">
      <w:pPr>
        <w:pStyle w:val="ListParagraph"/>
      </w:pPr>
    </w:p>
    <w:p w14:paraId="6E8BFE94" w14:textId="77777777" w:rsidR="00124ED3" w:rsidRDefault="00124ED3" w:rsidP="007C537F">
      <w:pPr>
        <w:pStyle w:val="ListParagraph"/>
      </w:pPr>
    </w:p>
    <w:p w14:paraId="5485ABF7" w14:textId="77777777" w:rsidR="00124ED3" w:rsidRDefault="00124ED3" w:rsidP="007C537F">
      <w:pPr>
        <w:pStyle w:val="ListParagraph"/>
      </w:pPr>
    </w:p>
    <w:p w14:paraId="062608DC" w14:textId="77777777" w:rsidR="00124ED3" w:rsidRDefault="00124ED3" w:rsidP="007C537F">
      <w:pPr>
        <w:pStyle w:val="ListParagraph"/>
      </w:pPr>
    </w:p>
    <w:p w14:paraId="20E52CB9" w14:textId="77777777" w:rsidR="00124ED3" w:rsidRDefault="00124ED3" w:rsidP="007C537F">
      <w:pPr>
        <w:pStyle w:val="ListParagraph"/>
      </w:pPr>
    </w:p>
    <w:p w14:paraId="52FC0B3A" w14:textId="77777777" w:rsidR="00124ED3" w:rsidRDefault="00124ED3" w:rsidP="007C537F">
      <w:pPr>
        <w:pStyle w:val="ListParagraph"/>
      </w:pPr>
    </w:p>
    <w:p w14:paraId="155BC7C3" w14:textId="1A475511" w:rsidR="007C537F" w:rsidRPr="00124ED3" w:rsidRDefault="00124ED3" w:rsidP="00760C5D">
      <w:pPr>
        <w:pStyle w:val="ListParagraph"/>
        <w:numPr>
          <w:ilvl w:val="0"/>
          <w:numId w:val="29"/>
        </w:numPr>
        <w:spacing w:line="276" w:lineRule="auto"/>
      </w:pPr>
      <w:r>
        <w:rPr>
          <w:noProof/>
        </w:rPr>
        <w:lastRenderedPageBreak/>
        <w:drawing>
          <wp:anchor distT="0" distB="0" distL="114300" distR="114300" simplePos="0" relativeHeight="251688960" behindDoc="1" locked="0" layoutInCell="1" allowOverlap="1" wp14:anchorId="159BCF81" wp14:editId="69142A49">
            <wp:simplePos x="0" y="0"/>
            <wp:positionH relativeFrom="margin">
              <wp:align>center</wp:align>
            </wp:positionH>
            <wp:positionV relativeFrom="paragraph">
              <wp:posOffset>230604</wp:posOffset>
            </wp:positionV>
            <wp:extent cx="4512310" cy="2704465"/>
            <wp:effectExtent l="0" t="0" r="2540" b="635"/>
            <wp:wrapTopAndBottom/>
            <wp:docPr id="9922231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231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7C537F">
        <w:rPr>
          <w:b/>
          <w:bCs/>
        </w:rPr>
        <w:t>Class diagram for</w:t>
      </w:r>
      <w:r>
        <w:rPr>
          <w:b/>
          <w:bCs/>
        </w:rPr>
        <w:t xml:space="preserve"> Make Payment</w:t>
      </w:r>
    </w:p>
    <w:p w14:paraId="5B0D118E" w14:textId="0DEF2DC7" w:rsidR="00124ED3" w:rsidRPr="00124ED3" w:rsidRDefault="00124ED3" w:rsidP="00760C5D">
      <w:pPr>
        <w:pStyle w:val="ListParagraph"/>
        <w:numPr>
          <w:ilvl w:val="0"/>
          <w:numId w:val="29"/>
        </w:numPr>
        <w:spacing w:line="276" w:lineRule="auto"/>
      </w:pPr>
      <w:r>
        <w:rPr>
          <w:b/>
          <w:bCs/>
        </w:rPr>
        <w:t>Class diagram for Calculate Charge</w:t>
      </w:r>
    </w:p>
    <w:p w14:paraId="36CDD4AF" w14:textId="32700F5B" w:rsidR="00124ED3" w:rsidRDefault="00124ED3" w:rsidP="00124ED3">
      <w:pPr>
        <w:pStyle w:val="ListParagraph"/>
      </w:pPr>
      <w:r>
        <w:rPr>
          <w:noProof/>
        </w:rPr>
        <w:drawing>
          <wp:anchor distT="0" distB="0" distL="114300" distR="114300" simplePos="0" relativeHeight="251689984" behindDoc="1" locked="0" layoutInCell="1" allowOverlap="1" wp14:anchorId="0AD9A8DD" wp14:editId="19ECD63A">
            <wp:simplePos x="0" y="0"/>
            <wp:positionH relativeFrom="margin">
              <wp:align>center</wp:align>
            </wp:positionH>
            <wp:positionV relativeFrom="paragraph">
              <wp:posOffset>224947</wp:posOffset>
            </wp:positionV>
            <wp:extent cx="4634230" cy="2777490"/>
            <wp:effectExtent l="0" t="0" r="0" b="3810"/>
            <wp:wrapTopAndBottom/>
            <wp:docPr id="8826616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3423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BD13A" w14:textId="77777777" w:rsidR="00EA75EB" w:rsidRDefault="00EA75EB" w:rsidP="00EA75EB">
      <w:pPr>
        <w:spacing w:line="276" w:lineRule="auto"/>
        <w:ind w:left="568"/>
      </w:pPr>
    </w:p>
    <w:p w14:paraId="3BE0B6B3" w14:textId="005258AF" w:rsidR="00124ED3" w:rsidRPr="00801E95" w:rsidRDefault="00EA75EB" w:rsidP="00EA75EB">
      <w:pPr>
        <w:spacing w:line="276" w:lineRule="auto"/>
        <w:ind w:left="568"/>
      </w:pPr>
      <w:r>
        <w:t>For login, logout, update profile and change password, they are in the general class diagram of Model component.</w:t>
      </w:r>
    </w:p>
    <w:p w14:paraId="13FD54E0" w14:textId="7D24860E" w:rsidR="00801E95" w:rsidRDefault="00801E95" w:rsidP="00801E95">
      <w:pPr>
        <w:pStyle w:val="ListParagraph"/>
      </w:pPr>
    </w:p>
    <w:p w14:paraId="627A96F0" w14:textId="7D8D585D" w:rsidR="00801E95" w:rsidRPr="00765A55" w:rsidRDefault="00801E95" w:rsidP="00801E95">
      <w:pPr>
        <w:pStyle w:val="ListParagraph"/>
        <w:spacing w:line="276" w:lineRule="auto"/>
        <w:ind w:left="928"/>
      </w:pPr>
    </w:p>
    <w:p w14:paraId="41D20BC9" w14:textId="4459437A" w:rsidR="00765A55" w:rsidRPr="00760C5D" w:rsidRDefault="00765A55" w:rsidP="00765A55">
      <w:pPr>
        <w:pStyle w:val="ListParagraph"/>
        <w:spacing w:line="276" w:lineRule="auto"/>
        <w:ind w:left="928"/>
      </w:pPr>
    </w:p>
    <w:p w14:paraId="305E3889" w14:textId="58DE76BF" w:rsidR="00760C5D" w:rsidRDefault="00760C5D" w:rsidP="00760C5D">
      <w:pPr>
        <w:pStyle w:val="ListParagraph"/>
      </w:pPr>
    </w:p>
    <w:p w14:paraId="5ADB7682" w14:textId="6A8714F3" w:rsidR="00760C5D" w:rsidRDefault="00760C5D" w:rsidP="00760C5D">
      <w:pPr>
        <w:pStyle w:val="ListParagraph"/>
        <w:spacing w:line="276" w:lineRule="auto"/>
        <w:ind w:left="928"/>
      </w:pPr>
    </w:p>
    <w:p w14:paraId="1FA8E9DE" w14:textId="38F93DBA" w:rsidR="00D96C4B" w:rsidRDefault="00D96C4B" w:rsidP="00D96C4B">
      <w:pPr>
        <w:spacing w:line="276" w:lineRule="auto"/>
      </w:pPr>
    </w:p>
    <w:p w14:paraId="4AED80AC" w14:textId="38C4BB5A" w:rsidR="00765A55" w:rsidRDefault="00765A55" w:rsidP="00D96C4B">
      <w:pPr>
        <w:spacing w:line="276" w:lineRule="auto"/>
      </w:pPr>
    </w:p>
    <w:p w14:paraId="5F4288AD" w14:textId="7A21665C" w:rsidR="00765A55" w:rsidRDefault="00765A55" w:rsidP="00D96C4B">
      <w:pPr>
        <w:spacing w:line="276" w:lineRule="auto"/>
      </w:pPr>
    </w:p>
    <w:p w14:paraId="16DB41F2" w14:textId="77777777" w:rsidR="00124ED3" w:rsidRPr="00D96C4B" w:rsidRDefault="00124ED3" w:rsidP="00D96C4B">
      <w:pPr>
        <w:spacing w:line="276" w:lineRule="auto"/>
      </w:pPr>
    </w:p>
    <w:p w14:paraId="2314C16F" w14:textId="3F21F627" w:rsidR="00594D54" w:rsidRPr="000F4D66" w:rsidRDefault="00594D54" w:rsidP="00855363">
      <w:pPr>
        <w:pStyle w:val="Heading2"/>
        <w:spacing w:line="276" w:lineRule="auto"/>
        <w:rPr>
          <w:bCs/>
        </w:rPr>
      </w:pPr>
      <w:r>
        <w:t xml:space="preserve">Component: </w:t>
      </w:r>
      <w:r>
        <w:rPr>
          <w:lang w:val="vi-VN"/>
        </w:rPr>
        <w:t>View</w:t>
      </w:r>
    </w:p>
    <w:p w14:paraId="6E4D744C" w14:textId="471FFF12" w:rsidR="00594D54" w:rsidRDefault="00594D54" w:rsidP="00855363">
      <w:pPr>
        <w:pStyle w:val="ListParagraph"/>
        <w:numPr>
          <w:ilvl w:val="0"/>
          <w:numId w:val="27"/>
        </w:numPr>
        <w:spacing w:line="276" w:lineRule="auto"/>
      </w:pPr>
      <w:r>
        <w:rPr>
          <w:b/>
          <w:bCs/>
          <w:lang w:val="vi-VN"/>
        </w:rPr>
        <w:t>View:</w:t>
      </w:r>
      <w:r w:rsidRPr="009D6F69">
        <w:t xml:space="preserve"> </w:t>
      </w:r>
      <w:r w:rsidRPr="00594D54">
        <w:t>the presentation layer responsible for rendering the user interface (UI) components. In this case, React is used as the front-end library to build the View. It consumes data from the Model and displays it to the users.</w:t>
      </w:r>
      <w:r w:rsidR="00BF637F">
        <w:rPr>
          <w:lang w:val="vi-VN"/>
        </w:rPr>
        <w:t xml:space="preserve"> </w:t>
      </w:r>
      <w:r w:rsidR="0047779B">
        <w:rPr>
          <w:lang w:val="vi-VN"/>
        </w:rPr>
        <w:t xml:space="preserve">Because </w:t>
      </w:r>
      <w:r w:rsidR="00BF637F" w:rsidRPr="00BF637F">
        <w:rPr>
          <w:lang w:val="vi-VN"/>
        </w:rPr>
        <w:t>Front-end uses React, the View component would primarily be developed using JSX for rendering UI components and CSS for styling.</w:t>
      </w:r>
      <w:r w:rsidR="00BE080B">
        <w:rPr>
          <w:lang w:val="vi-VN"/>
        </w:rPr>
        <w:t xml:space="preserve"> This class has 2 methods</w:t>
      </w:r>
      <w:r w:rsidR="00386E96">
        <w:rPr>
          <w:lang w:val="vi-VN"/>
        </w:rPr>
        <w:t>, one</w:t>
      </w:r>
      <w:r w:rsidR="00BE080B">
        <w:rPr>
          <w:lang w:val="vi-VN"/>
        </w:rPr>
        <w:t xml:space="preserve"> </w:t>
      </w:r>
      <w:r w:rsidR="00065885" w:rsidRPr="00065885">
        <w:rPr>
          <w:lang w:val="vi-VN"/>
        </w:rPr>
        <w:t>takes information provided by the Controller and uses it to rende</w:t>
      </w:r>
      <w:r w:rsidR="00F23D9B">
        <w:rPr>
          <w:lang w:val="vi-VN"/>
        </w:rPr>
        <w:t>r</w:t>
      </w:r>
      <w:r w:rsidR="00065885">
        <w:rPr>
          <w:lang w:val="vi-VN"/>
        </w:rPr>
        <w:t xml:space="preserve"> UI</w:t>
      </w:r>
      <w:r w:rsidR="00386E96">
        <w:rPr>
          <w:lang w:val="vi-VN"/>
        </w:rPr>
        <w:t>, and t</w:t>
      </w:r>
      <w:r w:rsidR="00386E96" w:rsidRPr="00386E96">
        <w:rPr>
          <w:lang w:val="vi-VN"/>
        </w:rPr>
        <w:t>he other methods are responsible for displaying the rendered UI to the user.</w:t>
      </w:r>
      <w:r w:rsidR="00386E96">
        <w:rPr>
          <w:lang w:val="vi-VN"/>
        </w:rPr>
        <w:t xml:space="preserve"> </w:t>
      </w:r>
    </w:p>
    <w:p w14:paraId="325CBB70" w14:textId="58F6BFB4" w:rsidR="00594D54" w:rsidRDefault="00BF637F" w:rsidP="00855363">
      <w:pPr>
        <w:spacing w:line="276" w:lineRule="auto"/>
        <w:ind w:left="720"/>
      </w:pPr>
      <w:r w:rsidRPr="00652B1C">
        <w:rPr>
          <w:noProof/>
        </w:rPr>
        <w:drawing>
          <wp:anchor distT="0" distB="0" distL="114300" distR="114300" simplePos="0" relativeHeight="251669504" behindDoc="0" locked="0" layoutInCell="1" allowOverlap="1" wp14:anchorId="3708FE28" wp14:editId="0F346802">
            <wp:simplePos x="0" y="0"/>
            <wp:positionH relativeFrom="column">
              <wp:posOffset>2002790</wp:posOffset>
            </wp:positionH>
            <wp:positionV relativeFrom="paragraph">
              <wp:posOffset>196850</wp:posOffset>
            </wp:positionV>
            <wp:extent cx="1704975" cy="1666875"/>
            <wp:effectExtent l="0" t="0" r="9525" b="9525"/>
            <wp:wrapTopAndBottom/>
            <wp:docPr id="1897660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0596" name="Picture 1" descr="A screenshot of a computer&#10;&#10;Description automatically generated"/>
                    <pic:cNvPicPr/>
                  </pic:nvPicPr>
                  <pic:blipFill>
                    <a:blip r:embed="rId24"/>
                    <a:stretch>
                      <a:fillRect/>
                    </a:stretch>
                  </pic:blipFill>
                  <pic:spPr>
                    <a:xfrm>
                      <a:off x="0" y="0"/>
                      <a:ext cx="1704975" cy="1666875"/>
                    </a:xfrm>
                    <a:prstGeom prst="rect">
                      <a:avLst/>
                    </a:prstGeom>
                  </pic:spPr>
                </pic:pic>
              </a:graphicData>
            </a:graphic>
          </wp:anchor>
        </w:drawing>
      </w:r>
    </w:p>
    <w:p w14:paraId="2AF36609" w14:textId="2241ACAD" w:rsidR="007D0D7E" w:rsidRPr="000F4D66" w:rsidRDefault="007D0D7E" w:rsidP="00855363">
      <w:pPr>
        <w:spacing w:line="276" w:lineRule="auto"/>
      </w:pPr>
    </w:p>
    <w:p w14:paraId="543AE60B" w14:textId="69CAF737" w:rsidR="00444035" w:rsidRDefault="00F34309" w:rsidP="00855363">
      <w:pPr>
        <w:pStyle w:val="Heading1"/>
        <w:spacing w:line="276" w:lineRule="auto"/>
      </w:pPr>
      <w:r>
        <w:t>Deployment</w:t>
      </w:r>
      <w:bookmarkEnd w:id="6"/>
      <w:r>
        <w:t xml:space="preserve"> </w:t>
      </w:r>
    </w:p>
    <w:p w14:paraId="42275B5D" w14:textId="0FD2EF16" w:rsidR="00CD4929" w:rsidRPr="00CD4929" w:rsidRDefault="00CD4929" w:rsidP="00CD4929">
      <w:r>
        <w:rPr>
          <w:noProof/>
        </w:rPr>
        <w:drawing>
          <wp:anchor distT="0" distB="0" distL="114300" distR="114300" simplePos="0" relativeHeight="251679744" behindDoc="0" locked="0" layoutInCell="1" allowOverlap="1" wp14:anchorId="2A2AE98C" wp14:editId="4B4E6F6F">
            <wp:simplePos x="0" y="0"/>
            <wp:positionH relativeFrom="column">
              <wp:posOffset>0</wp:posOffset>
            </wp:positionH>
            <wp:positionV relativeFrom="paragraph">
              <wp:posOffset>155575</wp:posOffset>
            </wp:positionV>
            <wp:extent cx="5943600" cy="2880360"/>
            <wp:effectExtent l="0" t="0" r="0" b="0"/>
            <wp:wrapTight wrapText="bothSides">
              <wp:wrapPolygon edited="0">
                <wp:start x="0" y="0"/>
                <wp:lineTo x="0" y="21429"/>
                <wp:lineTo x="21531" y="21429"/>
                <wp:lineTo x="21531" y="0"/>
                <wp:lineTo x="0" y="0"/>
              </wp:wrapPolygon>
            </wp:wrapTight>
            <wp:docPr id="2145520528" name="Picture 1" descr="A drawing of a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20528" name="Picture 1" descr="A drawing of a door&#10;&#10;Description automatically generated"/>
                    <pic:cNvPicPr/>
                  </pic:nvPicPr>
                  <pic:blipFill>
                    <a:blip r:embed="rId25"/>
                    <a:stretch>
                      <a:fillRect/>
                    </a:stretch>
                  </pic:blipFill>
                  <pic:spPr>
                    <a:xfrm>
                      <a:off x="0" y="0"/>
                      <a:ext cx="5943600" cy="2880360"/>
                    </a:xfrm>
                    <a:prstGeom prst="rect">
                      <a:avLst/>
                    </a:prstGeom>
                  </pic:spPr>
                </pic:pic>
              </a:graphicData>
            </a:graphic>
          </wp:anchor>
        </w:drawing>
      </w:r>
    </w:p>
    <w:p w14:paraId="4DBC6366" w14:textId="01B0CC3E" w:rsidR="00444035" w:rsidRDefault="00F34309" w:rsidP="00855363">
      <w:pPr>
        <w:pStyle w:val="Heading1"/>
        <w:spacing w:line="276" w:lineRule="auto"/>
      </w:pPr>
      <w:bookmarkStart w:id="7" w:name="_Toc468193994"/>
      <w:r>
        <w:t>Implementation View</w:t>
      </w:r>
      <w:bookmarkEnd w:id="7"/>
      <w:r>
        <w:t xml:space="preserve"> </w:t>
      </w:r>
    </w:p>
    <w:p w14:paraId="729ABD6C" w14:textId="5A0A05A3" w:rsidR="005C32F8" w:rsidRDefault="005C32F8" w:rsidP="005C32F8">
      <w:pPr>
        <w:ind w:firstLine="720"/>
      </w:pPr>
      <w:r>
        <w:t xml:space="preserve">The main folder include: </w:t>
      </w:r>
    </w:p>
    <w:p w14:paraId="54AC8BFF" w14:textId="7B5B8A55" w:rsidR="005C32F8" w:rsidRDefault="005C32F8" w:rsidP="005C32F8">
      <w:pPr>
        <w:pStyle w:val="ListParagraph"/>
        <w:numPr>
          <w:ilvl w:val="0"/>
          <w:numId w:val="27"/>
        </w:numPr>
      </w:pPr>
      <w:r>
        <w:t xml:space="preserve">Folder </w:t>
      </w:r>
      <w:r w:rsidRPr="00045B0D">
        <w:rPr>
          <w:b/>
          <w:bCs/>
        </w:rPr>
        <w:t>api</w:t>
      </w:r>
      <w:r>
        <w:t xml:space="preserve">: </w:t>
      </w:r>
    </w:p>
    <w:p w14:paraId="6E622247" w14:textId="2D276422" w:rsidR="005C32F8" w:rsidRDefault="005C32F8" w:rsidP="005C32F8">
      <w:pPr>
        <w:pStyle w:val="ListParagraph"/>
        <w:numPr>
          <w:ilvl w:val="1"/>
          <w:numId w:val="27"/>
        </w:numPr>
      </w:pPr>
      <w:r>
        <w:t xml:space="preserve">Folder </w:t>
      </w:r>
      <w:r w:rsidRPr="00045B0D">
        <w:rPr>
          <w:b/>
          <w:bCs/>
        </w:rPr>
        <w:t>auth</w:t>
      </w:r>
      <w:r>
        <w:t xml:space="preserve">: </w:t>
      </w:r>
      <w:r w:rsidRPr="005C32F8">
        <w:t xml:space="preserve">[...nextauth].js is a special configuration file in Next.js used by the NextAuth.js library to set up authentication for your application. It allows you to define authentication </w:t>
      </w:r>
      <w:r w:rsidRPr="005C32F8">
        <w:lastRenderedPageBreak/>
        <w:t>providers and customize authentication settings</w:t>
      </w:r>
      <w:r>
        <w:t>.</w:t>
      </w:r>
    </w:p>
    <w:p w14:paraId="1692329D" w14:textId="05303470" w:rsidR="005C32F8" w:rsidRDefault="005C32F8" w:rsidP="005C32F8">
      <w:pPr>
        <w:pStyle w:val="ListParagraph"/>
        <w:numPr>
          <w:ilvl w:val="1"/>
          <w:numId w:val="27"/>
        </w:numPr>
      </w:pPr>
      <w:r>
        <w:t>categories.js: This file is used to handle methods that will be used</w:t>
      </w:r>
      <w:r w:rsidR="00A74A1B">
        <w:t xml:space="preserve"> for processing products</w:t>
      </w:r>
      <w:r>
        <w:t>, such as “GET”, “POST”, “PUT”, “DELETE”</w:t>
      </w:r>
      <w:r w:rsidR="00A74A1B">
        <w:t xml:space="preserve">, </w:t>
      </w:r>
    </w:p>
    <w:p w14:paraId="1957B45E" w14:textId="3CE54EB9" w:rsidR="005C32F8" w:rsidRDefault="00A74A1B" w:rsidP="005C32F8">
      <w:pPr>
        <w:pStyle w:val="ListParagraph"/>
        <w:numPr>
          <w:ilvl w:val="1"/>
          <w:numId w:val="27"/>
        </w:numPr>
      </w:pPr>
      <w:r>
        <w:t>order.js: Used in buying, ordering product,…</w:t>
      </w:r>
    </w:p>
    <w:p w14:paraId="493BBA2E" w14:textId="6BEECC92" w:rsidR="00A74A1B" w:rsidRDefault="00A74A1B" w:rsidP="005C32F8">
      <w:pPr>
        <w:pStyle w:val="ListParagraph"/>
        <w:numPr>
          <w:ilvl w:val="1"/>
          <w:numId w:val="27"/>
        </w:numPr>
      </w:pPr>
      <w:r>
        <w:t xml:space="preserve">upload.js: </w:t>
      </w:r>
      <w:r w:rsidRPr="00A74A1B">
        <w:t>defines a Next.js API route that handles file uploads, utilizing the 'multiparty' library to parse incoming files, the AWS S3 SDK to upload files to a designated S3 bucket, and generating public links for each uploaded file. It requires admin authentication, connects to a MongoDB database, and responds with JSON containing the links to the uploaded files.</w:t>
      </w:r>
    </w:p>
    <w:p w14:paraId="60BE223D" w14:textId="29580F5A" w:rsidR="00A74A1B" w:rsidRDefault="00A74A1B" w:rsidP="00A74A1B">
      <w:pPr>
        <w:pStyle w:val="ListParagraph"/>
        <w:numPr>
          <w:ilvl w:val="1"/>
          <w:numId w:val="27"/>
        </w:numPr>
      </w:pPr>
      <w:r>
        <w:t>product.js: D</w:t>
      </w:r>
      <w:r w:rsidRPr="00A74A1B">
        <w:t>efines a Next.js API route for managing products. It connects to a MongoDB database, requires admin authentication, and handles various HTTP methods.</w:t>
      </w:r>
    </w:p>
    <w:p w14:paraId="0606A5F2" w14:textId="3D8362C8" w:rsidR="00A74A1B" w:rsidRDefault="00A74A1B" w:rsidP="00A74A1B">
      <w:pPr>
        <w:pStyle w:val="ListParagraph"/>
        <w:numPr>
          <w:ilvl w:val="0"/>
          <w:numId w:val="27"/>
        </w:numPr>
      </w:pPr>
      <w:r>
        <w:t xml:space="preserve">Folder </w:t>
      </w:r>
      <w:r w:rsidRPr="00045B0D">
        <w:rPr>
          <w:b/>
          <w:bCs/>
        </w:rPr>
        <w:t>products</w:t>
      </w:r>
      <w:r>
        <w:t>:</w:t>
      </w:r>
    </w:p>
    <w:p w14:paraId="6F6EA118" w14:textId="0D04DE83" w:rsidR="00A74A1B" w:rsidRDefault="00A74A1B" w:rsidP="00A74A1B">
      <w:pPr>
        <w:pStyle w:val="ListParagraph"/>
        <w:numPr>
          <w:ilvl w:val="1"/>
          <w:numId w:val="27"/>
        </w:numPr>
      </w:pPr>
      <w:r>
        <w:t>2 sub folder “delete” and “edit” used to display delete product page and update product page</w:t>
      </w:r>
    </w:p>
    <w:p w14:paraId="238AB844" w14:textId="731FC8E5" w:rsidR="00693A6D" w:rsidRDefault="00C308EA" w:rsidP="00A74A1B">
      <w:pPr>
        <w:pStyle w:val="ListParagraph"/>
        <w:numPr>
          <w:ilvl w:val="1"/>
          <w:numId w:val="27"/>
        </w:numPr>
      </w:pPr>
      <w:r>
        <w:t xml:space="preserve">_app.js: </w:t>
      </w:r>
      <w:r w:rsidRPr="00C308EA">
        <w:t>wrap the entire Next.js application with a SessionProvider to make authentication session data available to all components.</w:t>
      </w:r>
    </w:p>
    <w:p w14:paraId="5A667448" w14:textId="1107CFB8" w:rsidR="00C308EA" w:rsidRDefault="00C308EA" w:rsidP="00A74A1B">
      <w:pPr>
        <w:pStyle w:val="ListParagraph"/>
        <w:numPr>
          <w:ilvl w:val="1"/>
          <w:numId w:val="27"/>
        </w:numPr>
      </w:pPr>
      <w:r>
        <w:t xml:space="preserve">_document.js: </w:t>
      </w:r>
      <w:r w:rsidRPr="00C308EA">
        <w:t>customize the basic structure of the HTML document generated by Next.js, including specifying the language and including necessary scripts.</w:t>
      </w:r>
    </w:p>
    <w:p w14:paraId="1B3DC5D5" w14:textId="67040437" w:rsidR="00444035" w:rsidRDefault="009123A3" w:rsidP="009123A3">
      <w:pPr>
        <w:pStyle w:val="ListParagraph"/>
        <w:numPr>
          <w:ilvl w:val="1"/>
          <w:numId w:val="27"/>
        </w:numPr>
      </w:pPr>
      <w:r>
        <w:t xml:space="preserve">categories.js: </w:t>
      </w:r>
      <w:r w:rsidRPr="009123A3">
        <w:t xml:space="preserve">The main purpose of this code is to create a web application interface for administrators to manage categories and their properties. It allows administrators to </w:t>
      </w:r>
      <w:r w:rsidR="00AD7AA1" w:rsidRPr="009123A3">
        <w:t>perform</w:t>
      </w:r>
      <w:r w:rsidR="00AD7AA1">
        <w:t xml:space="preserve"> actions</w:t>
      </w:r>
      <w:r>
        <w:t xml:space="preserve"> on categories, they are “View”, “Create”, “Edit”, “Delete”, “Manage Category Properties”, “User Interface”, “Confirmation Dialogs”</w:t>
      </w:r>
    </w:p>
    <w:p w14:paraId="7F6B1306" w14:textId="5EFA32BB" w:rsidR="009123A3" w:rsidRDefault="009123A3" w:rsidP="009123A3">
      <w:pPr>
        <w:pStyle w:val="ListParagraph"/>
        <w:numPr>
          <w:ilvl w:val="1"/>
          <w:numId w:val="27"/>
        </w:numPr>
      </w:pPr>
      <w:r>
        <w:t xml:space="preserve">index.js: </w:t>
      </w:r>
      <w:r w:rsidRPr="009123A3">
        <w:t>create a user-friendly homepage for a web application that welcomes the logged-in user with their name and profile image. It uses the next-auth/react package to fetch the user's session information and displays a personalized greeting within the application's layout.</w:t>
      </w:r>
    </w:p>
    <w:p w14:paraId="118472C1" w14:textId="26EA346E" w:rsidR="009123A3" w:rsidRDefault="009123A3" w:rsidP="009123A3">
      <w:pPr>
        <w:pStyle w:val="ListParagraph"/>
        <w:numPr>
          <w:ilvl w:val="1"/>
          <w:numId w:val="27"/>
        </w:numPr>
      </w:pPr>
      <w:r>
        <w:t xml:space="preserve">orders.js: </w:t>
      </w:r>
      <w:r w:rsidRPr="009123A3">
        <w:t>defines a web application page that retrieves and displays a list of orders. It uses the axios library to fetch order data from an API endpoint, then presents each order's creation date, payment status, recipient's details, and a list of ordered products with quantities in a table format.</w:t>
      </w:r>
    </w:p>
    <w:p w14:paraId="12337086" w14:textId="3F0C50DB" w:rsidR="00AD7AA1" w:rsidRDefault="00AD7AA1" w:rsidP="009123A3">
      <w:pPr>
        <w:pStyle w:val="ListParagraph"/>
        <w:numPr>
          <w:ilvl w:val="1"/>
          <w:numId w:val="27"/>
        </w:numPr>
      </w:pPr>
      <w:r>
        <w:t>product</w:t>
      </w:r>
      <w:r w:rsidR="00CA1D25">
        <w:t>s</w:t>
      </w:r>
      <w:r>
        <w:t xml:space="preserve">.js: </w:t>
      </w:r>
      <w:r w:rsidRPr="00AD7AA1">
        <w:t>defines a web application page that displays a list of products. It uses the axios library to fetch product data from an API endpoint and presents each product's title in a table.</w:t>
      </w:r>
    </w:p>
    <w:p w14:paraId="3595F960" w14:textId="6D7D98C2" w:rsidR="00045B0D" w:rsidRDefault="00045B0D" w:rsidP="004E09A9">
      <w:pPr>
        <w:ind w:firstLine="720"/>
      </w:pPr>
      <w:r>
        <w:t>Beside the main folder, we have some supporting folder, include:</w:t>
      </w:r>
    </w:p>
    <w:p w14:paraId="4F82B74E" w14:textId="46FA71BE" w:rsidR="00045B0D" w:rsidRDefault="00045B0D" w:rsidP="00045B0D">
      <w:pPr>
        <w:pStyle w:val="ListParagraph"/>
        <w:numPr>
          <w:ilvl w:val="0"/>
          <w:numId w:val="27"/>
        </w:numPr>
      </w:pPr>
      <w:r w:rsidRPr="00045B0D">
        <w:rPr>
          <w:b/>
          <w:bCs/>
        </w:rPr>
        <w:t>components</w:t>
      </w:r>
      <w:r w:rsidRPr="00045B0D">
        <w:t>: This folder is used to store React components that can be reused throughout the application. These components can include UI elements, layouts, and other building blocks that make up the user interface. Organizing components in this folder helps maintain a clear structure and promotes reusability.</w:t>
      </w:r>
    </w:p>
    <w:p w14:paraId="0A249632" w14:textId="189E9DCF" w:rsidR="00045B0D" w:rsidRDefault="00045B0D" w:rsidP="00045B0D">
      <w:pPr>
        <w:pStyle w:val="ListParagraph"/>
        <w:numPr>
          <w:ilvl w:val="0"/>
          <w:numId w:val="27"/>
        </w:numPr>
      </w:pPr>
      <w:r w:rsidRPr="00045B0D">
        <w:rPr>
          <w:b/>
          <w:bCs/>
        </w:rPr>
        <w:t>lib</w:t>
      </w:r>
      <w:r w:rsidRPr="00045B0D">
        <w:t>: The "lib" folder usually contains utility functions, helper modules, and other code snippets that provide specific functionalities to the application. These utilities might be used across different parts of the application, making them easy to manage and maintain in a separate folder.</w:t>
      </w:r>
    </w:p>
    <w:p w14:paraId="70F7F3A2" w14:textId="4E40A0EF" w:rsidR="00045B0D" w:rsidRDefault="00045B0D" w:rsidP="00045B0D">
      <w:pPr>
        <w:pStyle w:val="ListParagraph"/>
        <w:numPr>
          <w:ilvl w:val="0"/>
          <w:numId w:val="27"/>
        </w:numPr>
      </w:pPr>
      <w:r w:rsidRPr="00045B0D">
        <w:rPr>
          <w:b/>
          <w:bCs/>
        </w:rPr>
        <w:t>models</w:t>
      </w:r>
      <w:r w:rsidRPr="00045B0D">
        <w:t>: In the context of web applications using databases, the "models" folder often contains schema definitions for data models. These models define the structure and attributes of data entities that are stored in the database. They can be used with libraries like Mongoose (for MongoDB) or Sequelize (for SQL databases) to interact with the database.</w:t>
      </w:r>
    </w:p>
    <w:p w14:paraId="40F3DECC" w14:textId="189EEBC2" w:rsidR="00045B0D" w:rsidRDefault="00045B0D" w:rsidP="00045B0D">
      <w:pPr>
        <w:pStyle w:val="ListParagraph"/>
        <w:numPr>
          <w:ilvl w:val="0"/>
          <w:numId w:val="27"/>
        </w:numPr>
      </w:pPr>
      <w:r w:rsidRPr="00045B0D">
        <w:rPr>
          <w:b/>
          <w:bCs/>
        </w:rPr>
        <w:t>styles</w:t>
      </w:r>
      <w:r w:rsidRPr="00045B0D">
        <w:t>: The "styles" folder typically contains CSS or other styling files used to define the visual appearance of the application. This can include global styles, component-specific styles, and any CSS frameworks or libraries you might be using. Organizing styles in a dedicated folder keeps the styling code separate from the components, enhancing maintainability.</w:t>
      </w:r>
    </w:p>
    <w:p w14:paraId="2BDB467C" w14:textId="0AAE2746" w:rsidR="004455A2" w:rsidRDefault="004455A2" w:rsidP="00855363">
      <w:pPr>
        <w:pStyle w:val="InfoBlue"/>
        <w:spacing w:line="276" w:lineRule="auto"/>
      </w:pPr>
    </w:p>
    <w:sectPr w:rsidR="004455A2">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FFD1" w14:textId="77777777" w:rsidR="00C30F4C" w:rsidRDefault="00C30F4C">
      <w:pPr>
        <w:spacing w:line="240" w:lineRule="auto"/>
      </w:pPr>
      <w:r>
        <w:separator/>
      </w:r>
    </w:p>
  </w:endnote>
  <w:endnote w:type="continuationSeparator" w:id="0">
    <w:p w14:paraId="222670B5" w14:textId="77777777" w:rsidR="00C30F4C" w:rsidRDefault="00C30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BE481E5" w:rsidR="00444035" w:rsidRDefault="00F34309">
          <w:pPr>
            <w:ind w:right="360"/>
          </w:pPr>
          <w:r>
            <w:t>Confidential</w:t>
          </w:r>
        </w:p>
      </w:tc>
      <w:tc>
        <w:tcPr>
          <w:tcW w:w="3162" w:type="dxa"/>
          <w:tcBorders>
            <w:top w:val="nil"/>
            <w:left w:val="nil"/>
            <w:bottom w:val="nil"/>
            <w:right w:val="nil"/>
          </w:tcBorders>
        </w:tcPr>
        <w:p w14:paraId="2F39172C" w14:textId="2D6105EF" w:rsidR="00444035" w:rsidRDefault="00F34309">
          <w:pPr>
            <w:jc w:val="center"/>
          </w:pPr>
          <w:r>
            <w:sym w:font="Symbol" w:char="F0D3"/>
          </w:r>
          <w:fldSimple w:instr=" DOCPROPERTY &quot;Company&quot;  \* MERGEFORMAT ">
            <w:r w:rsidR="009412B4">
              <w:t>&lt;Company Name&gt;</w:t>
            </w:r>
          </w:fldSimple>
          <w:r>
            <w:t xml:space="preserve">, </w:t>
          </w:r>
          <w:r>
            <w:fldChar w:fldCharType="begin"/>
          </w:r>
          <w:r>
            <w:instrText xml:space="preserve"> DATE \@ "yyyy" </w:instrText>
          </w:r>
          <w:r>
            <w:fldChar w:fldCharType="separate"/>
          </w:r>
          <w:r w:rsidR="004E09A9">
            <w:rPr>
              <w:noProof/>
            </w:rPr>
            <w:t>2023</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434DB" w14:textId="77777777" w:rsidR="00C30F4C" w:rsidRDefault="00C30F4C">
      <w:pPr>
        <w:spacing w:line="240" w:lineRule="auto"/>
      </w:pPr>
      <w:r>
        <w:separator/>
      </w:r>
    </w:p>
  </w:footnote>
  <w:footnote w:type="continuationSeparator" w:id="0">
    <w:p w14:paraId="1E2131F1" w14:textId="77777777" w:rsidR="00C30F4C" w:rsidRDefault="00C30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E518417" w:rsidR="00444035" w:rsidRDefault="00B22739">
    <w:pPr>
      <w:pBdr>
        <w:bottom w:val="single" w:sz="6" w:space="1" w:color="auto"/>
      </w:pBdr>
      <w:jc w:val="right"/>
      <w:rPr>
        <w:rFonts w:ascii="Arial" w:hAnsi="Arial"/>
        <w:b/>
        <w:sz w:val="36"/>
      </w:rPr>
    </w:pPr>
    <w:r>
      <w:rPr>
        <w:rFonts w:ascii="Arial" w:hAnsi="Arial"/>
        <w:b/>
        <w:sz w:val="36"/>
      </w:rPr>
      <w:t>Group109</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56B18AE1" w:rsidR="00444035" w:rsidRDefault="00B22739">
          <w:r>
            <w:t>USCoffee</w:t>
          </w:r>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297E51DD" w:rsidR="00444035" w:rsidRDefault="00000000">
          <w:fldSimple w:instr=" TITLE  \* MERGEFORMAT ">
            <w:r w:rsidR="009412B4">
              <w:t>Software Architecture Document</w:t>
            </w:r>
          </w:fldSimple>
        </w:p>
      </w:tc>
      <w:tc>
        <w:tcPr>
          <w:tcW w:w="3179" w:type="dxa"/>
        </w:tcPr>
        <w:p w14:paraId="1B8C4C9A" w14:textId="6D36B2D3" w:rsidR="00B22739" w:rsidRDefault="00F34309">
          <w:r>
            <w:t xml:space="preserve">  Date:  </w:t>
          </w:r>
          <w:r w:rsidR="00B22739">
            <w:t>19/07/2023</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820A9"/>
    <w:multiLevelType w:val="hybridMultilevel"/>
    <w:tmpl w:val="4EF2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BA83464"/>
    <w:multiLevelType w:val="hybridMultilevel"/>
    <w:tmpl w:val="54803928"/>
    <w:lvl w:ilvl="0" w:tplc="24BA36C6">
      <w:start w:val="1"/>
      <w:numFmt w:val="decimal"/>
      <w:lvlText w:val="%1."/>
      <w:lvlJc w:val="left"/>
      <w:pPr>
        <w:ind w:left="928"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196A06"/>
    <w:multiLevelType w:val="hybridMultilevel"/>
    <w:tmpl w:val="8ADE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F16AAB"/>
    <w:multiLevelType w:val="hybridMultilevel"/>
    <w:tmpl w:val="D5DCE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940341"/>
    <w:multiLevelType w:val="hybridMultilevel"/>
    <w:tmpl w:val="08667ED6"/>
    <w:lvl w:ilvl="0" w:tplc="3FE6D32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0FE76D8"/>
    <w:multiLevelType w:val="hybridMultilevel"/>
    <w:tmpl w:val="DD023842"/>
    <w:lvl w:ilvl="0" w:tplc="3FE6D32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ADE4EB2"/>
    <w:multiLevelType w:val="hybridMultilevel"/>
    <w:tmpl w:val="91143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62694591">
    <w:abstractNumId w:val="0"/>
  </w:num>
  <w:num w:numId="2" w16cid:durableId="1570924317">
    <w:abstractNumId w:val="13"/>
  </w:num>
  <w:num w:numId="3" w16cid:durableId="870067751">
    <w:abstractNumId w:val="27"/>
  </w:num>
  <w:num w:numId="4" w16cid:durableId="498161249">
    <w:abstractNumId w:val="21"/>
  </w:num>
  <w:num w:numId="5" w16cid:durableId="1971742610">
    <w:abstractNumId w:val="19"/>
  </w:num>
  <w:num w:numId="6" w16cid:durableId="201576230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037846787">
    <w:abstractNumId w:val="2"/>
  </w:num>
  <w:num w:numId="8" w16cid:durableId="1463844459">
    <w:abstractNumId w:val="26"/>
  </w:num>
  <w:num w:numId="9" w16cid:durableId="979849593">
    <w:abstractNumId w:val="4"/>
  </w:num>
  <w:num w:numId="10" w16cid:durableId="763110495">
    <w:abstractNumId w:val="14"/>
  </w:num>
  <w:num w:numId="11" w16cid:durableId="287980752">
    <w:abstractNumId w:val="12"/>
  </w:num>
  <w:num w:numId="12" w16cid:durableId="1560631499">
    <w:abstractNumId w:val="25"/>
  </w:num>
  <w:num w:numId="13" w16cid:durableId="83840252">
    <w:abstractNumId w:val="11"/>
  </w:num>
  <w:num w:numId="14" w16cid:durableId="2121488723">
    <w:abstractNumId w:val="5"/>
  </w:num>
  <w:num w:numId="15" w16cid:durableId="1875458090">
    <w:abstractNumId w:val="24"/>
  </w:num>
  <w:num w:numId="16" w16cid:durableId="161706634">
    <w:abstractNumId w:val="18"/>
  </w:num>
  <w:num w:numId="17" w16cid:durableId="1279026881">
    <w:abstractNumId w:val="8"/>
  </w:num>
  <w:num w:numId="18" w16cid:durableId="163934998">
    <w:abstractNumId w:val="17"/>
  </w:num>
  <w:num w:numId="19" w16cid:durableId="40103097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71706415">
    <w:abstractNumId w:val="9"/>
  </w:num>
  <w:num w:numId="21" w16cid:durableId="64959355">
    <w:abstractNumId w:val="23"/>
  </w:num>
  <w:num w:numId="22" w16cid:durableId="235824535">
    <w:abstractNumId w:val="6"/>
  </w:num>
  <w:num w:numId="23" w16cid:durableId="958141771">
    <w:abstractNumId w:val="3"/>
  </w:num>
  <w:num w:numId="24" w16cid:durableId="184907067">
    <w:abstractNumId w:val="15"/>
  </w:num>
  <w:num w:numId="25" w16cid:durableId="2011911491">
    <w:abstractNumId w:val="10"/>
  </w:num>
  <w:num w:numId="26" w16cid:durableId="777212583">
    <w:abstractNumId w:val="16"/>
  </w:num>
  <w:num w:numId="27" w16cid:durableId="1252932780">
    <w:abstractNumId w:val="20"/>
  </w:num>
  <w:num w:numId="28" w16cid:durableId="756484575">
    <w:abstractNumId w:val="22"/>
  </w:num>
  <w:num w:numId="29" w16cid:durableId="1668089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44DAB"/>
    <w:rsid w:val="00045B0D"/>
    <w:rsid w:val="00065885"/>
    <w:rsid w:val="00093321"/>
    <w:rsid w:val="000B0699"/>
    <w:rsid w:val="000F4D66"/>
    <w:rsid w:val="0011159F"/>
    <w:rsid w:val="00124ED3"/>
    <w:rsid w:val="00144C9B"/>
    <w:rsid w:val="00182D84"/>
    <w:rsid w:val="00192282"/>
    <w:rsid w:val="001E088A"/>
    <w:rsid w:val="001E4133"/>
    <w:rsid w:val="002116A9"/>
    <w:rsid w:val="0027597F"/>
    <w:rsid w:val="00282886"/>
    <w:rsid w:val="00286329"/>
    <w:rsid w:val="002C07A5"/>
    <w:rsid w:val="002E3EDD"/>
    <w:rsid w:val="00300F14"/>
    <w:rsid w:val="00324D90"/>
    <w:rsid w:val="00366563"/>
    <w:rsid w:val="00386E96"/>
    <w:rsid w:val="00444035"/>
    <w:rsid w:val="004455A2"/>
    <w:rsid w:val="00472420"/>
    <w:rsid w:val="0047779B"/>
    <w:rsid w:val="004E09A9"/>
    <w:rsid w:val="0054025B"/>
    <w:rsid w:val="00550AD9"/>
    <w:rsid w:val="00573DA9"/>
    <w:rsid w:val="0058307D"/>
    <w:rsid w:val="00594D54"/>
    <w:rsid w:val="005C32F8"/>
    <w:rsid w:val="00616537"/>
    <w:rsid w:val="00652B1C"/>
    <w:rsid w:val="00693A6D"/>
    <w:rsid w:val="006E1A48"/>
    <w:rsid w:val="00760C5D"/>
    <w:rsid w:val="00765A55"/>
    <w:rsid w:val="0077006E"/>
    <w:rsid w:val="007823AA"/>
    <w:rsid w:val="00792D67"/>
    <w:rsid w:val="007C1B4B"/>
    <w:rsid w:val="007C537F"/>
    <w:rsid w:val="007C560D"/>
    <w:rsid w:val="007D0D7E"/>
    <w:rsid w:val="00801E95"/>
    <w:rsid w:val="00831DC6"/>
    <w:rsid w:val="00841283"/>
    <w:rsid w:val="00855363"/>
    <w:rsid w:val="00876F57"/>
    <w:rsid w:val="008C1910"/>
    <w:rsid w:val="009123A3"/>
    <w:rsid w:val="009412B4"/>
    <w:rsid w:val="00967C1A"/>
    <w:rsid w:val="009828F0"/>
    <w:rsid w:val="009871B7"/>
    <w:rsid w:val="009A708C"/>
    <w:rsid w:val="009D6F69"/>
    <w:rsid w:val="00A0216D"/>
    <w:rsid w:val="00A23EFC"/>
    <w:rsid w:val="00A74A1B"/>
    <w:rsid w:val="00A91A54"/>
    <w:rsid w:val="00AC0EC5"/>
    <w:rsid w:val="00AC3F88"/>
    <w:rsid w:val="00AD7AA1"/>
    <w:rsid w:val="00AE1417"/>
    <w:rsid w:val="00B22739"/>
    <w:rsid w:val="00B25202"/>
    <w:rsid w:val="00B40204"/>
    <w:rsid w:val="00B94434"/>
    <w:rsid w:val="00B97EDF"/>
    <w:rsid w:val="00BE080B"/>
    <w:rsid w:val="00BF637F"/>
    <w:rsid w:val="00C021A6"/>
    <w:rsid w:val="00C244EC"/>
    <w:rsid w:val="00C308EA"/>
    <w:rsid w:val="00C30F4C"/>
    <w:rsid w:val="00C5424E"/>
    <w:rsid w:val="00C75F5C"/>
    <w:rsid w:val="00C921A8"/>
    <w:rsid w:val="00CA1D25"/>
    <w:rsid w:val="00CD4929"/>
    <w:rsid w:val="00CF45BA"/>
    <w:rsid w:val="00D96C4B"/>
    <w:rsid w:val="00DA776D"/>
    <w:rsid w:val="00DC465D"/>
    <w:rsid w:val="00DD4FA1"/>
    <w:rsid w:val="00E134A7"/>
    <w:rsid w:val="00EA75EB"/>
    <w:rsid w:val="00EE2D2D"/>
    <w:rsid w:val="00EF610C"/>
    <w:rsid w:val="00F011D7"/>
    <w:rsid w:val="00F23D9B"/>
    <w:rsid w:val="00F3070F"/>
    <w:rsid w:val="00F34309"/>
    <w:rsid w:val="00F368B2"/>
    <w:rsid w:val="00F47F37"/>
    <w:rsid w:val="00FA2887"/>
    <w:rsid w:val="00FB20C4"/>
    <w:rsid w:val="00FF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uiPriority w:val="22"/>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B25202"/>
    <w:pPr>
      <w:ind w:left="720"/>
      <w:contextualSpacing/>
    </w:pPr>
  </w:style>
  <w:style w:type="character" w:customStyle="1" w:styleId="Heading2Char">
    <w:name w:val="Heading 2 Char"/>
    <w:basedOn w:val="DefaultParagraphFont"/>
    <w:link w:val="Heading2"/>
    <w:rsid w:val="00F36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9642">
      <w:bodyDiv w:val="1"/>
      <w:marLeft w:val="0"/>
      <w:marRight w:val="0"/>
      <w:marTop w:val="0"/>
      <w:marBottom w:val="0"/>
      <w:divBdr>
        <w:top w:val="none" w:sz="0" w:space="0" w:color="auto"/>
        <w:left w:val="none" w:sz="0" w:space="0" w:color="auto"/>
        <w:bottom w:val="none" w:sz="0" w:space="0" w:color="auto"/>
        <w:right w:val="none" w:sz="0" w:space="0" w:color="auto"/>
      </w:divBdr>
    </w:div>
    <w:div w:id="1101687650">
      <w:bodyDiv w:val="1"/>
      <w:marLeft w:val="0"/>
      <w:marRight w:val="0"/>
      <w:marTop w:val="0"/>
      <w:marBottom w:val="0"/>
      <w:divBdr>
        <w:top w:val="none" w:sz="0" w:space="0" w:color="auto"/>
        <w:left w:val="none" w:sz="0" w:space="0" w:color="auto"/>
        <w:bottom w:val="none" w:sz="0" w:space="0" w:color="auto"/>
        <w:right w:val="none" w:sz="0" w:space="0" w:color="auto"/>
      </w:divBdr>
    </w:div>
    <w:div w:id="12252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1395</TotalTime>
  <Pages>15</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Đức Nguyên</cp:lastModifiedBy>
  <cp:revision>89</cp:revision>
  <cp:lastPrinted>2023-07-21T12:29:00Z</cp:lastPrinted>
  <dcterms:created xsi:type="dcterms:W3CDTF">2015-06-17T01:17:00Z</dcterms:created>
  <dcterms:modified xsi:type="dcterms:W3CDTF">2023-08-05T16:04:00Z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